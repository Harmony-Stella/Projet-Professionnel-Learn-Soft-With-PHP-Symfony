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Narrow" w:hAnsi="Arial Narrow"/>
          <w:sz w:val="28"/>
          <w:szCs w:val="28"/>
        </w:rPr>
        <w:sectPr>
          <w:footerReference r:id="rId5" w:type="default"/>
          <w:pgSz w:w="11906" w:h="16838"/>
          <w:pgMar w:top="720" w:right="386" w:bottom="720" w:left="360" w:header="720" w:footer="288" w:gutter="0"/>
          <w:cols w:space="720" w:num="1"/>
          <w:docGrid w:linePitch="360" w:charSpace="0"/>
        </w:sectPr>
      </w:pP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4410075</wp:posOffset>
                </wp:positionV>
                <wp:extent cx="5105400" cy="28860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>
                                  <wp:extent cx="4916170" cy="2478405"/>
                                  <wp:effectExtent l="0" t="0" r="0" b="0"/>
                                  <wp:docPr id="44" name="Picture 4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6170" cy="247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347.25pt;height:227.25pt;width:402pt;z-index:251661312;mso-width-relative:page;mso-height-relative:page;" fillcolor="#FFFFFF [3201]" filled="t" stroked="f" coordsize="21600,21600" o:gfxdata="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2zR72AAAAA0BAAAPAAAAAAAAAAEAIAAA&#10;ACIAAABkcnMvZG93bnJldi54bWxQSwECFAAUAAAACACHTuJATcD2M0UCAACU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fr-FR"/>
                        </w:rPr>
                        <w:drawing>
                          <wp:inline distT="0" distB="0" distL="0" distR="0">
                            <wp:extent cx="4916170" cy="2478405"/>
                            <wp:effectExtent l="0" t="0" r="0" b="0"/>
                            <wp:docPr id="44" name="Picture 4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6170" cy="247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3581400</wp:posOffset>
                </wp:positionV>
                <wp:extent cx="5038725" cy="7429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206"/>
                              <w:tblW w:w="8004" w:type="dxa"/>
                              <w:tblInd w:w="-187" w:type="dxa"/>
                              <w:tblLayout w:type="autofit"/>
                              <w:tblCellMar>
                                <w:top w:w="0" w:type="dxa"/>
                                <w:left w:w="187" w:type="dxa"/>
                                <w:bottom w:w="0" w:type="dxa"/>
                                <w:right w:w="40" w:type="dxa"/>
                              </w:tblCellMar>
                            </w:tblPr>
                            <w:tblGrid>
                              <w:gridCol w:w="1892"/>
                              <w:gridCol w:w="6112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87" w:type="dxa"/>
                                  <w:bottom w:w="0" w:type="dxa"/>
                                  <w:right w:w="40" w:type="dxa"/>
                                </w:tblCellMar>
                              </w:tblPrEx>
                              <w:trPr>
                                <w:trHeight w:val="864" w:hRule="atLeast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D8047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ind w:firstLine="140" w:firstLineChars="50"/>
                                    <w:rPr>
                                      <w:rFonts w:eastAsiaTheme="minorEastAsia" w:cstheme="minorBidi"/>
                                      <w:kern w:val="0"/>
                                      <w:sz w:val="22"/>
                                      <w:szCs w:val="22"/>
                                      <w:lang w:eastAsia="fr-F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default" w:ascii="Tw Cen MT" w:hAnsi="Tw Cen MT" w:eastAsia="Tw Cen MT" w:cs="Tw Cen MT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Tw Cen MT" w:hAnsi="Tw Cen MT" w:eastAsia="Tw Cen MT" w:cs="Tw Cen MT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>/</w:t>
                                  </w:r>
                                  <w:r>
                                    <w:rPr>
                                      <w:rFonts w:hint="default" w:ascii="Tw Cen MT" w:hAnsi="Tw Cen MT" w:eastAsia="Tw Cen MT" w:cs="Tw Cen MT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Tw Cen MT" w:hAnsi="Tw Cen MT" w:eastAsia="Tw Cen MT" w:cs="Tw Cen MT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>/202</w:t>
                                  </w:r>
                                  <w:r>
                                    <w:rPr>
                                      <w:rFonts w:hint="default" w:ascii="Tw Cen MT" w:hAnsi="Tw Cen MT" w:eastAsia="Tw Cen MT" w:cs="Tw Cen MT"/>
                                      <w:color w:val="FFFFFF"/>
                                      <w:kern w:val="0"/>
                                      <w:sz w:val="28"/>
                                      <w:szCs w:val="22"/>
                                      <w:lang w:val="en-US" w:eastAsia="fr-FR"/>
                                      <w14:ligatures w14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w Cen MT" w:hAnsi="Tw Cen MT" w:eastAsia="Tw Cen MT" w:cs="Tw Cen MT"/>
                                      <w:kern w:val="0"/>
                                      <w:sz w:val="22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4B6D2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ind w:left="29"/>
                                    <w:rPr>
                                      <w:rFonts w:eastAsiaTheme="minorEastAsia" w:cstheme="minorBidi"/>
                                      <w:kern w:val="0"/>
                                      <w:sz w:val="22"/>
                                      <w:szCs w:val="22"/>
                                      <w:lang w:eastAsia="fr-F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Tw Cen MT" w:cs="Times New Roman"/>
                                      <w:b/>
                                      <w:color w:val="FFFFFF"/>
                                      <w:kern w:val="0"/>
                                      <w:sz w:val="27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>PROJET ETUDIANTS</w:t>
                                  </w:r>
                                  <w:r>
                                    <w:rPr>
                                      <w:rFonts w:ascii="Tw Cen MT" w:hAnsi="Tw Cen MT" w:eastAsia="Tw Cen MT" w:cs="Tw Cen MT"/>
                                      <w:b/>
                                      <w:color w:val="FFFFFF"/>
                                      <w:kern w:val="0"/>
                                      <w:sz w:val="27"/>
                                      <w:szCs w:val="22"/>
                                      <w:lang w:eastAsia="fr-FR"/>
                                      <w14:ligatures w14:val="none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Application de Contrôl Parentale Suivi de l’élève: Learn Soft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282pt;height:58.5pt;width:396.75pt;z-index:251660288;mso-width-relative:page;mso-height-relative:page;" fillcolor="#FFFFFF [3201]" filled="t" stroked="f" coordsize="21600,21600" o:gfxdata="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/7mx1wAAAAwBAAAPAAAAAAAAAAEAIAAA&#10;ACIAAABkcnMvZG93bnJldi54bWxQSwECFAAUAAAACACHTuJAqie+d0YCAACT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206"/>
                        <w:tblW w:w="8004" w:type="dxa"/>
                        <w:tblInd w:w="-187" w:type="dxa"/>
                        <w:tblLayout w:type="autofit"/>
                        <w:tblCellMar>
                          <w:top w:w="0" w:type="dxa"/>
                          <w:left w:w="187" w:type="dxa"/>
                          <w:bottom w:w="0" w:type="dxa"/>
                          <w:right w:w="40" w:type="dxa"/>
                        </w:tblCellMar>
                      </w:tblPr>
                      <w:tblGrid>
                        <w:gridCol w:w="1892"/>
                        <w:gridCol w:w="6112"/>
                      </w:tblGrid>
                      <w:tr>
                        <w:tblPrEx>
                          <w:tblCellMar>
                            <w:top w:w="0" w:type="dxa"/>
                            <w:left w:w="187" w:type="dxa"/>
                            <w:bottom w:w="0" w:type="dxa"/>
                            <w:right w:w="40" w:type="dxa"/>
                          </w:tblCellMar>
                        </w:tblPrEx>
                        <w:trPr>
                          <w:trHeight w:val="864" w:hRule="atLeast"/>
                        </w:trPr>
                        <w:tc>
                          <w:tcPr>
                            <w:tcW w:w="18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D8047"/>
                            <w:vAlign w:val="center"/>
                          </w:tcPr>
                          <w:p>
                            <w:pPr>
                              <w:spacing w:after="0"/>
                              <w:ind w:firstLine="140" w:firstLineChars="50"/>
                              <w:rPr>
                                <w:rFonts w:eastAsiaTheme="minorEastAsia" w:cstheme="minorBidi"/>
                                <w:kern w:val="0"/>
                                <w:sz w:val="22"/>
                                <w:szCs w:val="22"/>
                                <w:lang w:eastAsia="fr-FR"/>
                                <w14:ligatures w14:val="none"/>
                              </w:rPr>
                            </w:pPr>
                            <w:r>
                              <w:rPr>
                                <w:rFonts w:hint="default" w:ascii="Tw Cen MT" w:hAnsi="Tw Cen MT" w:eastAsia="Tw Cen MT" w:cs="Tw Cen MT"/>
                                <w:color w:val="FFFFFF"/>
                                <w:kern w:val="0"/>
                                <w:sz w:val="28"/>
                                <w:szCs w:val="22"/>
                                <w:lang w:val="en-US" w:eastAsia="fr-FR"/>
                                <w14:ligatures w14:val="none"/>
                              </w:rPr>
                              <w:t>14</w:t>
                            </w:r>
                            <w:r>
                              <w:rPr>
                                <w:rFonts w:ascii="Tw Cen MT" w:hAnsi="Tw Cen MT" w:eastAsia="Tw Cen MT" w:cs="Tw Cen MT"/>
                                <w:color w:val="FFFFFF"/>
                                <w:kern w:val="0"/>
                                <w:sz w:val="28"/>
                                <w:szCs w:val="22"/>
                                <w:lang w:eastAsia="fr-FR"/>
                                <w14:ligatures w14:val="none"/>
                              </w:rPr>
                              <w:t>/</w:t>
                            </w:r>
                            <w:r>
                              <w:rPr>
                                <w:rFonts w:hint="default" w:ascii="Tw Cen MT" w:hAnsi="Tw Cen MT" w:eastAsia="Tw Cen MT" w:cs="Tw Cen MT"/>
                                <w:color w:val="FFFFFF"/>
                                <w:kern w:val="0"/>
                                <w:sz w:val="28"/>
                                <w:szCs w:val="22"/>
                                <w:lang w:val="en-US" w:eastAsia="fr-FR"/>
                                <w14:ligatures w14:val="none"/>
                              </w:rPr>
                              <w:t>09</w:t>
                            </w:r>
                            <w:r>
                              <w:rPr>
                                <w:rFonts w:ascii="Tw Cen MT" w:hAnsi="Tw Cen MT" w:eastAsia="Tw Cen MT" w:cs="Tw Cen MT"/>
                                <w:color w:val="FFFFFF"/>
                                <w:kern w:val="0"/>
                                <w:sz w:val="28"/>
                                <w:szCs w:val="22"/>
                                <w:lang w:eastAsia="fr-FR"/>
                                <w14:ligatures w14:val="none"/>
                              </w:rPr>
                              <w:t>/202</w:t>
                            </w:r>
                            <w:r>
                              <w:rPr>
                                <w:rFonts w:hint="default" w:ascii="Tw Cen MT" w:hAnsi="Tw Cen MT" w:eastAsia="Tw Cen MT" w:cs="Tw Cen MT"/>
                                <w:color w:val="FFFFFF"/>
                                <w:kern w:val="0"/>
                                <w:sz w:val="28"/>
                                <w:szCs w:val="22"/>
                                <w:lang w:val="en-US" w:eastAsia="fr-FR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rFonts w:ascii="Tw Cen MT" w:hAnsi="Tw Cen MT" w:eastAsia="Tw Cen MT" w:cs="Tw Cen MT"/>
                                <w:kern w:val="0"/>
                                <w:sz w:val="22"/>
                                <w:szCs w:val="22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4B6D2"/>
                            <w:vAlign w:val="center"/>
                          </w:tcPr>
                          <w:p>
                            <w:pPr>
                              <w:spacing w:after="0"/>
                              <w:ind w:left="29"/>
                              <w:rPr>
                                <w:rFonts w:eastAsiaTheme="minorEastAsia" w:cstheme="minorBidi"/>
                                <w:kern w:val="0"/>
                                <w:sz w:val="22"/>
                                <w:szCs w:val="22"/>
                                <w:lang w:eastAsia="fr-FR"/>
                                <w14:ligatures w14:val="none"/>
                              </w:rPr>
                            </w:pPr>
                            <w:r>
                              <w:rPr>
                                <w:rFonts w:hint="default" w:ascii="Times New Roman" w:hAnsi="Times New Roman" w:eastAsia="Tw Cen MT" w:cs="Times New Roman"/>
                                <w:b/>
                                <w:color w:val="FFFFFF"/>
                                <w:kern w:val="0"/>
                                <w:sz w:val="27"/>
                                <w:szCs w:val="22"/>
                                <w:lang w:eastAsia="fr-FR"/>
                                <w14:ligatures w14:val="none"/>
                              </w:rPr>
                              <w:t>PROJET ETUDIANTS</w:t>
                            </w:r>
                            <w:r>
                              <w:rPr>
                                <w:rFonts w:ascii="Tw Cen MT" w:hAnsi="Tw Cen MT" w:eastAsia="Tw Cen MT" w:cs="Tw Cen MT"/>
                                <w:b/>
                                <w:color w:val="FFFFFF"/>
                                <w:kern w:val="0"/>
                                <w:sz w:val="27"/>
                                <w:szCs w:val="22"/>
                                <w:lang w:eastAsia="fr-FR"/>
                                <w14:ligatures w14:val="none"/>
                              </w:rPr>
                              <w:t xml:space="preserve"> –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 de Contrôl Parentale Suivi de l’élève: Learn Soft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-123825</wp:posOffset>
                </wp:positionV>
                <wp:extent cx="4381500" cy="36480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>
                                  <wp:extent cx="4192270" cy="3474085"/>
                                  <wp:effectExtent l="0" t="0" r="0" b="0"/>
                                  <wp:docPr id="20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2270" cy="347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pt;margin-top:-9.75pt;height:287.25pt;width:345pt;z-index:251659264;mso-width-relative:page;mso-height-relative:page;" fillcolor="#FFFFFF [3201]" filled="t" stroked="f" coordsize="21600,21600" o:gfxdata="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oh3L1gAAAAsBAAAPAAAAAAAAAAEAIAAAACIA&#10;AABkcnMvZG93bnJldi54bWxQSwECFAAUAAAACACHTuJApmTlGUQCAACU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fr-FR"/>
                        </w:rPr>
                        <w:drawing>
                          <wp:inline distT="0" distB="0" distL="0" distR="0">
                            <wp:extent cx="4192270" cy="3474085"/>
                            <wp:effectExtent l="0" t="0" r="0" b="0"/>
                            <wp:docPr id="20" name="Pictur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2270" cy="347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53"/>
        <w:tblW w:w="11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96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PROJET</w:t>
            </w:r>
          </w:p>
        </w:tc>
        <w:tc>
          <w:tcPr>
            <w:tcW w:w="810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Projet :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Application de Contrôle Parentale Suivi de l’élève: Learn Soft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MEMBRES</w:t>
            </w:r>
          </w:p>
        </w:tc>
        <w:tc>
          <w:tcPr>
            <w:tcW w:w="8100" w:type="dxa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AWLISHIE Harmony Stella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99 77 32 31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TOVIAWOU Kplola Crépin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96 76 14 12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FILIERE</w:t>
            </w:r>
          </w:p>
        </w:tc>
        <w:tc>
          <w:tcPr>
            <w:tcW w:w="81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Génie logiciel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SEMESTRE</w:t>
            </w:r>
          </w:p>
        </w:tc>
        <w:tc>
          <w:tcPr>
            <w:tcW w:w="81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ENCADREURS</w:t>
            </w:r>
          </w:p>
        </w:tc>
        <w:tc>
          <w:tcPr>
            <w:tcW w:w="810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Chef coach :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fr-FR"/>
              </w:rPr>
              <w:t xml:space="preserve"> GBATI Badji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>
      <w:pPr>
        <w:rPr>
          <w:rFonts w:ascii="Arial Narrow" w:hAnsi="Arial Narrow"/>
          <w:sz w:val="28"/>
          <w:szCs w:val="28"/>
        </w:rPr>
      </w:pPr>
    </w:p>
    <w:p>
      <w:pPr>
        <w:rPr>
          <w:rFonts w:ascii="Arial Narrow" w:hAnsi="Arial Narrow"/>
          <w:b/>
          <w:bCs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7171"/>
        <w:gridCol w:w="1618"/>
        <w:gridCol w:w="123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20 %</w:t>
            </w:r>
          </w:p>
        </w:tc>
        <w:tc>
          <w:tcPr>
            <w:tcW w:w="3235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d’initiation</w:t>
            </w:r>
          </w:p>
        </w:tc>
        <w:tc>
          <w:tcPr>
            <w:tcW w:w="625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62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235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Confirmation du cahier de charge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5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des objectifs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5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Définition des stratégies de déploiement 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5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du programme et calendrier pour les livrables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5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Définition des rôles et responsabilités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235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1 : Organigramme des équipes définissant les rôles et responsabilités.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15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5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2 : Chronogramme actualisé définissant les taches et leur deadline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01/12/2021</w:t>
            </w:r>
          </w:p>
        </w:tc>
        <w:tc>
          <w:tcPr>
            <w:tcW w:w="62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53"/>
        <w:gridCol w:w="1619"/>
        <w:gridCol w:w="105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25 %</w:t>
            </w:r>
          </w:p>
        </w:tc>
        <w:tc>
          <w:tcPr>
            <w:tcW w:w="3187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conception</w:t>
            </w:r>
          </w:p>
        </w:tc>
        <w:tc>
          <w:tcPr>
            <w:tcW w:w="711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46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Analyse fonctionnelle</w:t>
            </w:r>
            <w:r>
              <w:rPr>
                <w:rFonts w:ascii="Arial Narrow" w:hAnsi="Arial Narrow"/>
                <w:color w:val="00B050"/>
                <w:sz w:val="28"/>
                <w:szCs w:val="28"/>
              </w:rPr>
              <w:t xml:space="preserve">   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color w:val="00B050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Design technique des composants 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Analyse des données sources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Analyse des états  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Modélisation de la base données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  <w:highlight w:val="yellow"/>
              </w:rPr>
            </w:pPr>
            <w:r>
              <w:rPr>
                <w:rFonts w:ascii="Arial Narrow" w:hAnsi="Arial Narrow"/>
                <w:sz w:val="28"/>
                <w:szCs w:val="28"/>
              </w:rPr>
              <w:t>Définir les scenarios de test 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3 : Document d’analyse fonctionnelle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4 : Modèle entité relation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5 : Document d’architecture logicielle montrant le tech stack et le déploiement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6 : Document des scenarios de test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29/01/2022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tbl>
      <w:tblPr>
        <w:tblStyle w:val="205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53"/>
        <w:gridCol w:w="1619"/>
        <w:gridCol w:w="105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25 %</w:t>
            </w:r>
          </w:p>
        </w:tc>
        <w:tc>
          <w:tcPr>
            <w:tcW w:w="3187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d’Implémentation</w:t>
            </w:r>
          </w:p>
        </w:tc>
        <w:tc>
          <w:tcPr>
            <w:tcW w:w="711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465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</w:tcPr>
          <w:p>
            <w:pPr>
              <w:spacing w:after="0"/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Statu</w:t>
            </w: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Installation des environnements et outils de développement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Mise en place de l'intégration continue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BackEnd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FrontEnd Web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Développement du  FrontEnd Mobile (Android)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Unitaires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Configuration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87" w:type="pct"/>
            <w:shd w:val="clear" w:color="auto" w:fill="E9F0F5" w:themeFill="accent1" w:themeFillTint="33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Démonstration des prototypes</w:t>
            </w:r>
          </w:p>
        </w:tc>
        <w:tc>
          <w:tcPr>
            <w:tcW w:w="711" w:type="pct"/>
            <w:shd w:val="clear" w:color="auto" w:fill="E9F0F5" w:themeFill="accent1" w:themeFillTint="33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E9F0F5" w:themeFill="accent1" w:themeFillTint="33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35" w:type="pct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spacing w:after="0"/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187" w:type="pct"/>
            <w:shd w:val="clear" w:color="auto" w:fill="D4E1EC" w:themeFill="accent1" w:themeFillTint="66"/>
            <w:vAlign w:val="center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7 : Code sources, exécutables et guide d’installation</w:t>
            </w:r>
          </w:p>
        </w:tc>
        <w:tc>
          <w:tcPr>
            <w:tcW w:w="711" w:type="pct"/>
            <w:shd w:val="clear" w:color="auto" w:fill="D4E1EC" w:themeFill="accent1" w:themeFillTint="66"/>
          </w:tcPr>
          <w:p>
            <w:pPr>
              <w:spacing w:after="0"/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10/07/2022</w:t>
            </w:r>
          </w:p>
        </w:tc>
        <w:tc>
          <w:tcPr>
            <w:tcW w:w="465" w:type="pct"/>
            <w:shd w:val="clear" w:color="auto" w:fill="D4E1EC" w:themeFill="accent1" w:themeFillTint="66"/>
          </w:tcPr>
          <w:p>
            <w:pPr>
              <w:spacing w:after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spacing w:after="160" w:line="259" w:lineRule="auto"/>
        <w:rPr>
          <w:rFonts w:ascii="Arial Narrow" w:hAnsi="Arial Narrow"/>
          <w:sz w:val="28"/>
          <w:szCs w:val="28"/>
        </w:rPr>
      </w:pPr>
    </w:p>
    <w:tbl>
      <w:tblPr>
        <w:tblStyle w:val="205"/>
        <w:tblW w:w="4999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75"/>
        <w:gridCol w:w="1618"/>
        <w:gridCol w:w="10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63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15 %</w:t>
            </w:r>
          </w:p>
        </w:tc>
        <w:tc>
          <w:tcPr>
            <w:tcW w:w="3306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Validation</w:t>
            </w:r>
          </w:p>
        </w:tc>
        <w:tc>
          <w:tcPr>
            <w:tcW w:w="564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564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Statut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63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</w:tc>
        <w:tc>
          <w:tcPr>
            <w:tcW w:w="3306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Tests itératifs 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17/07/2022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63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complet d’intégration de tous les composants 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17/07/2022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63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Test de performance 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17/07/2022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63" w:type="pct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306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Livrable 8 : Document de 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scénario</w:t>
            </w:r>
            <w:r>
              <w:rPr>
                <w:rFonts w:ascii="Arial Narrow" w:hAnsi="Arial Narrow"/>
                <w:sz w:val="28"/>
                <w:szCs w:val="28"/>
              </w:rPr>
              <w:t xml:space="preserve"> de tests mis à jour avec indication S(succès) ou E (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Échec</w:t>
            </w:r>
            <w:r>
              <w:rPr>
                <w:rFonts w:ascii="Arial Narrow" w:hAnsi="Arial Narrow"/>
                <w:sz w:val="28"/>
                <w:szCs w:val="28"/>
              </w:rPr>
              <w:t>) et l’initial de la personne ayant effectué les tests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17/07/2022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tbl>
      <w:tblPr>
        <w:tblStyle w:val="205"/>
        <w:tblW w:w="4999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275"/>
        <w:gridCol w:w="1618"/>
        <w:gridCol w:w="103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63" w:type="pct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15 %</w:t>
            </w:r>
          </w:p>
        </w:tc>
        <w:tc>
          <w:tcPr>
            <w:tcW w:w="3306" w:type="pct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bCs w:val="0"/>
                <w:color w:val="7B3D17" w:themeColor="accent2" w:themeShade="80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Phase de Déploiement</w:t>
            </w:r>
          </w:p>
        </w:tc>
        <w:tc>
          <w:tcPr>
            <w:tcW w:w="564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7B3D17" w:themeColor="accent2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  <w:tc>
          <w:tcPr>
            <w:tcW w:w="564" w:type="pct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94B6D2" w:themeFill="accent1"/>
            <w:vAlign w:val="center"/>
          </w:tcPr>
          <w:p>
            <w:pP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Narrow" w:hAnsi="Arial Narrow"/>
                <w:b/>
                <w:bCs/>
                <w:color w:val="FFFFFF" w:themeColor="background1"/>
                <w:sz w:val="28"/>
                <w:szCs w:val="28"/>
                <w:lang w:val="fr-FR"/>
                <w14:textFill>
                  <w14:solidFill>
                    <w14:schemeClr w14:val="bg1"/>
                  </w14:solidFill>
                </w14:textFill>
              </w:rPr>
              <w:t>Statut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63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Taches</w:t>
            </w:r>
          </w:p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Installation de la solution complète en production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hint="default" w:ascii="Arial Narrow" w:hAnsi="Arial Narrow"/>
                <w:sz w:val="28"/>
                <w:szCs w:val="28"/>
                <w:lang w:val="fr-FR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24/07/2022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563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Formation du personnel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24/07/2022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63" w:type="pct"/>
            <w:vMerge w:val="continue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Support technique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24/07/2022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63" w:type="pct"/>
            <w:vMerge w:val="restart"/>
            <w:tcBorders>
              <w:left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Livrables</w:t>
            </w:r>
          </w:p>
        </w:tc>
        <w:tc>
          <w:tcPr>
            <w:tcW w:w="3306" w:type="pct"/>
            <w:shd w:val="clear" w:color="auto" w:fill="E9F0F5" w:themeFill="accent1" w:themeFillTint="33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9 : Manuels d’utilisateurs et documents de formation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24/07/2022</w:t>
            </w:r>
          </w:p>
        </w:tc>
        <w:tc>
          <w:tcPr>
            <w:tcW w:w="564" w:type="pct"/>
            <w:shd w:val="clear" w:color="auto" w:fill="E9F0F5" w:themeFill="accent1" w:themeFillTint="33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63" w:type="pct"/>
            <w:vMerge w:val="continue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94B6D2" w:themeFill="accent1"/>
            <w:vAlign w:val="center"/>
          </w:tcPr>
          <w:p>
            <w:pPr>
              <w:rPr>
                <w:rFonts w:ascii="Arial Narrow" w:hAnsi="Arial Narrow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06" w:type="pct"/>
            <w:shd w:val="clear" w:color="auto" w:fill="D4E1EC" w:themeFill="accent1" w:themeFillTint="66"/>
            <w:vAlign w:val="center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Livrable 10 : Attestation de service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  <w:lang w:val="fr-FR"/>
              </w:rPr>
              <w:t>24/07/2022</w:t>
            </w:r>
          </w:p>
        </w:tc>
        <w:tc>
          <w:tcPr>
            <w:tcW w:w="564" w:type="pct"/>
            <w:shd w:val="clear" w:color="auto" w:fill="D4E1EC" w:themeFill="accent1" w:themeFillTint="66"/>
          </w:tcPr>
          <w:p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>
      <w:pPr>
        <w:rPr>
          <w:rFonts w:ascii="Arial Narrow" w:hAnsi="Arial Narrow"/>
          <w:sz w:val="28"/>
          <w:szCs w:val="28"/>
        </w:rPr>
      </w:pPr>
    </w:p>
    <w:sectPr>
      <w:pgSz w:w="11906" w:h="16838"/>
      <w:pgMar w:top="720" w:right="386" w:bottom="720" w:left="36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altName w:val="SimSun"/>
    <w:panose1 w:val="020B0602020104020603"/>
    <w:charset w:val="86"/>
    <w:family w:val="swiss"/>
    <w:pitch w:val="default"/>
    <w:sig w:usb0="00000000" w:usb1="00000000" w:usb2="00000000" w:usb3="00000000" w:csb0="00000003" w:csb1="00000000"/>
  </w:font>
  <w:font w:name="Tw Cen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Web Pro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inionPro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华文仿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  <w:pBdr>
        <w:top w:val="single" w:color="D8D8D8" w:themeColor="background1" w:themeShade="D9" w:sz="4" w:space="1"/>
      </w:pBdr>
      <w:rPr>
        <w:b/>
        <w:bCs/>
      </w:rPr>
    </w:pPr>
    <w:r>
      <w:rPr>
        <w:rFonts w:ascii="Trebuchet MS" w:hAnsi="Trebuchet MS"/>
        <w:sz w:val="18"/>
        <w:szCs w:val="18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-330835</wp:posOffset>
              </wp:positionV>
              <wp:extent cx="1189355" cy="389255"/>
              <wp:effectExtent l="0" t="0" r="0" b="0"/>
              <wp:wrapNone/>
              <wp:docPr id="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355" cy="3892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lang w:eastAsia="fr-FR"/>
                            </w:rPr>
                            <w:drawing>
                              <wp:inline distT="0" distB="0" distL="0" distR="0">
                                <wp:extent cx="1575435" cy="548640"/>
                                <wp:effectExtent l="0" t="0" r="5715" b="3810"/>
                                <wp:docPr id="72" name="Imag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Imag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3698" cy="5515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6.05pt;margin-top:-26.05pt;height:30.65pt;width:93.65pt;mso-wrap-style:none;z-index:251662336;mso-width-relative:page;mso-height-relative:page;" fillcolor="#FFFFFF" filled="t" stroked="f" coordsize="21600,21600" o:gfxdata="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3k6F7aAAAACQEAAA8AAAAAAAAAAQAgAAAAIgAAAGRycy9kb3ducmV2LnhtbFBLAQIUABQAAAAI&#10;AIdO4kCrmdiuJAIAAFkEAAAOAAAAAAAAAAEAIAAAACkBAABkcnMvZTJvRG9jLnhtbFBLBQYAAAAA&#10;BgAGAFkBAAC/BQAAAAA=&#10;">
              <v:fill on="t" opacity="0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1575435" cy="548640"/>
                          <wp:effectExtent l="0" t="0" r="5715" b="3810"/>
                          <wp:docPr id="72" name="Image 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Imag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3698" cy="551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sdt>
      <w:sdtPr>
        <w:id w:val="-1029100606"/>
        <w:docPartObj>
          <w:docPartGallery w:val="autotext"/>
        </w:docPartObj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 xml:space="preserve">Page   </w:t>
        </w:r>
        <w:r>
          <w:rPr>
            <w:rFonts w:ascii="Arial Narrow" w:hAnsi="Arial Narrow"/>
            <w:color w:val="7F7F7F" w:themeColor="background1" w:themeShade="80"/>
            <w:spacing w:val="60"/>
          </w:rPr>
          <w:t>Projets Professionnels étudiants</w:t>
        </w:r>
      </w:sdtContent>
    </w:sdt>
  </w:p>
  <w:p>
    <w:pPr>
      <w:pStyle w:val="4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3"/>
      <w:lvlText w:val=""/>
      <w:lvlJc w:val="left"/>
      <w:pPr>
        <w:ind w:left="1584" w:hanging="360"/>
      </w:pPr>
      <w:rPr>
        <w:rFonts w:hint="default" w:ascii="Wingdings" w:hAnsi="Wingdings" w:cs="Wingdings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48"/>
      <w:lvlText w:val=""/>
      <w:lvlJc w:val="left"/>
      <w:pPr>
        <w:ind w:left="1440" w:hanging="360"/>
      </w:pPr>
      <w:rPr>
        <w:rFonts w:hint="default" w:ascii="Wingdings" w:hAnsi="Wingdings" w:cs="Wingdings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46"/>
      <w:lvlText w:val=""/>
      <w:lvlJc w:val="left"/>
      <w:pPr>
        <w:ind w:left="864" w:hanging="360"/>
      </w:pPr>
      <w:rPr>
        <w:rFonts w:hint="default" w:ascii="Wingdings" w:hAnsi="Wingdings" w:cs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"/>
      <w:lvlJc w:val="left"/>
      <w:pPr>
        <w:ind w:left="720" w:hanging="360"/>
      </w:pPr>
      <w:rPr>
        <w:rFonts w:hint="default" w:ascii="Wingdings 2" w:hAnsi="Wingdings 2"/>
      </w:rPr>
    </w:lvl>
  </w:abstractNum>
  <w:abstractNum w:abstractNumId="4">
    <w:nsid w:val="116162AA"/>
    <w:multiLevelType w:val="multilevel"/>
    <w:tmpl w:val="116162AA"/>
    <w:lvl w:ilvl="0" w:tentative="0">
      <w:start w:val="1"/>
      <w:numFmt w:val="bullet"/>
      <w:pStyle w:val="109"/>
      <w:lvlText w:val=""/>
      <w:lvlJc w:val="left"/>
      <w:pPr>
        <w:tabs>
          <w:tab w:val="left" w:pos="120"/>
        </w:tabs>
        <w:ind w:left="1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557"/>
        </w:tabs>
        <w:ind w:left="1557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277"/>
        </w:tabs>
        <w:ind w:left="22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97"/>
        </w:tabs>
        <w:ind w:left="29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17"/>
        </w:tabs>
        <w:ind w:left="371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437"/>
        </w:tabs>
        <w:ind w:left="44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57"/>
        </w:tabs>
        <w:ind w:left="51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77"/>
        </w:tabs>
        <w:ind w:left="587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597"/>
        </w:tabs>
        <w:ind w:left="6597" w:hanging="360"/>
      </w:pPr>
      <w:rPr>
        <w:rFonts w:hint="default" w:ascii="Wingdings" w:hAnsi="Wingdings"/>
      </w:rPr>
    </w:lvl>
  </w:abstractNum>
  <w:abstractNum w:abstractNumId="5">
    <w:nsid w:val="294A28EC"/>
    <w:multiLevelType w:val="multilevel"/>
    <w:tmpl w:val="294A28EC"/>
    <w:lvl w:ilvl="0" w:tentative="0">
      <w:start w:val="1"/>
      <w:numFmt w:val="bullet"/>
      <w:pStyle w:val="107"/>
      <w:lvlText w:val=""/>
      <w:lvlJc w:val="left"/>
      <w:pPr>
        <w:tabs>
          <w:tab w:val="left" w:pos="1070"/>
        </w:tabs>
        <w:ind w:left="107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073"/>
        </w:tabs>
        <w:ind w:left="1073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1793"/>
        </w:tabs>
        <w:ind w:left="1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13"/>
        </w:tabs>
        <w:ind w:left="2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33"/>
        </w:tabs>
        <w:ind w:left="3233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53"/>
        </w:tabs>
        <w:ind w:left="3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73"/>
        </w:tabs>
        <w:ind w:left="4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393"/>
        </w:tabs>
        <w:ind w:left="5393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13"/>
        </w:tabs>
        <w:ind w:left="6113" w:hanging="360"/>
      </w:pPr>
      <w:rPr>
        <w:rFonts w:hint="default" w:ascii="Wingdings" w:hAnsi="Wingdings"/>
      </w:rPr>
    </w:lvl>
  </w:abstractNum>
  <w:abstractNum w:abstractNumId="6">
    <w:nsid w:val="2C880799"/>
    <w:multiLevelType w:val="multilevel"/>
    <w:tmpl w:val="2C880799"/>
    <w:lvl w:ilvl="0" w:tentative="0">
      <w:start w:val="1"/>
      <w:numFmt w:val="bullet"/>
      <w:pStyle w:val="49"/>
      <w:lvlText w:val=""/>
      <w:lvlJc w:val="left"/>
      <w:pPr>
        <w:ind w:left="36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attachedTemplate r:id="rId1"/>
  <w:documentProtection w:enforcement="0"/>
  <w:defaultTabStop w:val="720"/>
  <w:hyphenationZone w:val="425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96"/>
    <w:rsid w:val="00000931"/>
    <w:rsid w:val="00000D26"/>
    <w:rsid w:val="00000E89"/>
    <w:rsid w:val="00004FD3"/>
    <w:rsid w:val="000051D9"/>
    <w:rsid w:val="00006229"/>
    <w:rsid w:val="00011125"/>
    <w:rsid w:val="00012CF5"/>
    <w:rsid w:val="00013F53"/>
    <w:rsid w:val="00014BCD"/>
    <w:rsid w:val="00014DB4"/>
    <w:rsid w:val="00015335"/>
    <w:rsid w:val="00016821"/>
    <w:rsid w:val="0001736D"/>
    <w:rsid w:val="000179E8"/>
    <w:rsid w:val="00020BDE"/>
    <w:rsid w:val="00020D0B"/>
    <w:rsid w:val="00021EC0"/>
    <w:rsid w:val="00024C05"/>
    <w:rsid w:val="000255AA"/>
    <w:rsid w:val="0002686B"/>
    <w:rsid w:val="00026943"/>
    <w:rsid w:val="00026C29"/>
    <w:rsid w:val="000274A7"/>
    <w:rsid w:val="00030BB8"/>
    <w:rsid w:val="00030F00"/>
    <w:rsid w:val="00032F24"/>
    <w:rsid w:val="00033E19"/>
    <w:rsid w:val="00036F7C"/>
    <w:rsid w:val="00043002"/>
    <w:rsid w:val="000454B1"/>
    <w:rsid w:val="00045924"/>
    <w:rsid w:val="000466C8"/>
    <w:rsid w:val="00052848"/>
    <w:rsid w:val="00053195"/>
    <w:rsid w:val="000531D6"/>
    <w:rsid w:val="0005397E"/>
    <w:rsid w:val="00053D23"/>
    <w:rsid w:val="00054D97"/>
    <w:rsid w:val="0005513B"/>
    <w:rsid w:val="000555DF"/>
    <w:rsid w:val="000555E7"/>
    <w:rsid w:val="000555EA"/>
    <w:rsid w:val="000573D8"/>
    <w:rsid w:val="00060266"/>
    <w:rsid w:val="00061A71"/>
    <w:rsid w:val="00062BD4"/>
    <w:rsid w:val="0006591B"/>
    <w:rsid w:val="00071A3A"/>
    <w:rsid w:val="00071FEF"/>
    <w:rsid w:val="0007292B"/>
    <w:rsid w:val="00073314"/>
    <w:rsid w:val="00075452"/>
    <w:rsid w:val="0007698E"/>
    <w:rsid w:val="00076E82"/>
    <w:rsid w:val="00076F5D"/>
    <w:rsid w:val="000807DF"/>
    <w:rsid w:val="000826BC"/>
    <w:rsid w:val="000831EA"/>
    <w:rsid w:val="000838B2"/>
    <w:rsid w:val="00084F91"/>
    <w:rsid w:val="00090A72"/>
    <w:rsid w:val="0009256B"/>
    <w:rsid w:val="00094456"/>
    <w:rsid w:val="000945C1"/>
    <w:rsid w:val="0009579F"/>
    <w:rsid w:val="00096950"/>
    <w:rsid w:val="00096D4E"/>
    <w:rsid w:val="0009796E"/>
    <w:rsid w:val="000A0034"/>
    <w:rsid w:val="000A088A"/>
    <w:rsid w:val="000A0B5B"/>
    <w:rsid w:val="000A38B9"/>
    <w:rsid w:val="000A4E29"/>
    <w:rsid w:val="000A6B5C"/>
    <w:rsid w:val="000A70C9"/>
    <w:rsid w:val="000B0A34"/>
    <w:rsid w:val="000B0B32"/>
    <w:rsid w:val="000B3405"/>
    <w:rsid w:val="000B5A4A"/>
    <w:rsid w:val="000B5B7C"/>
    <w:rsid w:val="000C0164"/>
    <w:rsid w:val="000C1F2B"/>
    <w:rsid w:val="000C218A"/>
    <w:rsid w:val="000C3667"/>
    <w:rsid w:val="000C3852"/>
    <w:rsid w:val="000C402E"/>
    <w:rsid w:val="000C5247"/>
    <w:rsid w:val="000D007E"/>
    <w:rsid w:val="000D1242"/>
    <w:rsid w:val="000D187D"/>
    <w:rsid w:val="000D215E"/>
    <w:rsid w:val="000D2255"/>
    <w:rsid w:val="000D3CA8"/>
    <w:rsid w:val="000D4304"/>
    <w:rsid w:val="000E2015"/>
    <w:rsid w:val="000E3E91"/>
    <w:rsid w:val="000E3FA2"/>
    <w:rsid w:val="000E7308"/>
    <w:rsid w:val="000E738A"/>
    <w:rsid w:val="000F0305"/>
    <w:rsid w:val="000F1568"/>
    <w:rsid w:val="000F317F"/>
    <w:rsid w:val="000F4FFA"/>
    <w:rsid w:val="000F5B0D"/>
    <w:rsid w:val="000F60DE"/>
    <w:rsid w:val="000F67CE"/>
    <w:rsid w:val="00101A33"/>
    <w:rsid w:val="00103300"/>
    <w:rsid w:val="00103B5E"/>
    <w:rsid w:val="00107148"/>
    <w:rsid w:val="00110794"/>
    <w:rsid w:val="00115816"/>
    <w:rsid w:val="00116E9F"/>
    <w:rsid w:val="00117297"/>
    <w:rsid w:val="0011753D"/>
    <w:rsid w:val="001177F4"/>
    <w:rsid w:val="00117F73"/>
    <w:rsid w:val="00120683"/>
    <w:rsid w:val="00121542"/>
    <w:rsid w:val="00121D68"/>
    <w:rsid w:val="001222B4"/>
    <w:rsid w:val="001258A1"/>
    <w:rsid w:val="00125C9A"/>
    <w:rsid w:val="00127ECC"/>
    <w:rsid w:val="001308B4"/>
    <w:rsid w:val="0013159B"/>
    <w:rsid w:val="0013263B"/>
    <w:rsid w:val="00135540"/>
    <w:rsid w:val="0013602F"/>
    <w:rsid w:val="0014074D"/>
    <w:rsid w:val="00140F70"/>
    <w:rsid w:val="001420C9"/>
    <w:rsid w:val="001425E5"/>
    <w:rsid w:val="00143730"/>
    <w:rsid w:val="00143E23"/>
    <w:rsid w:val="00143F2A"/>
    <w:rsid w:val="00146691"/>
    <w:rsid w:val="00147122"/>
    <w:rsid w:val="001473D5"/>
    <w:rsid w:val="00147B76"/>
    <w:rsid w:val="0015017A"/>
    <w:rsid w:val="00150AD8"/>
    <w:rsid w:val="00151560"/>
    <w:rsid w:val="0015230D"/>
    <w:rsid w:val="0015429B"/>
    <w:rsid w:val="00155854"/>
    <w:rsid w:val="00155A37"/>
    <w:rsid w:val="00155BDF"/>
    <w:rsid w:val="00155F55"/>
    <w:rsid w:val="00156167"/>
    <w:rsid w:val="001601BD"/>
    <w:rsid w:val="001606C8"/>
    <w:rsid w:val="00163887"/>
    <w:rsid w:val="00164DED"/>
    <w:rsid w:val="00167B1E"/>
    <w:rsid w:val="00167B90"/>
    <w:rsid w:val="00170107"/>
    <w:rsid w:val="00172002"/>
    <w:rsid w:val="00173489"/>
    <w:rsid w:val="00175267"/>
    <w:rsid w:val="00175AA9"/>
    <w:rsid w:val="001763FA"/>
    <w:rsid w:val="00177187"/>
    <w:rsid w:val="00180032"/>
    <w:rsid w:val="00181340"/>
    <w:rsid w:val="001824C6"/>
    <w:rsid w:val="0018282C"/>
    <w:rsid w:val="00182B1C"/>
    <w:rsid w:val="001839A1"/>
    <w:rsid w:val="00183E7D"/>
    <w:rsid w:val="00186587"/>
    <w:rsid w:val="0019009F"/>
    <w:rsid w:val="00190864"/>
    <w:rsid w:val="001910CE"/>
    <w:rsid w:val="00191B00"/>
    <w:rsid w:val="00191E21"/>
    <w:rsid w:val="00192C05"/>
    <w:rsid w:val="00192E13"/>
    <w:rsid w:val="00193F88"/>
    <w:rsid w:val="00195100"/>
    <w:rsid w:val="00197622"/>
    <w:rsid w:val="001A01E7"/>
    <w:rsid w:val="001A04DE"/>
    <w:rsid w:val="001A331B"/>
    <w:rsid w:val="001A3AAD"/>
    <w:rsid w:val="001A431B"/>
    <w:rsid w:val="001A5C71"/>
    <w:rsid w:val="001A63DC"/>
    <w:rsid w:val="001A7636"/>
    <w:rsid w:val="001A7B91"/>
    <w:rsid w:val="001A7FC9"/>
    <w:rsid w:val="001B0461"/>
    <w:rsid w:val="001B0527"/>
    <w:rsid w:val="001B2298"/>
    <w:rsid w:val="001B2FAA"/>
    <w:rsid w:val="001B478A"/>
    <w:rsid w:val="001B4CB0"/>
    <w:rsid w:val="001B5D80"/>
    <w:rsid w:val="001B60D6"/>
    <w:rsid w:val="001B634C"/>
    <w:rsid w:val="001B6DBC"/>
    <w:rsid w:val="001B6F8F"/>
    <w:rsid w:val="001B7253"/>
    <w:rsid w:val="001B7BC6"/>
    <w:rsid w:val="001C132C"/>
    <w:rsid w:val="001C1CD7"/>
    <w:rsid w:val="001C2256"/>
    <w:rsid w:val="001C2E52"/>
    <w:rsid w:val="001C3943"/>
    <w:rsid w:val="001C4F0E"/>
    <w:rsid w:val="001C524B"/>
    <w:rsid w:val="001C7141"/>
    <w:rsid w:val="001C74D2"/>
    <w:rsid w:val="001C7EA2"/>
    <w:rsid w:val="001D065F"/>
    <w:rsid w:val="001D069D"/>
    <w:rsid w:val="001D0F28"/>
    <w:rsid w:val="001D1C44"/>
    <w:rsid w:val="001D2659"/>
    <w:rsid w:val="001D2A9D"/>
    <w:rsid w:val="001D6F5F"/>
    <w:rsid w:val="001E090F"/>
    <w:rsid w:val="001E0B62"/>
    <w:rsid w:val="001E0BAD"/>
    <w:rsid w:val="001E154B"/>
    <w:rsid w:val="001E1AF9"/>
    <w:rsid w:val="001E37A6"/>
    <w:rsid w:val="001E3AB9"/>
    <w:rsid w:val="001E41D1"/>
    <w:rsid w:val="001E54F5"/>
    <w:rsid w:val="001E5939"/>
    <w:rsid w:val="001F20AE"/>
    <w:rsid w:val="001F402C"/>
    <w:rsid w:val="001F5081"/>
    <w:rsid w:val="001F5CCC"/>
    <w:rsid w:val="001F662B"/>
    <w:rsid w:val="001F6C07"/>
    <w:rsid w:val="001F6FE0"/>
    <w:rsid w:val="001F7F1D"/>
    <w:rsid w:val="002000F3"/>
    <w:rsid w:val="00200C3D"/>
    <w:rsid w:val="0020270E"/>
    <w:rsid w:val="00204A21"/>
    <w:rsid w:val="002061F1"/>
    <w:rsid w:val="00207C01"/>
    <w:rsid w:val="00207EF9"/>
    <w:rsid w:val="0021013B"/>
    <w:rsid w:val="00210C63"/>
    <w:rsid w:val="002113B7"/>
    <w:rsid w:val="00212552"/>
    <w:rsid w:val="0021423D"/>
    <w:rsid w:val="002142C1"/>
    <w:rsid w:val="00215240"/>
    <w:rsid w:val="00215656"/>
    <w:rsid w:val="00215688"/>
    <w:rsid w:val="00216C01"/>
    <w:rsid w:val="002171E5"/>
    <w:rsid w:val="00220CDE"/>
    <w:rsid w:val="0022425F"/>
    <w:rsid w:val="00225857"/>
    <w:rsid w:val="00225DD7"/>
    <w:rsid w:val="00226ED2"/>
    <w:rsid w:val="00227D98"/>
    <w:rsid w:val="00230518"/>
    <w:rsid w:val="00231C7B"/>
    <w:rsid w:val="00232055"/>
    <w:rsid w:val="00232FB7"/>
    <w:rsid w:val="00233648"/>
    <w:rsid w:val="00234450"/>
    <w:rsid w:val="00235363"/>
    <w:rsid w:val="002353EF"/>
    <w:rsid w:val="00235C97"/>
    <w:rsid w:val="0023735A"/>
    <w:rsid w:val="00240F01"/>
    <w:rsid w:val="00241114"/>
    <w:rsid w:val="00243D67"/>
    <w:rsid w:val="0024784F"/>
    <w:rsid w:val="00251335"/>
    <w:rsid w:val="00253790"/>
    <w:rsid w:val="00253E60"/>
    <w:rsid w:val="00254353"/>
    <w:rsid w:val="0025458B"/>
    <w:rsid w:val="00254B97"/>
    <w:rsid w:val="00255660"/>
    <w:rsid w:val="002558AD"/>
    <w:rsid w:val="0025737C"/>
    <w:rsid w:val="00257DB9"/>
    <w:rsid w:val="00261610"/>
    <w:rsid w:val="0026363F"/>
    <w:rsid w:val="00265D31"/>
    <w:rsid w:val="002664BD"/>
    <w:rsid w:val="00271AB9"/>
    <w:rsid w:val="00271EE2"/>
    <w:rsid w:val="00272624"/>
    <w:rsid w:val="00273085"/>
    <w:rsid w:val="00273AFF"/>
    <w:rsid w:val="00273F9B"/>
    <w:rsid w:val="002741FB"/>
    <w:rsid w:val="002742D0"/>
    <w:rsid w:val="0027433B"/>
    <w:rsid w:val="002748B2"/>
    <w:rsid w:val="00274D1D"/>
    <w:rsid w:val="00275341"/>
    <w:rsid w:val="00275B30"/>
    <w:rsid w:val="00276650"/>
    <w:rsid w:val="00276EF6"/>
    <w:rsid w:val="00280AD7"/>
    <w:rsid w:val="00280E63"/>
    <w:rsid w:val="00281A6C"/>
    <w:rsid w:val="00281AB6"/>
    <w:rsid w:val="00282C3B"/>
    <w:rsid w:val="00283229"/>
    <w:rsid w:val="002832FA"/>
    <w:rsid w:val="0028384A"/>
    <w:rsid w:val="00284754"/>
    <w:rsid w:val="0028536F"/>
    <w:rsid w:val="002871C5"/>
    <w:rsid w:val="002876FF"/>
    <w:rsid w:val="00291DE6"/>
    <w:rsid w:val="0029246A"/>
    <w:rsid w:val="00294700"/>
    <w:rsid w:val="00294E45"/>
    <w:rsid w:val="00294ED5"/>
    <w:rsid w:val="002954DA"/>
    <w:rsid w:val="00297B51"/>
    <w:rsid w:val="002A00C1"/>
    <w:rsid w:val="002A05AF"/>
    <w:rsid w:val="002A07CD"/>
    <w:rsid w:val="002A1302"/>
    <w:rsid w:val="002A3098"/>
    <w:rsid w:val="002A3163"/>
    <w:rsid w:val="002A3AE8"/>
    <w:rsid w:val="002A5264"/>
    <w:rsid w:val="002A601B"/>
    <w:rsid w:val="002A63C5"/>
    <w:rsid w:val="002A70A2"/>
    <w:rsid w:val="002A7FA2"/>
    <w:rsid w:val="002B0ADC"/>
    <w:rsid w:val="002B1117"/>
    <w:rsid w:val="002B1C62"/>
    <w:rsid w:val="002B2621"/>
    <w:rsid w:val="002B30EA"/>
    <w:rsid w:val="002B3622"/>
    <w:rsid w:val="002B3AF4"/>
    <w:rsid w:val="002B41FD"/>
    <w:rsid w:val="002B56DB"/>
    <w:rsid w:val="002B57D2"/>
    <w:rsid w:val="002B689A"/>
    <w:rsid w:val="002B70E0"/>
    <w:rsid w:val="002C13EB"/>
    <w:rsid w:val="002C1852"/>
    <w:rsid w:val="002C1D03"/>
    <w:rsid w:val="002C1FAB"/>
    <w:rsid w:val="002C1FC9"/>
    <w:rsid w:val="002C2830"/>
    <w:rsid w:val="002C3758"/>
    <w:rsid w:val="002D0BD6"/>
    <w:rsid w:val="002D0E15"/>
    <w:rsid w:val="002D1790"/>
    <w:rsid w:val="002D31F7"/>
    <w:rsid w:val="002D6B72"/>
    <w:rsid w:val="002D7EC1"/>
    <w:rsid w:val="002E0D01"/>
    <w:rsid w:val="002E0F83"/>
    <w:rsid w:val="002E4F58"/>
    <w:rsid w:val="002E51F7"/>
    <w:rsid w:val="002E53FD"/>
    <w:rsid w:val="002E5CC6"/>
    <w:rsid w:val="002E6EAE"/>
    <w:rsid w:val="002F01B7"/>
    <w:rsid w:val="002F0D80"/>
    <w:rsid w:val="002F264B"/>
    <w:rsid w:val="002F275D"/>
    <w:rsid w:val="002F4107"/>
    <w:rsid w:val="002F495E"/>
    <w:rsid w:val="002F4F0C"/>
    <w:rsid w:val="002F50F3"/>
    <w:rsid w:val="002F524A"/>
    <w:rsid w:val="002F6679"/>
    <w:rsid w:val="002F6E0A"/>
    <w:rsid w:val="003003E7"/>
    <w:rsid w:val="00300909"/>
    <w:rsid w:val="00301E9C"/>
    <w:rsid w:val="00304390"/>
    <w:rsid w:val="00304757"/>
    <w:rsid w:val="00306971"/>
    <w:rsid w:val="0031079B"/>
    <w:rsid w:val="0031108B"/>
    <w:rsid w:val="00311674"/>
    <w:rsid w:val="0031176E"/>
    <w:rsid w:val="003128AF"/>
    <w:rsid w:val="00313138"/>
    <w:rsid w:val="003150E3"/>
    <w:rsid w:val="00315367"/>
    <w:rsid w:val="00316DDA"/>
    <w:rsid w:val="003201B9"/>
    <w:rsid w:val="00321D16"/>
    <w:rsid w:val="0032242B"/>
    <w:rsid w:val="00322597"/>
    <w:rsid w:val="00322EEC"/>
    <w:rsid w:val="00324B48"/>
    <w:rsid w:val="00324EBE"/>
    <w:rsid w:val="003253D0"/>
    <w:rsid w:val="003266D2"/>
    <w:rsid w:val="0033198C"/>
    <w:rsid w:val="00334EFD"/>
    <w:rsid w:val="003354B7"/>
    <w:rsid w:val="003356E8"/>
    <w:rsid w:val="00336722"/>
    <w:rsid w:val="00336A4C"/>
    <w:rsid w:val="003373C9"/>
    <w:rsid w:val="00337749"/>
    <w:rsid w:val="00337BB6"/>
    <w:rsid w:val="003406A9"/>
    <w:rsid w:val="00342E5F"/>
    <w:rsid w:val="00342F8A"/>
    <w:rsid w:val="003439DD"/>
    <w:rsid w:val="00343AAF"/>
    <w:rsid w:val="00344D6C"/>
    <w:rsid w:val="00344E63"/>
    <w:rsid w:val="00345C06"/>
    <w:rsid w:val="003467D6"/>
    <w:rsid w:val="003468E7"/>
    <w:rsid w:val="00350DB2"/>
    <w:rsid w:val="00354A4E"/>
    <w:rsid w:val="00354B26"/>
    <w:rsid w:val="003551E6"/>
    <w:rsid w:val="0035643E"/>
    <w:rsid w:val="00356C0E"/>
    <w:rsid w:val="00360857"/>
    <w:rsid w:val="003630BD"/>
    <w:rsid w:val="00365FB2"/>
    <w:rsid w:val="003663EA"/>
    <w:rsid w:val="0036669F"/>
    <w:rsid w:val="00367B9D"/>
    <w:rsid w:val="003705AE"/>
    <w:rsid w:val="0037064D"/>
    <w:rsid w:val="003707FC"/>
    <w:rsid w:val="00371AE6"/>
    <w:rsid w:val="00372438"/>
    <w:rsid w:val="003724E3"/>
    <w:rsid w:val="003732FF"/>
    <w:rsid w:val="00373D9C"/>
    <w:rsid w:val="003742B1"/>
    <w:rsid w:val="00375309"/>
    <w:rsid w:val="00380C97"/>
    <w:rsid w:val="00380E42"/>
    <w:rsid w:val="00381238"/>
    <w:rsid w:val="00381CC3"/>
    <w:rsid w:val="00383F36"/>
    <w:rsid w:val="00385891"/>
    <w:rsid w:val="00385940"/>
    <w:rsid w:val="00385FFC"/>
    <w:rsid w:val="0038614F"/>
    <w:rsid w:val="0038615F"/>
    <w:rsid w:val="00386EB2"/>
    <w:rsid w:val="0039077D"/>
    <w:rsid w:val="003929B6"/>
    <w:rsid w:val="00394D06"/>
    <w:rsid w:val="003A2DE5"/>
    <w:rsid w:val="003A4992"/>
    <w:rsid w:val="003A4BDA"/>
    <w:rsid w:val="003A5278"/>
    <w:rsid w:val="003A5393"/>
    <w:rsid w:val="003A64D5"/>
    <w:rsid w:val="003A695D"/>
    <w:rsid w:val="003A69D3"/>
    <w:rsid w:val="003A7072"/>
    <w:rsid w:val="003B06A3"/>
    <w:rsid w:val="003B1470"/>
    <w:rsid w:val="003B1C84"/>
    <w:rsid w:val="003B25D6"/>
    <w:rsid w:val="003B36DF"/>
    <w:rsid w:val="003B3957"/>
    <w:rsid w:val="003B431B"/>
    <w:rsid w:val="003B4AB2"/>
    <w:rsid w:val="003C0226"/>
    <w:rsid w:val="003C12CE"/>
    <w:rsid w:val="003C2172"/>
    <w:rsid w:val="003C4D8A"/>
    <w:rsid w:val="003C54E6"/>
    <w:rsid w:val="003D1DFD"/>
    <w:rsid w:val="003D29E2"/>
    <w:rsid w:val="003D5AE0"/>
    <w:rsid w:val="003E0480"/>
    <w:rsid w:val="003E3E7E"/>
    <w:rsid w:val="003E4E5A"/>
    <w:rsid w:val="003E4F27"/>
    <w:rsid w:val="003E5E5A"/>
    <w:rsid w:val="003E72BC"/>
    <w:rsid w:val="003F0F95"/>
    <w:rsid w:val="003F1B54"/>
    <w:rsid w:val="003F1DE3"/>
    <w:rsid w:val="003F2011"/>
    <w:rsid w:val="003F322A"/>
    <w:rsid w:val="003F3381"/>
    <w:rsid w:val="003F45B6"/>
    <w:rsid w:val="003F48E4"/>
    <w:rsid w:val="003F4FFD"/>
    <w:rsid w:val="003F6CE8"/>
    <w:rsid w:val="003F6D5E"/>
    <w:rsid w:val="003F742C"/>
    <w:rsid w:val="003F7DCA"/>
    <w:rsid w:val="00400F97"/>
    <w:rsid w:val="00401DA1"/>
    <w:rsid w:val="004039C1"/>
    <w:rsid w:val="00404248"/>
    <w:rsid w:val="004061E1"/>
    <w:rsid w:val="0040660B"/>
    <w:rsid w:val="004073F8"/>
    <w:rsid w:val="004101C1"/>
    <w:rsid w:val="004129EB"/>
    <w:rsid w:val="00413115"/>
    <w:rsid w:val="00413E21"/>
    <w:rsid w:val="004142D9"/>
    <w:rsid w:val="00414C11"/>
    <w:rsid w:val="00415201"/>
    <w:rsid w:val="0041610F"/>
    <w:rsid w:val="004169BB"/>
    <w:rsid w:val="00420B7C"/>
    <w:rsid w:val="00421796"/>
    <w:rsid w:val="00422FF9"/>
    <w:rsid w:val="00423081"/>
    <w:rsid w:val="00424168"/>
    <w:rsid w:val="0042508E"/>
    <w:rsid w:val="00425C9A"/>
    <w:rsid w:val="00426718"/>
    <w:rsid w:val="00427212"/>
    <w:rsid w:val="004278D4"/>
    <w:rsid w:val="0043039D"/>
    <w:rsid w:val="004303FB"/>
    <w:rsid w:val="0043192D"/>
    <w:rsid w:val="00431BBA"/>
    <w:rsid w:val="00431CD8"/>
    <w:rsid w:val="00442D16"/>
    <w:rsid w:val="004455D0"/>
    <w:rsid w:val="00446700"/>
    <w:rsid w:val="00452F8F"/>
    <w:rsid w:val="0045612C"/>
    <w:rsid w:val="0045687C"/>
    <w:rsid w:val="00456F64"/>
    <w:rsid w:val="00457088"/>
    <w:rsid w:val="004620AB"/>
    <w:rsid w:val="0046366B"/>
    <w:rsid w:val="004639BE"/>
    <w:rsid w:val="00464C66"/>
    <w:rsid w:val="0046549C"/>
    <w:rsid w:val="00467A78"/>
    <w:rsid w:val="00467AF0"/>
    <w:rsid w:val="00467F8F"/>
    <w:rsid w:val="0047117E"/>
    <w:rsid w:val="004718B3"/>
    <w:rsid w:val="00473072"/>
    <w:rsid w:val="004744EB"/>
    <w:rsid w:val="00474A88"/>
    <w:rsid w:val="004750E3"/>
    <w:rsid w:val="00476047"/>
    <w:rsid w:val="00476EE7"/>
    <w:rsid w:val="004775EB"/>
    <w:rsid w:val="004836E3"/>
    <w:rsid w:val="0048469D"/>
    <w:rsid w:val="004852B4"/>
    <w:rsid w:val="0048572C"/>
    <w:rsid w:val="0048581E"/>
    <w:rsid w:val="00485FDB"/>
    <w:rsid w:val="00486C61"/>
    <w:rsid w:val="00486D8A"/>
    <w:rsid w:val="0049081C"/>
    <w:rsid w:val="00491481"/>
    <w:rsid w:val="004915F0"/>
    <w:rsid w:val="00494738"/>
    <w:rsid w:val="00494FD2"/>
    <w:rsid w:val="004967B4"/>
    <w:rsid w:val="00496ADF"/>
    <w:rsid w:val="00497848"/>
    <w:rsid w:val="004A1F24"/>
    <w:rsid w:val="004A2970"/>
    <w:rsid w:val="004A415C"/>
    <w:rsid w:val="004A6D8F"/>
    <w:rsid w:val="004A772E"/>
    <w:rsid w:val="004B0178"/>
    <w:rsid w:val="004B07CD"/>
    <w:rsid w:val="004B0D30"/>
    <w:rsid w:val="004B14E9"/>
    <w:rsid w:val="004B15D2"/>
    <w:rsid w:val="004B1A92"/>
    <w:rsid w:val="004B2ABF"/>
    <w:rsid w:val="004B48C2"/>
    <w:rsid w:val="004B5808"/>
    <w:rsid w:val="004B640A"/>
    <w:rsid w:val="004B6997"/>
    <w:rsid w:val="004B6B6B"/>
    <w:rsid w:val="004C0D94"/>
    <w:rsid w:val="004C214A"/>
    <w:rsid w:val="004C46F4"/>
    <w:rsid w:val="004C62E1"/>
    <w:rsid w:val="004C729D"/>
    <w:rsid w:val="004D24D5"/>
    <w:rsid w:val="004D27C6"/>
    <w:rsid w:val="004D2D9B"/>
    <w:rsid w:val="004D61E1"/>
    <w:rsid w:val="004D7C09"/>
    <w:rsid w:val="004E1820"/>
    <w:rsid w:val="004E1BF8"/>
    <w:rsid w:val="004E28CC"/>
    <w:rsid w:val="004E2C1C"/>
    <w:rsid w:val="004E35A5"/>
    <w:rsid w:val="004E3A2A"/>
    <w:rsid w:val="004E3FAB"/>
    <w:rsid w:val="004E4EF6"/>
    <w:rsid w:val="004E570F"/>
    <w:rsid w:val="004E5BD3"/>
    <w:rsid w:val="004E5D90"/>
    <w:rsid w:val="004E5E47"/>
    <w:rsid w:val="004E798C"/>
    <w:rsid w:val="004F0203"/>
    <w:rsid w:val="004F095C"/>
    <w:rsid w:val="004F09AC"/>
    <w:rsid w:val="004F1824"/>
    <w:rsid w:val="004F1966"/>
    <w:rsid w:val="004F1E44"/>
    <w:rsid w:val="004F3357"/>
    <w:rsid w:val="004F4E8D"/>
    <w:rsid w:val="004F5A11"/>
    <w:rsid w:val="004F62CD"/>
    <w:rsid w:val="004F6C3B"/>
    <w:rsid w:val="004F7141"/>
    <w:rsid w:val="00500173"/>
    <w:rsid w:val="00500B34"/>
    <w:rsid w:val="00501BC1"/>
    <w:rsid w:val="0050224D"/>
    <w:rsid w:val="0050227E"/>
    <w:rsid w:val="00503639"/>
    <w:rsid w:val="00504EE5"/>
    <w:rsid w:val="00505828"/>
    <w:rsid w:val="0050697D"/>
    <w:rsid w:val="005069E5"/>
    <w:rsid w:val="00506BA6"/>
    <w:rsid w:val="00511291"/>
    <w:rsid w:val="0051371B"/>
    <w:rsid w:val="00514490"/>
    <w:rsid w:val="00514DB8"/>
    <w:rsid w:val="00515F43"/>
    <w:rsid w:val="005168B1"/>
    <w:rsid w:val="00522873"/>
    <w:rsid w:val="00522C5F"/>
    <w:rsid w:val="005230FC"/>
    <w:rsid w:val="00524A28"/>
    <w:rsid w:val="0052509C"/>
    <w:rsid w:val="0052579A"/>
    <w:rsid w:val="00525A97"/>
    <w:rsid w:val="00526609"/>
    <w:rsid w:val="0053001D"/>
    <w:rsid w:val="005307AF"/>
    <w:rsid w:val="00531158"/>
    <w:rsid w:val="00531BCC"/>
    <w:rsid w:val="005320A3"/>
    <w:rsid w:val="005320A4"/>
    <w:rsid w:val="00532BD5"/>
    <w:rsid w:val="00533396"/>
    <w:rsid w:val="00535F25"/>
    <w:rsid w:val="00541D3E"/>
    <w:rsid w:val="0054209B"/>
    <w:rsid w:val="0054276C"/>
    <w:rsid w:val="00542C19"/>
    <w:rsid w:val="005432D7"/>
    <w:rsid w:val="0054399B"/>
    <w:rsid w:val="00545C71"/>
    <w:rsid w:val="00547C4C"/>
    <w:rsid w:val="00547E34"/>
    <w:rsid w:val="00550362"/>
    <w:rsid w:val="00550399"/>
    <w:rsid w:val="00550FC1"/>
    <w:rsid w:val="00552345"/>
    <w:rsid w:val="0055252A"/>
    <w:rsid w:val="00553A45"/>
    <w:rsid w:val="00554199"/>
    <w:rsid w:val="005545CD"/>
    <w:rsid w:val="00556824"/>
    <w:rsid w:val="00556C05"/>
    <w:rsid w:val="005570D2"/>
    <w:rsid w:val="0055742E"/>
    <w:rsid w:val="0055787A"/>
    <w:rsid w:val="00557B01"/>
    <w:rsid w:val="00560879"/>
    <w:rsid w:val="00560F93"/>
    <w:rsid w:val="0056245C"/>
    <w:rsid w:val="00562981"/>
    <w:rsid w:val="00562DCA"/>
    <w:rsid w:val="00564EE7"/>
    <w:rsid w:val="0056607E"/>
    <w:rsid w:val="00566E78"/>
    <w:rsid w:val="00567546"/>
    <w:rsid w:val="00567E80"/>
    <w:rsid w:val="0057052E"/>
    <w:rsid w:val="005738D6"/>
    <w:rsid w:val="0057550D"/>
    <w:rsid w:val="00575E79"/>
    <w:rsid w:val="00576F7B"/>
    <w:rsid w:val="00580EA0"/>
    <w:rsid w:val="0058212D"/>
    <w:rsid w:val="005827A0"/>
    <w:rsid w:val="005843E3"/>
    <w:rsid w:val="005844B2"/>
    <w:rsid w:val="00585F79"/>
    <w:rsid w:val="00587F3F"/>
    <w:rsid w:val="00593426"/>
    <w:rsid w:val="00593C71"/>
    <w:rsid w:val="00593E2D"/>
    <w:rsid w:val="005941F0"/>
    <w:rsid w:val="005944CF"/>
    <w:rsid w:val="00595872"/>
    <w:rsid w:val="0059631F"/>
    <w:rsid w:val="005A1B36"/>
    <w:rsid w:val="005A2936"/>
    <w:rsid w:val="005A3AFC"/>
    <w:rsid w:val="005A49CB"/>
    <w:rsid w:val="005A5380"/>
    <w:rsid w:val="005A5CD9"/>
    <w:rsid w:val="005A763D"/>
    <w:rsid w:val="005A785B"/>
    <w:rsid w:val="005B0109"/>
    <w:rsid w:val="005B0639"/>
    <w:rsid w:val="005B0FA6"/>
    <w:rsid w:val="005B121B"/>
    <w:rsid w:val="005B30D3"/>
    <w:rsid w:val="005B3153"/>
    <w:rsid w:val="005B33EA"/>
    <w:rsid w:val="005B3465"/>
    <w:rsid w:val="005B5DC3"/>
    <w:rsid w:val="005B7848"/>
    <w:rsid w:val="005C05AF"/>
    <w:rsid w:val="005C06CB"/>
    <w:rsid w:val="005C1D54"/>
    <w:rsid w:val="005C22D7"/>
    <w:rsid w:val="005C4AF4"/>
    <w:rsid w:val="005C6E8A"/>
    <w:rsid w:val="005D328B"/>
    <w:rsid w:val="005D3432"/>
    <w:rsid w:val="005D3840"/>
    <w:rsid w:val="005D59C5"/>
    <w:rsid w:val="005D6CDA"/>
    <w:rsid w:val="005E0CBB"/>
    <w:rsid w:val="005E0F99"/>
    <w:rsid w:val="005E1234"/>
    <w:rsid w:val="005E1FBA"/>
    <w:rsid w:val="005E26CB"/>
    <w:rsid w:val="005E3D99"/>
    <w:rsid w:val="005E40E2"/>
    <w:rsid w:val="005E5467"/>
    <w:rsid w:val="005E57A8"/>
    <w:rsid w:val="005E5DB7"/>
    <w:rsid w:val="005E74A5"/>
    <w:rsid w:val="005F1C29"/>
    <w:rsid w:val="005F47DB"/>
    <w:rsid w:val="005F4A5C"/>
    <w:rsid w:val="005F4FEF"/>
    <w:rsid w:val="005F5868"/>
    <w:rsid w:val="005F6BF9"/>
    <w:rsid w:val="005F7139"/>
    <w:rsid w:val="005F73C4"/>
    <w:rsid w:val="005F76F3"/>
    <w:rsid w:val="00600D91"/>
    <w:rsid w:val="0060169E"/>
    <w:rsid w:val="0060484B"/>
    <w:rsid w:val="006056BE"/>
    <w:rsid w:val="00606350"/>
    <w:rsid w:val="00606C19"/>
    <w:rsid w:val="006073B5"/>
    <w:rsid w:val="00607406"/>
    <w:rsid w:val="00607FED"/>
    <w:rsid w:val="00610383"/>
    <w:rsid w:val="006103EE"/>
    <w:rsid w:val="00610EB6"/>
    <w:rsid w:val="00612189"/>
    <w:rsid w:val="006130C0"/>
    <w:rsid w:val="00613630"/>
    <w:rsid w:val="00614E87"/>
    <w:rsid w:val="006151FF"/>
    <w:rsid w:val="00617783"/>
    <w:rsid w:val="00620158"/>
    <w:rsid w:val="006204F5"/>
    <w:rsid w:val="00621116"/>
    <w:rsid w:val="00621D7D"/>
    <w:rsid w:val="0062296C"/>
    <w:rsid w:val="00623F47"/>
    <w:rsid w:val="006266A3"/>
    <w:rsid w:val="006272A7"/>
    <w:rsid w:val="006304B0"/>
    <w:rsid w:val="00630845"/>
    <w:rsid w:val="0063318A"/>
    <w:rsid w:val="00634388"/>
    <w:rsid w:val="006347B9"/>
    <w:rsid w:val="00634BC1"/>
    <w:rsid w:val="00635DA6"/>
    <w:rsid w:val="00636454"/>
    <w:rsid w:val="00640223"/>
    <w:rsid w:val="00640AD2"/>
    <w:rsid w:val="006414C3"/>
    <w:rsid w:val="00641C95"/>
    <w:rsid w:val="006422EE"/>
    <w:rsid w:val="00642F8B"/>
    <w:rsid w:val="0064448C"/>
    <w:rsid w:val="006456DE"/>
    <w:rsid w:val="00645A2D"/>
    <w:rsid w:val="0064702F"/>
    <w:rsid w:val="006501F3"/>
    <w:rsid w:val="006508D1"/>
    <w:rsid w:val="006531F2"/>
    <w:rsid w:val="0065403E"/>
    <w:rsid w:val="0065474E"/>
    <w:rsid w:val="00655B3B"/>
    <w:rsid w:val="00656680"/>
    <w:rsid w:val="00657052"/>
    <w:rsid w:val="0065796C"/>
    <w:rsid w:val="00660478"/>
    <w:rsid w:val="00661622"/>
    <w:rsid w:val="0066174E"/>
    <w:rsid w:val="0066238D"/>
    <w:rsid w:val="00665F3D"/>
    <w:rsid w:val="006673B8"/>
    <w:rsid w:val="00667AB8"/>
    <w:rsid w:val="0067009D"/>
    <w:rsid w:val="0067095E"/>
    <w:rsid w:val="00671183"/>
    <w:rsid w:val="00671FD9"/>
    <w:rsid w:val="00672E15"/>
    <w:rsid w:val="00672E96"/>
    <w:rsid w:val="00673A46"/>
    <w:rsid w:val="00673F8E"/>
    <w:rsid w:val="006758A7"/>
    <w:rsid w:val="00675AD8"/>
    <w:rsid w:val="00675DDA"/>
    <w:rsid w:val="00676757"/>
    <w:rsid w:val="00676F82"/>
    <w:rsid w:val="00681D6F"/>
    <w:rsid w:val="006822C4"/>
    <w:rsid w:val="00683BCE"/>
    <w:rsid w:val="006841BC"/>
    <w:rsid w:val="006857CE"/>
    <w:rsid w:val="0068703F"/>
    <w:rsid w:val="00690348"/>
    <w:rsid w:val="0069076C"/>
    <w:rsid w:val="00690A5C"/>
    <w:rsid w:val="00692210"/>
    <w:rsid w:val="00692350"/>
    <w:rsid w:val="006923F7"/>
    <w:rsid w:val="006924BD"/>
    <w:rsid w:val="0069357B"/>
    <w:rsid w:val="00693A63"/>
    <w:rsid w:val="00693BB6"/>
    <w:rsid w:val="0069443B"/>
    <w:rsid w:val="00696F02"/>
    <w:rsid w:val="006970DB"/>
    <w:rsid w:val="00697710"/>
    <w:rsid w:val="006A1049"/>
    <w:rsid w:val="006A1779"/>
    <w:rsid w:val="006A1FBE"/>
    <w:rsid w:val="006A4551"/>
    <w:rsid w:val="006A4858"/>
    <w:rsid w:val="006A4BAE"/>
    <w:rsid w:val="006A52EA"/>
    <w:rsid w:val="006A589C"/>
    <w:rsid w:val="006A5FE8"/>
    <w:rsid w:val="006A6554"/>
    <w:rsid w:val="006A7A91"/>
    <w:rsid w:val="006A7D7B"/>
    <w:rsid w:val="006B072B"/>
    <w:rsid w:val="006B1563"/>
    <w:rsid w:val="006B24EB"/>
    <w:rsid w:val="006B2756"/>
    <w:rsid w:val="006B2B17"/>
    <w:rsid w:val="006B3BC4"/>
    <w:rsid w:val="006B60B0"/>
    <w:rsid w:val="006B6259"/>
    <w:rsid w:val="006B6E75"/>
    <w:rsid w:val="006B768F"/>
    <w:rsid w:val="006C05D1"/>
    <w:rsid w:val="006C0675"/>
    <w:rsid w:val="006C0EB1"/>
    <w:rsid w:val="006C0EC3"/>
    <w:rsid w:val="006C180B"/>
    <w:rsid w:val="006C2F65"/>
    <w:rsid w:val="006C3A99"/>
    <w:rsid w:val="006C458E"/>
    <w:rsid w:val="006C4699"/>
    <w:rsid w:val="006C6FA7"/>
    <w:rsid w:val="006C7706"/>
    <w:rsid w:val="006C7D12"/>
    <w:rsid w:val="006D0508"/>
    <w:rsid w:val="006D19A1"/>
    <w:rsid w:val="006D1FD8"/>
    <w:rsid w:val="006D386E"/>
    <w:rsid w:val="006D39F6"/>
    <w:rsid w:val="006D440E"/>
    <w:rsid w:val="006D4644"/>
    <w:rsid w:val="006D7975"/>
    <w:rsid w:val="006D7A2B"/>
    <w:rsid w:val="006E1898"/>
    <w:rsid w:val="006E1CD6"/>
    <w:rsid w:val="006E32C5"/>
    <w:rsid w:val="006E4C9B"/>
    <w:rsid w:val="006E5FD6"/>
    <w:rsid w:val="006E72D9"/>
    <w:rsid w:val="006E77C4"/>
    <w:rsid w:val="006E7FC6"/>
    <w:rsid w:val="006F2274"/>
    <w:rsid w:val="006F22D6"/>
    <w:rsid w:val="006F2F31"/>
    <w:rsid w:val="006F386F"/>
    <w:rsid w:val="006F3C9B"/>
    <w:rsid w:val="006F3F62"/>
    <w:rsid w:val="006F46C1"/>
    <w:rsid w:val="006F4DF9"/>
    <w:rsid w:val="006F5BF7"/>
    <w:rsid w:val="006F6ACE"/>
    <w:rsid w:val="006F6ED0"/>
    <w:rsid w:val="00700B4C"/>
    <w:rsid w:val="00701E41"/>
    <w:rsid w:val="00703297"/>
    <w:rsid w:val="007037BF"/>
    <w:rsid w:val="0070492C"/>
    <w:rsid w:val="00705A27"/>
    <w:rsid w:val="007122E5"/>
    <w:rsid w:val="00712C64"/>
    <w:rsid w:val="007137AD"/>
    <w:rsid w:val="00714CEF"/>
    <w:rsid w:val="00715335"/>
    <w:rsid w:val="00715353"/>
    <w:rsid w:val="0071598F"/>
    <w:rsid w:val="00716D43"/>
    <w:rsid w:val="00716EAC"/>
    <w:rsid w:val="00717D32"/>
    <w:rsid w:val="0072079F"/>
    <w:rsid w:val="00721351"/>
    <w:rsid w:val="00721F09"/>
    <w:rsid w:val="007239FC"/>
    <w:rsid w:val="007243A9"/>
    <w:rsid w:val="00724B1A"/>
    <w:rsid w:val="00726765"/>
    <w:rsid w:val="00727A80"/>
    <w:rsid w:val="00730B90"/>
    <w:rsid w:val="00731D16"/>
    <w:rsid w:val="00732C8E"/>
    <w:rsid w:val="007334D9"/>
    <w:rsid w:val="00733647"/>
    <w:rsid w:val="00733993"/>
    <w:rsid w:val="00734C5C"/>
    <w:rsid w:val="00734CE8"/>
    <w:rsid w:val="00740F5B"/>
    <w:rsid w:val="0074176B"/>
    <w:rsid w:val="00742043"/>
    <w:rsid w:val="0074232D"/>
    <w:rsid w:val="007429C4"/>
    <w:rsid w:val="00742E60"/>
    <w:rsid w:val="007462A8"/>
    <w:rsid w:val="007472E4"/>
    <w:rsid w:val="007477B1"/>
    <w:rsid w:val="007506F6"/>
    <w:rsid w:val="00750F82"/>
    <w:rsid w:val="00751827"/>
    <w:rsid w:val="00751B6A"/>
    <w:rsid w:val="007527D4"/>
    <w:rsid w:val="00753BAB"/>
    <w:rsid w:val="0075472C"/>
    <w:rsid w:val="00754FD9"/>
    <w:rsid w:val="00755745"/>
    <w:rsid w:val="00757174"/>
    <w:rsid w:val="00757178"/>
    <w:rsid w:val="0076200A"/>
    <w:rsid w:val="0076347A"/>
    <w:rsid w:val="0076361D"/>
    <w:rsid w:val="007638BF"/>
    <w:rsid w:val="00763B0E"/>
    <w:rsid w:val="00764CC1"/>
    <w:rsid w:val="00766177"/>
    <w:rsid w:val="007666EC"/>
    <w:rsid w:val="0076735E"/>
    <w:rsid w:val="0077142E"/>
    <w:rsid w:val="007717A2"/>
    <w:rsid w:val="007731B8"/>
    <w:rsid w:val="00775032"/>
    <w:rsid w:val="0077645A"/>
    <w:rsid w:val="0078075D"/>
    <w:rsid w:val="00780B39"/>
    <w:rsid w:val="0078604E"/>
    <w:rsid w:val="00786234"/>
    <w:rsid w:val="00787092"/>
    <w:rsid w:val="00790533"/>
    <w:rsid w:val="00794B78"/>
    <w:rsid w:val="00794D95"/>
    <w:rsid w:val="0079565D"/>
    <w:rsid w:val="00795B3D"/>
    <w:rsid w:val="00795E83"/>
    <w:rsid w:val="007A0074"/>
    <w:rsid w:val="007A07E8"/>
    <w:rsid w:val="007A2276"/>
    <w:rsid w:val="007A2A9E"/>
    <w:rsid w:val="007A3B42"/>
    <w:rsid w:val="007A4196"/>
    <w:rsid w:val="007A53B5"/>
    <w:rsid w:val="007A5941"/>
    <w:rsid w:val="007A5DE8"/>
    <w:rsid w:val="007A5F59"/>
    <w:rsid w:val="007A65D2"/>
    <w:rsid w:val="007B25C9"/>
    <w:rsid w:val="007B2A1E"/>
    <w:rsid w:val="007B44E5"/>
    <w:rsid w:val="007B4FD3"/>
    <w:rsid w:val="007B5B2F"/>
    <w:rsid w:val="007B6757"/>
    <w:rsid w:val="007B6779"/>
    <w:rsid w:val="007C106B"/>
    <w:rsid w:val="007C13AE"/>
    <w:rsid w:val="007C1455"/>
    <w:rsid w:val="007C24AD"/>
    <w:rsid w:val="007C2590"/>
    <w:rsid w:val="007C4A9D"/>
    <w:rsid w:val="007C6438"/>
    <w:rsid w:val="007C6D93"/>
    <w:rsid w:val="007D0A57"/>
    <w:rsid w:val="007D0FA5"/>
    <w:rsid w:val="007D1358"/>
    <w:rsid w:val="007D24D1"/>
    <w:rsid w:val="007D308A"/>
    <w:rsid w:val="007D32F2"/>
    <w:rsid w:val="007D4766"/>
    <w:rsid w:val="007D5733"/>
    <w:rsid w:val="007D6985"/>
    <w:rsid w:val="007E12EF"/>
    <w:rsid w:val="007E2472"/>
    <w:rsid w:val="007E2773"/>
    <w:rsid w:val="007E58A5"/>
    <w:rsid w:val="007E623B"/>
    <w:rsid w:val="007E6EAA"/>
    <w:rsid w:val="007E7B6E"/>
    <w:rsid w:val="007F0979"/>
    <w:rsid w:val="007F24C4"/>
    <w:rsid w:val="007F35EF"/>
    <w:rsid w:val="007F3D1E"/>
    <w:rsid w:val="007F5F09"/>
    <w:rsid w:val="00800095"/>
    <w:rsid w:val="00801C67"/>
    <w:rsid w:val="00802973"/>
    <w:rsid w:val="00804A1D"/>
    <w:rsid w:val="008100C2"/>
    <w:rsid w:val="0081018D"/>
    <w:rsid w:val="0081037D"/>
    <w:rsid w:val="0081187D"/>
    <w:rsid w:val="008119B6"/>
    <w:rsid w:val="0081376D"/>
    <w:rsid w:val="00813A25"/>
    <w:rsid w:val="00814AE0"/>
    <w:rsid w:val="00815401"/>
    <w:rsid w:val="00821103"/>
    <w:rsid w:val="00822BF9"/>
    <w:rsid w:val="00824AE9"/>
    <w:rsid w:val="00826BC3"/>
    <w:rsid w:val="00827BA8"/>
    <w:rsid w:val="0083035B"/>
    <w:rsid w:val="00831351"/>
    <w:rsid w:val="008365BF"/>
    <w:rsid w:val="008373D0"/>
    <w:rsid w:val="008377DC"/>
    <w:rsid w:val="00840E14"/>
    <w:rsid w:val="00841B09"/>
    <w:rsid w:val="0084347D"/>
    <w:rsid w:val="00846752"/>
    <w:rsid w:val="00846EB4"/>
    <w:rsid w:val="008475B4"/>
    <w:rsid w:val="0084787C"/>
    <w:rsid w:val="00861F02"/>
    <w:rsid w:val="0086317D"/>
    <w:rsid w:val="0086420B"/>
    <w:rsid w:val="008650DF"/>
    <w:rsid w:val="008662DF"/>
    <w:rsid w:val="00866A3D"/>
    <w:rsid w:val="00867CA2"/>
    <w:rsid w:val="00870F85"/>
    <w:rsid w:val="008713C8"/>
    <w:rsid w:val="008716EB"/>
    <w:rsid w:val="00873227"/>
    <w:rsid w:val="00875706"/>
    <w:rsid w:val="008776AC"/>
    <w:rsid w:val="00877D87"/>
    <w:rsid w:val="00877F0E"/>
    <w:rsid w:val="008817DC"/>
    <w:rsid w:val="0088246D"/>
    <w:rsid w:val="00882EA2"/>
    <w:rsid w:val="00882FF8"/>
    <w:rsid w:val="00883D0A"/>
    <w:rsid w:val="008847D3"/>
    <w:rsid w:val="00885890"/>
    <w:rsid w:val="00886B31"/>
    <w:rsid w:val="008874EB"/>
    <w:rsid w:val="008901C4"/>
    <w:rsid w:val="00891256"/>
    <w:rsid w:val="008918D1"/>
    <w:rsid w:val="00891DC8"/>
    <w:rsid w:val="0089354E"/>
    <w:rsid w:val="00895705"/>
    <w:rsid w:val="00895ECF"/>
    <w:rsid w:val="008965E1"/>
    <w:rsid w:val="0089687E"/>
    <w:rsid w:val="008A16E4"/>
    <w:rsid w:val="008A240F"/>
    <w:rsid w:val="008A2CC6"/>
    <w:rsid w:val="008A2F01"/>
    <w:rsid w:val="008A4038"/>
    <w:rsid w:val="008A6A15"/>
    <w:rsid w:val="008A6D90"/>
    <w:rsid w:val="008A719B"/>
    <w:rsid w:val="008B0CE3"/>
    <w:rsid w:val="008B2DFC"/>
    <w:rsid w:val="008B36BC"/>
    <w:rsid w:val="008B4D3A"/>
    <w:rsid w:val="008B597B"/>
    <w:rsid w:val="008C18F3"/>
    <w:rsid w:val="008C1B93"/>
    <w:rsid w:val="008C345A"/>
    <w:rsid w:val="008C519C"/>
    <w:rsid w:val="008C5CD0"/>
    <w:rsid w:val="008C7279"/>
    <w:rsid w:val="008C7A1A"/>
    <w:rsid w:val="008D217F"/>
    <w:rsid w:val="008D2972"/>
    <w:rsid w:val="008D327A"/>
    <w:rsid w:val="008D3A60"/>
    <w:rsid w:val="008D3F10"/>
    <w:rsid w:val="008D5418"/>
    <w:rsid w:val="008D6C61"/>
    <w:rsid w:val="008D7275"/>
    <w:rsid w:val="008E211B"/>
    <w:rsid w:val="008E226B"/>
    <w:rsid w:val="008E3371"/>
    <w:rsid w:val="008E4C82"/>
    <w:rsid w:val="008F30F7"/>
    <w:rsid w:val="008F5D3B"/>
    <w:rsid w:val="008F6251"/>
    <w:rsid w:val="008F6B5E"/>
    <w:rsid w:val="0090046D"/>
    <w:rsid w:val="0090072A"/>
    <w:rsid w:val="00901DB1"/>
    <w:rsid w:val="00902CB9"/>
    <w:rsid w:val="00902CED"/>
    <w:rsid w:val="0090334A"/>
    <w:rsid w:val="00903A3E"/>
    <w:rsid w:val="00903A61"/>
    <w:rsid w:val="00904BDE"/>
    <w:rsid w:val="00906128"/>
    <w:rsid w:val="00906BB0"/>
    <w:rsid w:val="00906BE0"/>
    <w:rsid w:val="00906E2B"/>
    <w:rsid w:val="00907E8B"/>
    <w:rsid w:val="009110CD"/>
    <w:rsid w:val="009116A7"/>
    <w:rsid w:val="009117BC"/>
    <w:rsid w:val="009119C5"/>
    <w:rsid w:val="00912113"/>
    <w:rsid w:val="00912D6C"/>
    <w:rsid w:val="00912FB6"/>
    <w:rsid w:val="009165FD"/>
    <w:rsid w:val="009216C6"/>
    <w:rsid w:val="00921811"/>
    <w:rsid w:val="00922225"/>
    <w:rsid w:val="00925478"/>
    <w:rsid w:val="00930168"/>
    <w:rsid w:val="009312CF"/>
    <w:rsid w:val="0093189E"/>
    <w:rsid w:val="009325B4"/>
    <w:rsid w:val="009334DF"/>
    <w:rsid w:val="0093767E"/>
    <w:rsid w:val="00941AC4"/>
    <w:rsid w:val="0094326B"/>
    <w:rsid w:val="00944E44"/>
    <w:rsid w:val="00945122"/>
    <w:rsid w:val="009454B0"/>
    <w:rsid w:val="00945D54"/>
    <w:rsid w:val="00946210"/>
    <w:rsid w:val="00952069"/>
    <w:rsid w:val="009527BF"/>
    <w:rsid w:val="00953628"/>
    <w:rsid w:val="0095455A"/>
    <w:rsid w:val="00954F8C"/>
    <w:rsid w:val="00955F27"/>
    <w:rsid w:val="0095698E"/>
    <w:rsid w:val="00957603"/>
    <w:rsid w:val="009604A2"/>
    <w:rsid w:val="00960531"/>
    <w:rsid w:val="00960C99"/>
    <w:rsid w:val="00961880"/>
    <w:rsid w:val="00963B3E"/>
    <w:rsid w:val="00964489"/>
    <w:rsid w:val="00964735"/>
    <w:rsid w:val="00964935"/>
    <w:rsid w:val="00964A74"/>
    <w:rsid w:val="00965134"/>
    <w:rsid w:val="00965451"/>
    <w:rsid w:val="009662CC"/>
    <w:rsid w:val="009737B0"/>
    <w:rsid w:val="009738BC"/>
    <w:rsid w:val="00973D61"/>
    <w:rsid w:val="00975A56"/>
    <w:rsid w:val="0097642C"/>
    <w:rsid w:val="00977337"/>
    <w:rsid w:val="009773AF"/>
    <w:rsid w:val="009778D8"/>
    <w:rsid w:val="00980437"/>
    <w:rsid w:val="00980991"/>
    <w:rsid w:val="009810EF"/>
    <w:rsid w:val="009841E8"/>
    <w:rsid w:val="009851FA"/>
    <w:rsid w:val="009867C5"/>
    <w:rsid w:val="00987483"/>
    <w:rsid w:val="0099083C"/>
    <w:rsid w:val="00990B16"/>
    <w:rsid w:val="009910A4"/>
    <w:rsid w:val="0099212A"/>
    <w:rsid w:val="00997115"/>
    <w:rsid w:val="009A1A07"/>
    <w:rsid w:val="009A2B93"/>
    <w:rsid w:val="009A3CB5"/>
    <w:rsid w:val="009A561E"/>
    <w:rsid w:val="009A76F2"/>
    <w:rsid w:val="009B0540"/>
    <w:rsid w:val="009B1730"/>
    <w:rsid w:val="009B1BF5"/>
    <w:rsid w:val="009B1C21"/>
    <w:rsid w:val="009B3D2E"/>
    <w:rsid w:val="009B4A10"/>
    <w:rsid w:val="009B5286"/>
    <w:rsid w:val="009B558A"/>
    <w:rsid w:val="009B5CB1"/>
    <w:rsid w:val="009B6407"/>
    <w:rsid w:val="009C39EB"/>
    <w:rsid w:val="009C3AB5"/>
    <w:rsid w:val="009C4EAF"/>
    <w:rsid w:val="009C50B8"/>
    <w:rsid w:val="009C531E"/>
    <w:rsid w:val="009C5FD6"/>
    <w:rsid w:val="009C6960"/>
    <w:rsid w:val="009D04AA"/>
    <w:rsid w:val="009D0A9D"/>
    <w:rsid w:val="009D1EB8"/>
    <w:rsid w:val="009D1FD5"/>
    <w:rsid w:val="009D43D0"/>
    <w:rsid w:val="009E0EF3"/>
    <w:rsid w:val="009E2752"/>
    <w:rsid w:val="009E4C7D"/>
    <w:rsid w:val="009E64CB"/>
    <w:rsid w:val="009F0137"/>
    <w:rsid w:val="009F013E"/>
    <w:rsid w:val="009F071C"/>
    <w:rsid w:val="009F09C4"/>
    <w:rsid w:val="009F2FA8"/>
    <w:rsid w:val="009F63F6"/>
    <w:rsid w:val="009F66FD"/>
    <w:rsid w:val="009F6A72"/>
    <w:rsid w:val="00A01E1A"/>
    <w:rsid w:val="00A0250A"/>
    <w:rsid w:val="00A04316"/>
    <w:rsid w:val="00A04864"/>
    <w:rsid w:val="00A10D74"/>
    <w:rsid w:val="00A10DE7"/>
    <w:rsid w:val="00A10F6E"/>
    <w:rsid w:val="00A12366"/>
    <w:rsid w:val="00A12C87"/>
    <w:rsid w:val="00A12D21"/>
    <w:rsid w:val="00A135F1"/>
    <w:rsid w:val="00A13F78"/>
    <w:rsid w:val="00A14583"/>
    <w:rsid w:val="00A145E6"/>
    <w:rsid w:val="00A14A92"/>
    <w:rsid w:val="00A14AAF"/>
    <w:rsid w:val="00A1548B"/>
    <w:rsid w:val="00A16B43"/>
    <w:rsid w:val="00A2072B"/>
    <w:rsid w:val="00A20BB2"/>
    <w:rsid w:val="00A20EC2"/>
    <w:rsid w:val="00A22085"/>
    <w:rsid w:val="00A232A6"/>
    <w:rsid w:val="00A237F1"/>
    <w:rsid w:val="00A2431C"/>
    <w:rsid w:val="00A245ED"/>
    <w:rsid w:val="00A25B52"/>
    <w:rsid w:val="00A26659"/>
    <w:rsid w:val="00A26EEA"/>
    <w:rsid w:val="00A27B17"/>
    <w:rsid w:val="00A30924"/>
    <w:rsid w:val="00A32194"/>
    <w:rsid w:val="00A323B7"/>
    <w:rsid w:val="00A34414"/>
    <w:rsid w:val="00A34AA2"/>
    <w:rsid w:val="00A358BB"/>
    <w:rsid w:val="00A3744D"/>
    <w:rsid w:val="00A4030E"/>
    <w:rsid w:val="00A403C5"/>
    <w:rsid w:val="00A405E5"/>
    <w:rsid w:val="00A41E7E"/>
    <w:rsid w:val="00A4215A"/>
    <w:rsid w:val="00A43255"/>
    <w:rsid w:val="00A4454C"/>
    <w:rsid w:val="00A45F2C"/>
    <w:rsid w:val="00A46253"/>
    <w:rsid w:val="00A46F06"/>
    <w:rsid w:val="00A4700F"/>
    <w:rsid w:val="00A470A9"/>
    <w:rsid w:val="00A47853"/>
    <w:rsid w:val="00A52B14"/>
    <w:rsid w:val="00A5394C"/>
    <w:rsid w:val="00A5463C"/>
    <w:rsid w:val="00A559E7"/>
    <w:rsid w:val="00A60120"/>
    <w:rsid w:val="00A6041F"/>
    <w:rsid w:val="00A62F31"/>
    <w:rsid w:val="00A655D1"/>
    <w:rsid w:val="00A6637C"/>
    <w:rsid w:val="00A668C3"/>
    <w:rsid w:val="00A66946"/>
    <w:rsid w:val="00A672B3"/>
    <w:rsid w:val="00A70579"/>
    <w:rsid w:val="00A71891"/>
    <w:rsid w:val="00A71E46"/>
    <w:rsid w:val="00A7321F"/>
    <w:rsid w:val="00A73D08"/>
    <w:rsid w:val="00A7579D"/>
    <w:rsid w:val="00A809DD"/>
    <w:rsid w:val="00A81AB2"/>
    <w:rsid w:val="00A81DC5"/>
    <w:rsid w:val="00A8222C"/>
    <w:rsid w:val="00A861D9"/>
    <w:rsid w:val="00A8710B"/>
    <w:rsid w:val="00A87E8C"/>
    <w:rsid w:val="00A917B7"/>
    <w:rsid w:val="00A91AA0"/>
    <w:rsid w:val="00A924A4"/>
    <w:rsid w:val="00A9265F"/>
    <w:rsid w:val="00A93C9A"/>
    <w:rsid w:val="00A9513C"/>
    <w:rsid w:val="00A95886"/>
    <w:rsid w:val="00A965EA"/>
    <w:rsid w:val="00A9663B"/>
    <w:rsid w:val="00A96A79"/>
    <w:rsid w:val="00AA0CA0"/>
    <w:rsid w:val="00AA1F1D"/>
    <w:rsid w:val="00AA29D1"/>
    <w:rsid w:val="00AA4AAC"/>
    <w:rsid w:val="00AA4EF8"/>
    <w:rsid w:val="00AA67AA"/>
    <w:rsid w:val="00AA6CF3"/>
    <w:rsid w:val="00AA7603"/>
    <w:rsid w:val="00AA78FB"/>
    <w:rsid w:val="00AB07F7"/>
    <w:rsid w:val="00AB0E3F"/>
    <w:rsid w:val="00AB117A"/>
    <w:rsid w:val="00AB1F96"/>
    <w:rsid w:val="00AB25E1"/>
    <w:rsid w:val="00AB2F24"/>
    <w:rsid w:val="00AB3893"/>
    <w:rsid w:val="00AB4301"/>
    <w:rsid w:val="00AB49C1"/>
    <w:rsid w:val="00AB4AD7"/>
    <w:rsid w:val="00AB5A89"/>
    <w:rsid w:val="00AC06B6"/>
    <w:rsid w:val="00AC1607"/>
    <w:rsid w:val="00AC2072"/>
    <w:rsid w:val="00AC212A"/>
    <w:rsid w:val="00AC2201"/>
    <w:rsid w:val="00AC39EA"/>
    <w:rsid w:val="00AC6A64"/>
    <w:rsid w:val="00AD008E"/>
    <w:rsid w:val="00AD1729"/>
    <w:rsid w:val="00AD1D3C"/>
    <w:rsid w:val="00AD260C"/>
    <w:rsid w:val="00AD40D1"/>
    <w:rsid w:val="00AD60D2"/>
    <w:rsid w:val="00AD6404"/>
    <w:rsid w:val="00AD69C9"/>
    <w:rsid w:val="00AE1A0F"/>
    <w:rsid w:val="00AE3EA7"/>
    <w:rsid w:val="00AE5EE6"/>
    <w:rsid w:val="00AE7579"/>
    <w:rsid w:val="00AF714A"/>
    <w:rsid w:val="00AF75CB"/>
    <w:rsid w:val="00B0093F"/>
    <w:rsid w:val="00B00C77"/>
    <w:rsid w:val="00B00CC0"/>
    <w:rsid w:val="00B05528"/>
    <w:rsid w:val="00B06BAE"/>
    <w:rsid w:val="00B107D6"/>
    <w:rsid w:val="00B11DAD"/>
    <w:rsid w:val="00B13309"/>
    <w:rsid w:val="00B1658B"/>
    <w:rsid w:val="00B16E65"/>
    <w:rsid w:val="00B17FDE"/>
    <w:rsid w:val="00B21A2E"/>
    <w:rsid w:val="00B22317"/>
    <w:rsid w:val="00B22B47"/>
    <w:rsid w:val="00B245DA"/>
    <w:rsid w:val="00B24BE6"/>
    <w:rsid w:val="00B24C38"/>
    <w:rsid w:val="00B24EA2"/>
    <w:rsid w:val="00B25FCD"/>
    <w:rsid w:val="00B27768"/>
    <w:rsid w:val="00B302CE"/>
    <w:rsid w:val="00B308C0"/>
    <w:rsid w:val="00B33206"/>
    <w:rsid w:val="00B3377C"/>
    <w:rsid w:val="00B34EC4"/>
    <w:rsid w:val="00B36512"/>
    <w:rsid w:val="00B36701"/>
    <w:rsid w:val="00B37A75"/>
    <w:rsid w:val="00B438F3"/>
    <w:rsid w:val="00B449BB"/>
    <w:rsid w:val="00B50AED"/>
    <w:rsid w:val="00B50D6C"/>
    <w:rsid w:val="00B51457"/>
    <w:rsid w:val="00B52F61"/>
    <w:rsid w:val="00B531C2"/>
    <w:rsid w:val="00B53537"/>
    <w:rsid w:val="00B54315"/>
    <w:rsid w:val="00B54F8A"/>
    <w:rsid w:val="00B557BB"/>
    <w:rsid w:val="00B55802"/>
    <w:rsid w:val="00B5681F"/>
    <w:rsid w:val="00B56928"/>
    <w:rsid w:val="00B57B4D"/>
    <w:rsid w:val="00B60114"/>
    <w:rsid w:val="00B60FCC"/>
    <w:rsid w:val="00B631E0"/>
    <w:rsid w:val="00B64D54"/>
    <w:rsid w:val="00B67433"/>
    <w:rsid w:val="00B676D3"/>
    <w:rsid w:val="00B67735"/>
    <w:rsid w:val="00B703A7"/>
    <w:rsid w:val="00B70554"/>
    <w:rsid w:val="00B76BC4"/>
    <w:rsid w:val="00B76EE6"/>
    <w:rsid w:val="00B819A6"/>
    <w:rsid w:val="00B820CC"/>
    <w:rsid w:val="00B82C9F"/>
    <w:rsid w:val="00B84A26"/>
    <w:rsid w:val="00B8704A"/>
    <w:rsid w:val="00B8717D"/>
    <w:rsid w:val="00B8718F"/>
    <w:rsid w:val="00B903EF"/>
    <w:rsid w:val="00B92074"/>
    <w:rsid w:val="00B921A1"/>
    <w:rsid w:val="00B944B2"/>
    <w:rsid w:val="00B944DA"/>
    <w:rsid w:val="00B94854"/>
    <w:rsid w:val="00B9544F"/>
    <w:rsid w:val="00B96087"/>
    <w:rsid w:val="00B96872"/>
    <w:rsid w:val="00B978D8"/>
    <w:rsid w:val="00B97CE1"/>
    <w:rsid w:val="00BA0975"/>
    <w:rsid w:val="00BA2FF7"/>
    <w:rsid w:val="00BA3C0B"/>
    <w:rsid w:val="00BA4FA5"/>
    <w:rsid w:val="00BA5859"/>
    <w:rsid w:val="00BA6A16"/>
    <w:rsid w:val="00BA7CE0"/>
    <w:rsid w:val="00BB00BE"/>
    <w:rsid w:val="00BB08AB"/>
    <w:rsid w:val="00BB1925"/>
    <w:rsid w:val="00BB2CD5"/>
    <w:rsid w:val="00BB45D0"/>
    <w:rsid w:val="00BB4B7A"/>
    <w:rsid w:val="00BB6E64"/>
    <w:rsid w:val="00BC28CF"/>
    <w:rsid w:val="00BC32FA"/>
    <w:rsid w:val="00BC39E7"/>
    <w:rsid w:val="00BC3C6E"/>
    <w:rsid w:val="00BC44BA"/>
    <w:rsid w:val="00BC4661"/>
    <w:rsid w:val="00BC574F"/>
    <w:rsid w:val="00BC5900"/>
    <w:rsid w:val="00BC5BE4"/>
    <w:rsid w:val="00BC61A2"/>
    <w:rsid w:val="00BC6D06"/>
    <w:rsid w:val="00BC7C79"/>
    <w:rsid w:val="00BC7CA1"/>
    <w:rsid w:val="00BD0930"/>
    <w:rsid w:val="00BD0C62"/>
    <w:rsid w:val="00BD238F"/>
    <w:rsid w:val="00BD4F71"/>
    <w:rsid w:val="00BD618D"/>
    <w:rsid w:val="00BD7102"/>
    <w:rsid w:val="00BE129B"/>
    <w:rsid w:val="00BE3A84"/>
    <w:rsid w:val="00BE6662"/>
    <w:rsid w:val="00BE6D74"/>
    <w:rsid w:val="00BE6F08"/>
    <w:rsid w:val="00BE7AF6"/>
    <w:rsid w:val="00BF004D"/>
    <w:rsid w:val="00BF0291"/>
    <w:rsid w:val="00BF3F59"/>
    <w:rsid w:val="00BF5524"/>
    <w:rsid w:val="00BF58A0"/>
    <w:rsid w:val="00BF5D41"/>
    <w:rsid w:val="00BF7401"/>
    <w:rsid w:val="00BF759E"/>
    <w:rsid w:val="00C01CB0"/>
    <w:rsid w:val="00C03EAE"/>
    <w:rsid w:val="00C05694"/>
    <w:rsid w:val="00C05E57"/>
    <w:rsid w:val="00C06639"/>
    <w:rsid w:val="00C0791E"/>
    <w:rsid w:val="00C127D6"/>
    <w:rsid w:val="00C1295E"/>
    <w:rsid w:val="00C12A33"/>
    <w:rsid w:val="00C13AD0"/>
    <w:rsid w:val="00C13D49"/>
    <w:rsid w:val="00C1469D"/>
    <w:rsid w:val="00C1497F"/>
    <w:rsid w:val="00C14B21"/>
    <w:rsid w:val="00C14DCC"/>
    <w:rsid w:val="00C1544C"/>
    <w:rsid w:val="00C15640"/>
    <w:rsid w:val="00C161CC"/>
    <w:rsid w:val="00C1767F"/>
    <w:rsid w:val="00C17759"/>
    <w:rsid w:val="00C178A9"/>
    <w:rsid w:val="00C200B8"/>
    <w:rsid w:val="00C200E0"/>
    <w:rsid w:val="00C21C69"/>
    <w:rsid w:val="00C21E49"/>
    <w:rsid w:val="00C22277"/>
    <w:rsid w:val="00C223A3"/>
    <w:rsid w:val="00C245F6"/>
    <w:rsid w:val="00C255AA"/>
    <w:rsid w:val="00C2710F"/>
    <w:rsid w:val="00C2741B"/>
    <w:rsid w:val="00C274B5"/>
    <w:rsid w:val="00C30F7E"/>
    <w:rsid w:val="00C318B9"/>
    <w:rsid w:val="00C31BF5"/>
    <w:rsid w:val="00C327E6"/>
    <w:rsid w:val="00C339E2"/>
    <w:rsid w:val="00C339F5"/>
    <w:rsid w:val="00C343E1"/>
    <w:rsid w:val="00C35E33"/>
    <w:rsid w:val="00C375D8"/>
    <w:rsid w:val="00C37BE6"/>
    <w:rsid w:val="00C408C7"/>
    <w:rsid w:val="00C41A55"/>
    <w:rsid w:val="00C41F2C"/>
    <w:rsid w:val="00C42921"/>
    <w:rsid w:val="00C46E95"/>
    <w:rsid w:val="00C4752B"/>
    <w:rsid w:val="00C50241"/>
    <w:rsid w:val="00C51E54"/>
    <w:rsid w:val="00C5261A"/>
    <w:rsid w:val="00C53E30"/>
    <w:rsid w:val="00C54492"/>
    <w:rsid w:val="00C572E4"/>
    <w:rsid w:val="00C60C16"/>
    <w:rsid w:val="00C61ACC"/>
    <w:rsid w:val="00C61B1B"/>
    <w:rsid w:val="00C61D82"/>
    <w:rsid w:val="00C61F03"/>
    <w:rsid w:val="00C62A27"/>
    <w:rsid w:val="00C63BFB"/>
    <w:rsid w:val="00C664F1"/>
    <w:rsid w:val="00C67398"/>
    <w:rsid w:val="00C70B9D"/>
    <w:rsid w:val="00C73CD1"/>
    <w:rsid w:val="00C74E84"/>
    <w:rsid w:val="00C758E1"/>
    <w:rsid w:val="00C80823"/>
    <w:rsid w:val="00C837F9"/>
    <w:rsid w:val="00C83919"/>
    <w:rsid w:val="00C83A59"/>
    <w:rsid w:val="00C83E7C"/>
    <w:rsid w:val="00C87AD2"/>
    <w:rsid w:val="00C9058D"/>
    <w:rsid w:val="00C914AF"/>
    <w:rsid w:val="00C936DC"/>
    <w:rsid w:val="00C946E2"/>
    <w:rsid w:val="00C948F8"/>
    <w:rsid w:val="00C964E9"/>
    <w:rsid w:val="00CA22C1"/>
    <w:rsid w:val="00CA2BF4"/>
    <w:rsid w:val="00CA3A6E"/>
    <w:rsid w:val="00CA3C00"/>
    <w:rsid w:val="00CA40EF"/>
    <w:rsid w:val="00CA4192"/>
    <w:rsid w:val="00CA46DE"/>
    <w:rsid w:val="00CA4D71"/>
    <w:rsid w:val="00CA602A"/>
    <w:rsid w:val="00CA65B8"/>
    <w:rsid w:val="00CA6CEE"/>
    <w:rsid w:val="00CA7536"/>
    <w:rsid w:val="00CB01A0"/>
    <w:rsid w:val="00CB09A4"/>
    <w:rsid w:val="00CB0A7D"/>
    <w:rsid w:val="00CB1460"/>
    <w:rsid w:val="00CB39AE"/>
    <w:rsid w:val="00CB6901"/>
    <w:rsid w:val="00CB6AA0"/>
    <w:rsid w:val="00CB750B"/>
    <w:rsid w:val="00CC34D9"/>
    <w:rsid w:val="00CC35D2"/>
    <w:rsid w:val="00CC45BE"/>
    <w:rsid w:val="00CC4A2F"/>
    <w:rsid w:val="00CC6D58"/>
    <w:rsid w:val="00CC7860"/>
    <w:rsid w:val="00CD0155"/>
    <w:rsid w:val="00CD0B29"/>
    <w:rsid w:val="00CD1640"/>
    <w:rsid w:val="00CD2408"/>
    <w:rsid w:val="00CD2BCF"/>
    <w:rsid w:val="00CD400A"/>
    <w:rsid w:val="00CD415B"/>
    <w:rsid w:val="00CD578A"/>
    <w:rsid w:val="00CD748D"/>
    <w:rsid w:val="00CE4F11"/>
    <w:rsid w:val="00CE7321"/>
    <w:rsid w:val="00CE7D41"/>
    <w:rsid w:val="00CF132D"/>
    <w:rsid w:val="00CF14B0"/>
    <w:rsid w:val="00CF1A80"/>
    <w:rsid w:val="00CF2E15"/>
    <w:rsid w:val="00CF375D"/>
    <w:rsid w:val="00CF3DFE"/>
    <w:rsid w:val="00CF480A"/>
    <w:rsid w:val="00CF4E5E"/>
    <w:rsid w:val="00CF5286"/>
    <w:rsid w:val="00CF6EE3"/>
    <w:rsid w:val="00D010FC"/>
    <w:rsid w:val="00D03347"/>
    <w:rsid w:val="00D0356C"/>
    <w:rsid w:val="00D03954"/>
    <w:rsid w:val="00D03AA3"/>
    <w:rsid w:val="00D048EE"/>
    <w:rsid w:val="00D04E20"/>
    <w:rsid w:val="00D06066"/>
    <w:rsid w:val="00D076BE"/>
    <w:rsid w:val="00D079C7"/>
    <w:rsid w:val="00D10691"/>
    <w:rsid w:val="00D1071A"/>
    <w:rsid w:val="00D10D2A"/>
    <w:rsid w:val="00D130FB"/>
    <w:rsid w:val="00D13346"/>
    <w:rsid w:val="00D1390F"/>
    <w:rsid w:val="00D13C6B"/>
    <w:rsid w:val="00D20135"/>
    <w:rsid w:val="00D21ABB"/>
    <w:rsid w:val="00D221A1"/>
    <w:rsid w:val="00D22275"/>
    <w:rsid w:val="00D22B4F"/>
    <w:rsid w:val="00D23168"/>
    <w:rsid w:val="00D2486F"/>
    <w:rsid w:val="00D24D2F"/>
    <w:rsid w:val="00D25121"/>
    <w:rsid w:val="00D25732"/>
    <w:rsid w:val="00D26D1F"/>
    <w:rsid w:val="00D27439"/>
    <w:rsid w:val="00D3114B"/>
    <w:rsid w:val="00D31905"/>
    <w:rsid w:val="00D31BFE"/>
    <w:rsid w:val="00D3284B"/>
    <w:rsid w:val="00D333E0"/>
    <w:rsid w:val="00D345C6"/>
    <w:rsid w:val="00D34F13"/>
    <w:rsid w:val="00D35830"/>
    <w:rsid w:val="00D36B88"/>
    <w:rsid w:val="00D42458"/>
    <w:rsid w:val="00D4290F"/>
    <w:rsid w:val="00D42C41"/>
    <w:rsid w:val="00D437A9"/>
    <w:rsid w:val="00D43E9A"/>
    <w:rsid w:val="00D4465F"/>
    <w:rsid w:val="00D450C2"/>
    <w:rsid w:val="00D46C87"/>
    <w:rsid w:val="00D5049D"/>
    <w:rsid w:val="00D509A9"/>
    <w:rsid w:val="00D515CE"/>
    <w:rsid w:val="00D52F18"/>
    <w:rsid w:val="00D53A77"/>
    <w:rsid w:val="00D54C9F"/>
    <w:rsid w:val="00D54D5F"/>
    <w:rsid w:val="00D55E8D"/>
    <w:rsid w:val="00D56D9B"/>
    <w:rsid w:val="00D57B9C"/>
    <w:rsid w:val="00D613A6"/>
    <w:rsid w:val="00D61490"/>
    <w:rsid w:val="00D62E2D"/>
    <w:rsid w:val="00D63005"/>
    <w:rsid w:val="00D632F2"/>
    <w:rsid w:val="00D636E4"/>
    <w:rsid w:val="00D65A10"/>
    <w:rsid w:val="00D6610E"/>
    <w:rsid w:val="00D66D32"/>
    <w:rsid w:val="00D6714F"/>
    <w:rsid w:val="00D711F6"/>
    <w:rsid w:val="00D726CC"/>
    <w:rsid w:val="00D76219"/>
    <w:rsid w:val="00D76734"/>
    <w:rsid w:val="00D7798F"/>
    <w:rsid w:val="00D80492"/>
    <w:rsid w:val="00D81A70"/>
    <w:rsid w:val="00D8238C"/>
    <w:rsid w:val="00D82875"/>
    <w:rsid w:val="00D8417D"/>
    <w:rsid w:val="00D84A58"/>
    <w:rsid w:val="00D85856"/>
    <w:rsid w:val="00D8660F"/>
    <w:rsid w:val="00D86768"/>
    <w:rsid w:val="00D871CA"/>
    <w:rsid w:val="00D874A1"/>
    <w:rsid w:val="00D91A7F"/>
    <w:rsid w:val="00D968CC"/>
    <w:rsid w:val="00D97CAF"/>
    <w:rsid w:val="00DA1193"/>
    <w:rsid w:val="00DA1EAE"/>
    <w:rsid w:val="00DA234E"/>
    <w:rsid w:val="00DA3CB8"/>
    <w:rsid w:val="00DA4317"/>
    <w:rsid w:val="00DA69B2"/>
    <w:rsid w:val="00DA7F84"/>
    <w:rsid w:val="00DB077A"/>
    <w:rsid w:val="00DB1AF0"/>
    <w:rsid w:val="00DB29EC"/>
    <w:rsid w:val="00DB40C9"/>
    <w:rsid w:val="00DB43FF"/>
    <w:rsid w:val="00DB485F"/>
    <w:rsid w:val="00DB4B36"/>
    <w:rsid w:val="00DC1DD9"/>
    <w:rsid w:val="00DC26A4"/>
    <w:rsid w:val="00DC2732"/>
    <w:rsid w:val="00DC41DB"/>
    <w:rsid w:val="00DC4DC3"/>
    <w:rsid w:val="00DC551E"/>
    <w:rsid w:val="00DC6323"/>
    <w:rsid w:val="00DC68CD"/>
    <w:rsid w:val="00DD074E"/>
    <w:rsid w:val="00DD0D82"/>
    <w:rsid w:val="00DD18DB"/>
    <w:rsid w:val="00DD3378"/>
    <w:rsid w:val="00DD341C"/>
    <w:rsid w:val="00DD4638"/>
    <w:rsid w:val="00DD4D3B"/>
    <w:rsid w:val="00DD5A57"/>
    <w:rsid w:val="00DD6E88"/>
    <w:rsid w:val="00DE001C"/>
    <w:rsid w:val="00DE0316"/>
    <w:rsid w:val="00DE07D8"/>
    <w:rsid w:val="00DE103A"/>
    <w:rsid w:val="00DE13C5"/>
    <w:rsid w:val="00DE1768"/>
    <w:rsid w:val="00DE1831"/>
    <w:rsid w:val="00DE19E1"/>
    <w:rsid w:val="00DE1DF8"/>
    <w:rsid w:val="00DE3344"/>
    <w:rsid w:val="00DE3E68"/>
    <w:rsid w:val="00DE4261"/>
    <w:rsid w:val="00DE449E"/>
    <w:rsid w:val="00DE4560"/>
    <w:rsid w:val="00DE59CD"/>
    <w:rsid w:val="00DE61E4"/>
    <w:rsid w:val="00DE6E36"/>
    <w:rsid w:val="00DE7FB1"/>
    <w:rsid w:val="00DF04C4"/>
    <w:rsid w:val="00DF158A"/>
    <w:rsid w:val="00DF2194"/>
    <w:rsid w:val="00DF31A0"/>
    <w:rsid w:val="00DF5224"/>
    <w:rsid w:val="00DF5B4D"/>
    <w:rsid w:val="00DF5D1B"/>
    <w:rsid w:val="00DF6688"/>
    <w:rsid w:val="00DF6F3A"/>
    <w:rsid w:val="00E03176"/>
    <w:rsid w:val="00E034C3"/>
    <w:rsid w:val="00E04A4B"/>
    <w:rsid w:val="00E05056"/>
    <w:rsid w:val="00E05448"/>
    <w:rsid w:val="00E057C8"/>
    <w:rsid w:val="00E074C8"/>
    <w:rsid w:val="00E10A48"/>
    <w:rsid w:val="00E10A77"/>
    <w:rsid w:val="00E126DD"/>
    <w:rsid w:val="00E1447D"/>
    <w:rsid w:val="00E14E6F"/>
    <w:rsid w:val="00E1582E"/>
    <w:rsid w:val="00E17974"/>
    <w:rsid w:val="00E20CB2"/>
    <w:rsid w:val="00E21AA2"/>
    <w:rsid w:val="00E2290B"/>
    <w:rsid w:val="00E231EF"/>
    <w:rsid w:val="00E241AB"/>
    <w:rsid w:val="00E24234"/>
    <w:rsid w:val="00E26179"/>
    <w:rsid w:val="00E274AD"/>
    <w:rsid w:val="00E30247"/>
    <w:rsid w:val="00E31F4B"/>
    <w:rsid w:val="00E32DD3"/>
    <w:rsid w:val="00E33085"/>
    <w:rsid w:val="00E33CD2"/>
    <w:rsid w:val="00E3621E"/>
    <w:rsid w:val="00E400AD"/>
    <w:rsid w:val="00E403CF"/>
    <w:rsid w:val="00E43EB2"/>
    <w:rsid w:val="00E44FDA"/>
    <w:rsid w:val="00E47926"/>
    <w:rsid w:val="00E51671"/>
    <w:rsid w:val="00E53E47"/>
    <w:rsid w:val="00E5448D"/>
    <w:rsid w:val="00E5615A"/>
    <w:rsid w:val="00E564AE"/>
    <w:rsid w:val="00E56939"/>
    <w:rsid w:val="00E6132B"/>
    <w:rsid w:val="00E623C4"/>
    <w:rsid w:val="00E63772"/>
    <w:rsid w:val="00E63B82"/>
    <w:rsid w:val="00E63C51"/>
    <w:rsid w:val="00E6466E"/>
    <w:rsid w:val="00E646D4"/>
    <w:rsid w:val="00E65268"/>
    <w:rsid w:val="00E65AB6"/>
    <w:rsid w:val="00E6748C"/>
    <w:rsid w:val="00E70908"/>
    <w:rsid w:val="00E70D42"/>
    <w:rsid w:val="00E72A3C"/>
    <w:rsid w:val="00E75654"/>
    <w:rsid w:val="00E76F56"/>
    <w:rsid w:val="00E77FE3"/>
    <w:rsid w:val="00E8061D"/>
    <w:rsid w:val="00E828B5"/>
    <w:rsid w:val="00E832B5"/>
    <w:rsid w:val="00E85332"/>
    <w:rsid w:val="00E860E1"/>
    <w:rsid w:val="00E867F4"/>
    <w:rsid w:val="00E86D31"/>
    <w:rsid w:val="00E9051C"/>
    <w:rsid w:val="00E90C36"/>
    <w:rsid w:val="00E90F22"/>
    <w:rsid w:val="00E9145E"/>
    <w:rsid w:val="00E915EE"/>
    <w:rsid w:val="00E92E1B"/>
    <w:rsid w:val="00E93E11"/>
    <w:rsid w:val="00E946C9"/>
    <w:rsid w:val="00E95A62"/>
    <w:rsid w:val="00E968FF"/>
    <w:rsid w:val="00EA2BD1"/>
    <w:rsid w:val="00EA515E"/>
    <w:rsid w:val="00EA68C2"/>
    <w:rsid w:val="00EA71AF"/>
    <w:rsid w:val="00EB012A"/>
    <w:rsid w:val="00EB118E"/>
    <w:rsid w:val="00EB1735"/>
    <w:rsid w:val="00EB26A2"/>
    <w:rsid w:val="00EB2F1B"/>
    <w:rsid w:val="00EB31C0"/>
    <w:rsid w:val="00EB4CC8"/>
    <w:rsid w:val="00EB586A"/>
    <w:rsid w:val="00EB6F1E"/>
    <w:rsid w:val="00EB739F"/>
    <w:rsid w:val="00EC0503"/>
    <w:rsid w:val="00EC2D62"/>
    <w:rsid w:val="00EC3989"/>
    <w:rsid w:val="00EC3D58"/>
    <w:rsid w:val="00EC3DE2"/>
    <w:rsid w:val="00EC48E6"/>
    <w:rsid w:val="00EC6A50"/>
    <w:rsid w:val="00EC7884"/>
    <w:rsid w:val="00EC7D0F"/>
    <w:rsid w:val="00ED05F5"/>
    <w:rsid w:val="00ED0E88"/>
    <w:rsid w:val="00ED11F0"/>
    <w:rsid w:val="00ED22CC"/>
    <w:rsid w:val="00ED3341"/>
    <w:rsid w:val="00ED3654"/>
    <w:rsid w:val="00ED36DC"/>
    <w:rsid w:val="00ED41B8"/>
    <w:rsid w:val="00ED4E93"/>
    <w:rsid w:val="00ED50A8"/>
    <w:rsid w:val="00ED549A"/>
    <w:rsid w:val="00ED5816"/>
    <w:rsid w:val="00EE000B"/>
    <w:rsid w:val="00EE02D5"/>
    <w:rsid w:val="00EE100D"/>
    <w:rsid w:val="00EE255A"/>
    <w:rsid w:val="00EE3780"/>
    <w:rsid w:val="00EE3B51"/>
    <w:rsid w:val="00EE40DF"/>
    <w:rsid w:val="00EE47E8"/>
    <w:rsid w:val="00EE4BE8"/>
    <w:rsid w:val="00EE5BA1"/>
    <w:rsid w:val="00EE689B"/>
    <w:rsid w:val="00EF0059"/>
    <w:rsid w:val="00EF1359"/>
    <w:rsid w:val="00EF1838"/>
    <w:rsid w:val="00EF1D3E"/>
    <w:rsid w:val="00EF23C6"/>
    <w:rsid w:val="00EF2D59"/>
    <w:rsid w:val="00EF3801"/>
    <w:rsid w:val="00EF3C9E"/>
    <w:rsid w:val="00EF3E11"/>
    <w:rsid w:val="00EF4446"/>
    <w:rsid w:val="00EF4F3E"/>
    <w:rsid w:val="00EF60BA"/>
    <w:rsid w:val="00F00EA7"/>
    <w:rsid w:val="00F03617"/>
    <w:rsid w:val="00F04417"/>
    <w:rsid w:val="00F05827"/>
    <w:rsid w:val="00F06262"/>
    <w:rsid w:val="00F07AA6"/>
    <w:rsid w:val="00F1222D"/>
    <w:rsid w:val="00F12A23"/>
    <w:rsid w:val="00F13221"/>
    <w:rsid w:val="00F13617"/>
    <w:rsid w:val="00F15E36"/>
    <w:rsid w:val="00F177EC"/>
    <w:rsid w:val="00F17FBA"/>
    <w:rsid w:val="00F2055D"/>
    <w:rsid w:val="00F20DC0"/>
    <w:rsid w:val="00F211F7"/>
    <w:rsid w:val="00F21798"/>
    <w:rsid w:val="00F21AF2"/>
    <w:rsid w:val="00F21FCC"/>
    <w:rsid w:val="00F22D6C"/>
    <w:rsid w:val="00F22DA1"/>
    <w:rsid w:val="00F30364"/>
    <w:rsid w:val="00F30AB8"/>
    <w:rsid w:val="00F33421"/>
    <w:rsid w:val="00F35F5E"/>
    <w:rsid w:val="00F36A06"/>
    <w:rsid w:val="00F40A1D"/>
    <w:rsid w:val="00F40A7A"/>
    <w:rsid w:val="00F40C1D"/>
    <w:rsid w:val="00F4182D"/>
    <w:rsid w:val="00F421D4"/>
    <w:rsid w:val="00F42E0D"/>
    <w:rsid w:val="00F42E72"/>
    <w:rsid w:val="00F44CD2"/>
    <w:rsid w:val="00F450E8"/>
    <w:rsid w:val="00F47A33"/>
    <w:rsid w:val="00F50B03"/>
    <w:rsid w:val="00F50DC3"/>
    <w:rsid w:val="00F51176"/>
    <w:rsid w:val="00F51C9B"/>
    <w:rsid w:val="00F54408"/>
    <w:rsid w:val="00F54466"/>
    <w:rsid w:val="00F60966"/>
    <w:rsid w:val="00F60B73"/>
    <w:rsid w:val="00F60EEB"/>
    <w:rsid w:val="00F61C21"/>
    <w:rsid w:val="00F622DD"/>
    <w:rsid w:val="00F62604"/>
    <w:rsid w:val="00F659F7"/>
    <w:rsid w:val="00F66791"/>
    <w:rsid w:val="00F67630"/>
    <w:rsid w:val="00F718BB"/>
    <w:rsid w:val="00F72C90"/>
    <w:rsid w:val="00F7473E"/>
    <w:rsid w:val="00F747BB"/>
    <w:rsid w:val="00F74E85"/>
    <w:rsid w:val="00F75D09"/>
    <w:rsid w:val="00F76135"/>
    <w:rsid w:val="00F76155"/>
    <w:rsid w:val="00F77B34"/>
    <w:rsid w:val="00F8018B"/>
    <w:rsid w:val="00F81111"/>
    <w:rsid w:val="00F81394"/>
    <w:rsid w:val="00F83128"/>
    <w:rsid w:val="00F842CF"/>
    <w:rsid w:val="00F84EFB"/>
    <w:rsid w:val="00F85226"/>
    <w:rsid w:val="00F85349"/>
    <w:rsid w:val="00F86A7C"/>
    <w:rsid w:val="00F877F9"/>
    <w:rsid w:val="00F91089"/>
    <w:rsid w:val="00F91F64"/>
    <w:rsid w:val="00F941EE"/>
    <w:rsid w:val="00F9443B"/>
    <w:rsid w:val="00FA1092"/>
    <w:rsid w:val="00FA2B48"/>
    <w:rsid w:val="00FA309B"/>
    <w:rsid w:val="00FA3777"/>
    <w:rsid w:val="00FA4DE7"/>
    <w:rsid w:val="00FB07D7"/>
    <w:rsid w:val="00FB2B36"/>
    <w:rsid w:val="00FB4F9A"/>
    <w:rsid w:val="00FB546F"/>
    <w:rsid w:val="00FB5D7C"/>
    <w:rsid w:val="00FB5E3B"/>
    <w:rsid w:val="00FB689A"/>
    <w:rsid w:val="00FB7587"/>
    <w:rsid w:val="00FB7956"/>
    <w:rsid w:val="00FC35A7"/>
    <w:rsid w:val="00FC4851"/>
    <w:rsid w:val="00FC504D"/>
    <w:rsid w:val="00FC5BB9"/>
    <w:rsid w:val="00FC6EFD"/>
    <w:rsid w:val="00FD04C4"/>
    <w:rsid w:val="00FD0924"/>
    <w:rsid w:val="00FD154D"/>
    <w:rsid w:val="00FD3589"/>
    <w:rsid w:val="00FD4419"/>
    <w:rsid w:val="00FD4DD9"/>
    <w:rsid w:val="00FD4FD7"/>
    <w:rsid w:val="00FD5147"/>
    <w:rsid w:val="00FD5504"/>
    <w:rsid w:val="00FD58FA"/>
    <w:rsid w:val="00FD600F"/>
    <w:rsid w:val="00FE026D"/>
    <w:rsid w:val="00FE0A83"/>
    <w:rsid w:val="00FE38BB"/>
    <w:rsid w:val="00FE38F0"/>
    <w:rsid w:val="00FE4047"/>
    <w:rsid w:val="00FE51D7"/>
    <w:rsid w:val="00FE55DF"/>
    <w:rsid w:val="00FE5771"/>
    <w:rsid w:val="00FE5C73"/>
    <w:rsid w:val="00FE6499"/>
    <w:rsid w:val="00FE7C20"/>
    <w:rsid w:val="00FE7D98"/>
    <w:rsid w:val="00FF0932"/>
    <w:rsid w:val="00FF2383"/>
    <w:rsid w:val="00FF3008"/>
    <w:rsid w:val="00FF3515"/>
    <w:rsid w:val="00FF6098"/>
    <w:rsid w:val="00FF60B1"/>
    <w:rsid w:val="00FF6C0A"/>
    <w:rsid w:val="00FF6C82"/>
    <w:rsid w:val="00FF71E3"/>
    <w:rsid w:val="00FF75C6"/>
    <w:rsid w:val="00FF7B8C"/>
    <w:rsid w:val="06304609"/>
    <w:rsid w:val="06CD5D71"/>
    <w:rsid w:val="0A3E2B3B"/>
    <w:rsid w:val="0B8C2212"/>
    <w:rsid w:val="0E186037"/>
    <w:rsid w:val="166F7684"/>
    <w:rsid w:val="205B005A"/>
    <w:rsid w:val="2CC26B6A"/>
    <w:rsid w:val="3A743BDD"/>
    <w:rsid w:val="3D7B3FA9"/>
    <w:rsid w:val="3FBE3673"/>
    <w:rsid w:val="439E0787"/>
    <w:rsid w:val="4B9521C2"/>
    <w:rsid w:val="5D877311"/>
    <w:rsid w:val="64F7034C"/>
    <w:rsid w:val="655D44C3"/>
    <w:rsid w:val="6A4F46AD"/>
    <w:rsid w:val="72B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name="toc 1"/>
    <w:lsdException w:qFormat="1" w:uiPriority="99" w:name="toc 2"/>
    <w:lsdException w:qFormat="1" w:uiPriority="99" w:name="toc 3"/>
    <w:lsdException w:qFormat="1" w:uiPriority="99" w:name="toc 4"/>
    <w:lsdException w:qFormat="1" w:uiPriority="99" w:name="toc 5"/>
    <w:lsdException w:qFormat="1" w:uiPriority="99" w:name="toc 6"/>
    <w:lsdException w:qFormat="1" w:uiPriority="99" w:name="toc 7"/>
    <w:lsdException w:qFormat="1" w:uiPriority="99" w:name="toc 8"/>
    <w:lsdException w:qFormat="1" w:uiPriority="9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uiPriority="99" w:name="macro"/>
    <w:lsdException w:uiPriority="99" w:name="toa heading"/>
    <w:lsdException w:qFormat="1" w:uiPriority="99" w:name="List"/>
    <w:lsdException w:qFormat="1" w:uiPriority="99" w:semiHidden="0" w:name="List Bullet"/>
    <w:lsdException w:uiPriority="99" w:name="List Number"/>
    <w:lsdException w:qFormat="1" w:uiPriority="99" w:name="List 2"/>
    <w:lsdException w:uiPriority="99" w:name="List 3"/>
    <w:lsdException w:uiPriority="99" w:name="List 4"/>
    <w:lsdException w:uiPriority="99" w:name="List 5"/>
    <w:lsdException w:qFormat="1" w:uiPriority="0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qFormat="1" w:unhideWhenUsed="0" w:uiPriority="0" w:semiHidden="0" w:name="Table Grid 1"/>
    <w:lsdException w:qFormat="1" w:uiPriority="99" w:semiHidden="0" w:name="Balloon Text"/>
    <w:lsdException w:qFormat="1" w:unhideWhenUsed="0" w:uiPriority="39" w:semiHidden="0" w:name="Table Grid"/>
    <w:lsdException w:qFormat="1" w:uiPriority="99" w:semiHidden="0" w:name="Placeholder Text"/>
    <w:lsdException w:qFormat="1" w:unhideWhenUsed="0" w:uiPriority="99" w:semiHidden="0" w:name="No Spacing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80" w:line="264" w:lineRule="auto"/>
    </w:pPr>
    <w:rPr>
      <w:rFonts w:cs="Times New Roman" w:asciiTheme="minorHAnsi" w:hAnsiTheme="minorHAnsi" w:eastAsiaTheme="minorHAnsi"/>
      <w:kern w:val="24"/>
      <w:sz w:val="23"/>
      <w:lang w:val="fr-FR" w:eastAsia="en-US" w:bidi="ar-SA"/>
      <w14:ligatures w14:val="standardContextual"/>
    </w:rPr>
  </w:style>
  <w:style w:type="paragraph" w:styleId="2">
    <w:name w:val="heading 1"/>
    <w:basedOn w:val="1"/>
    <w:next w:val="1"/>
    <w:link w:val="55"/>
    <w:unhideWhenUsed/>
    <w:qFormat/>
    <w:uiPriority w:val="9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6"/>
    <w:unhideWhenUsed/>
    <w:qFormat/>
    <w:uiPriority w:val="9"/>
    <w:pPr>
      <w:spacing w:before="240" w:after="80"/>
      <w:outlineLvl w:val="1"/>
    </w:pPr>
    <w:rPr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7"/>
    <w:unhideWhenUsed/>
    <w:qFormat/>
    <w:uiPriority w:val="9"/>
    <w:pPr>
      <w:spacing w:before="240" w:after="60"/>
      <w:outlineLvl w:val="2"/>
    </w:pPr>
    <w:rPr>
      <w:b/>
      <w:color w:val="000000" w:themeColor="text1"/>
      <w:spacing w:val="10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66"/>
    <w:unhideWhenUsed/>
    <w:qFormat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6">
    <w:name w:val="heading 5"/>
    <w:basedOn w:val="1"/>
    <w:next w:val="1"/>
    <w:link w:val="67"/>
    <w:semiHidden/>
    <w:unhideWhenUsed/>
    <w:qFormat/>
    <w:uiPriority w:val="9"/>
    <w:pPr>
      <w:spacing w:before="200" w:after="0"/>
      <w:outlineLvl w:val="4"/>
    </w:pPr>
    <w:rPr>
      <w:b/>
      <w:color w:val="775F55" w:themeColor="text2"/>
      <w:spacing w:val="10"/>
      <w:szCs w:val="26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68"/>
    <w:semiHidden/>
    <w:unhideWhenUsed/>
    <w:qFormat/>
    <w:uiPriority w:val="9"/>
    <w:pPr>
      <w:spacing w:after="0"/>
      <w:outlineLvl w:val="5"/>
    </w:pPr>
    <w:rPr>
      <w:b/>
      <w:color w:val="DD8047" w:themeColor="accent2"/>
      <w:spacing w:val="10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69"/>
    <w:semiHidden/>
    <w:unhideWhenUsed/>
    <w:qFormat/>
    <w:uiPriority w:val="9"/>
    <w:pPr>
      <w:spacing w:after="0"/>
      <w:outlineLvl w:val="6"/>
    </w:pPr>
    <w:rPr>
      <w:smallCaps/>
      <w:color w:val="000000" w:themeColor="text1"/>
      <w:spacing w:val="10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70"/>
    <w:semiHidden/>
    <w:unhideWhenUsed/>
    <w:qFormat/>
    <w:uiPriority w:val="9"/>
    <w:pPr>
      <w:spacing w:after="0"/>
      <w:outlineLvl w:val="7"/>
    </w:pPr>
    <w:rPr>
      <w:b/>
      <w:i/>
      <w:color w:val="94B6D2" w:themeColor="accent1"/>
      <w:spacing w:val="10"/>
      <w:sz w:val="24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71"/>
    <w:semiHidden/>
    <w:unhideWhenUsed/>
    <w:qFormat/>
    <w:uiPriority w:val="9"/>
    <w:pPr>
      <w:spacing w:after="0"/>
      <w:outlineLvl w:val="8"/>
    </w:pPr>
    <w:rPr>
      <w:b/>
      <w:caps/>
      <w:color w:val="A5AB81" w:themeColor="accent3"/>
      <w:spacing w:val="40"/>
      <w:sz w:val="20"/>
      <w14:textFill>
        <w14:solidFill>
          <w14:schemeClr w14:val="accent3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Strong"/>
    <w:qFormat/>
    <w:uiPriority w:val="22"/>
    <w:rPr>
      <w:rFonts w:asciiTheme="minorHAnsi" w:hAnsiTheme="minorHAnsi"/>
      <w:b/>
      <w:color w:val="DD8047" w:themeColor="accent2"/>
      <w14:textFill>
        <w14:solidFill>
          <w14:schemeClr w14:val="accent2"/>
        </w14:solidFill>
      </w14:textFill>
    </w:rPr>
  </w:style>
  <w:style w:type="character" w:styleId="16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7">
    <w:name w:val="page number"/>
    <w:basedOn w:val="11"/>
    <w:qFormat/>
    <w:uiPriority w:val="0"/>
  </w:style>
  <w:style w:type="character" w:styleId="18">
    <w:name w:val="Emphasis"/>
    <w:qFormat/>
    <w:uiPriority w:val="20"/>
    <w:rPr>
      <w:rFonts w:asciiTheme="minorHAnsi" w:hAnsiTheme="minorHAnsi"/>
      <w:b/>
      <w:i/>
      <w:color w:val="775F55" w:themeColor="text2"/>
      <w:spacing w:val="10"/>
      <w:sz w:val="23"/>
      <w14:textFill>
        <w14:solidFill>
          <w14:schemeClr w14:val="tx2"/>
        </w14:solidFill>
      </w14:textFill>
    </w:rPr>
  </w:style>
  <w:style w:type="character" w:styleId="19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20">
    <w:name w:val="toc 9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152"/>
    </w:pPr>
  </w:style>
  <w:style w:type="paragraph" w:styleId="21">
    <w:name w:val="toc 5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576"/>
    </w:pPr>
  </w:style>
  <w:style w:type="paragraph" w:styleId="22">
    <w:name w:val="Subtitle"/>
    <w:basedOn w:val="1"/>
    <w:link w:val="62"/>
    <w:qFormat/>
    <w:uiPriority w:val="0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  <w14:textFill>
        <w14:solidFill>
          <w14:schemeClr w14:val="accent2"/>
        </w14:solidFill>
      </w14:textFill>
    </w:rPr>
  </w:style>
  <w:style w:type="paragraph" w:styleId="23">
    <w:name w:val="List Bullet 5"/>
    <w:basedOn w:val="1"/>
    <w:unhideWhenUsed/>
    <w:qFormat/>
    <w:uiPriority w:val="36"/>
    <w:pPr>
      <w:numPr>
        <w:ilvl w:val="0"/>
        <w:numId w:val="1"/>
      </w:numPr>
    </w:pPr>
  </w:style>
  <w:style w:type="paragraph" w:styleId="24">
    <w:name w:val="endnote text"/>
    <w:basedOn w:val="1"/>
    <w:link w:val="117"/>
    <w:semiHidden/>
    <w:unhideWhenUsed/>
    <w:qFormat/>
    <w:uiPriority w:val="99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25">
    <w:name w:val="List Bullet 2"/>
    <w:basedOn w:val="1"/>
    <w:unhideWhenUsed/>
    <w:qFormat/>
    <w:uiPriority w:val="0"/>
    <w:pPr>
      <w:numPr>
        <w:ilvl w:val="0"/>
        <w:numId w:val="2"/>
      </w:numPr>
    </w:pPr>
    <w:rPr>
      <w:color w:val="94B6D2" w:themeColor="accent1"/>
      <w14:textFill>
        <w14:solidFill>
          <w14:schemeClr w14:val="accent1"/>
        </w14:solidFill>
      </w14:textFill>
    </w:rPr>
  </w:style>
  <w:style w:type="paragraph" w:styleId="26">
    <w:name w:val="annotation subject"/>
    <w:basedOn w:val="27"/>
    <w:next w:val="27"/>
    <w:link w:val="187"/>
    <w:semiHidden/>
    <w:unhideWhenUsed/>
    <w:qFormat/>
    <w:uiPriority w:val="99"/>
    <w:rPr>
      <w:b/>
      <w:bCs/>
    </w:rPr>
  </w:style>
  <w:style w:type="paragraph" w:styleId="27">
    <w:name w:val="annotation text"/>
    <w:basedOn w:val="1"/>
    <w:link w:val="186"/>
    <w:semiHidden/>
    <w:unhideWhenUsed/>
    <w:qFormat/>
    <w:uiPriority w:val="99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28">
    <w:name w:val="Body Text Indent"/>
    <w:basedOn w:val="1"/>
    <w:link w:val="92"/>
    <w:unhideWhenUsed/>
    <w:qFormat/>
    <w:uiPriority w:val="99"/>
    <w:pPr>
      <w:spacing w:after="0" w:line="240" w:lineRule="auto"/>
      <w:ind w:left="708"/>
    </w:pPr>
    <w:rPr>
      <w:rFonts w:ascii="Times New Roman" w:hAnsi="Times New Roman" w:eastAsia="Times New Roman"/>
      <w:kern w:val="0"/>
      <w:sz w:val="52"/>
      <w:szCs w:val="52"/>
      <w:lang w:eastAsia="fr-FR"/>
      <w14:ligatures w14:val="none"/>
    </w:rPr>
  </w:style>
  <w:style w:type="paragraph" w:styleId="29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30">
    <w:name w:val="Body Text 3"/>
    <w:basedOn w:val="1"/>
    <w:link w:val="95"/>
    <w:qFormat/>
    <w:uiPriority w:val="0"/>
    <w:pPr>
      <w:spacing w:after="120" w:line="240" w:lineRule="auto"/>
    </w:pPr>
    <w:rPr>
      <w:rFonts w:ascii="Times New Roman" w:hAnsi="Times New Roman" w:eastAsia="Times New Roman"/>
      <w:kern w:val="0"/>
      <w:sz w:val="16"/>
      <w:szCs w:val="16"/>
      <w:lang w:eastAsia="fr-FR"/>
      <w14:ligatures w14:val="none"/>
    </w:rPr>
  </w:style>
  <w:style w:type="paragraph" w:styleId="31">
    <w:name w:val="caption"/>
    <w:basedOn w:val="1"/>
    <w:next w:val="1"/>
    <w:unhideWhenUsed/>
    <w:qFormat/>
    <w:uiPriority w:val="35"/>
    <w:rPr>
      <w:b/>
      <w:bCs/>
      <w:caps/>
      <w:sz w:val="16"/>
      <w:szCs w:val="16"/>
    </w:rPr>
  </w:style>
  <w:style w:type="paragraph" w:styleId="32">
    <w:name w:val="Body Text"/>
    <w:basedOn w:val="1"/>
    <w:link w:val="99"/>
    <w:unhideWhenUsed/>
    <w:qFormat/>
    <w:uiPriority w:val="99"/>
    <w:pPr>
      <w:spacing w:after="120" w:line="24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33">
    <w:name w:val="Balloon Text"/>
    <w:basedOn w:val="1"/>
    <w:link w:val="64"/>
    <w:unhideWhenUsed/>
    <w:qFormat/>
    <w:uiPriority w:val="99"/>
    <w:rPr>
      <w:rFonts w:ascii="Tahoma" w:hAnsi="Tahoma" w:cs="Tahoma"/>
      <w:sz w:val="16"/>
      <w:szCs w:val="16"/>
    </w:rPr>
  </w:style>
  <w:style w:type="paragraph" w:styleId="34">
    <w:name w:val="toc 8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008"/>
    </w:pPr>
  </w:style>
  <w:style w:type="paragraph" w:styleId="35">
    <w:name w:val="Plain Text"/>
    <w:basedOn w:val="1"/>
    <w:link w:val="189"/>
    <w:unhideWhenUsed/>
    <w:qFormat/>
    <w:uiPriority w:val="99"/>
    <w:pPr>
      <w:spacing w:after="0" w:line="240" w:lineRule="auto"/>
    </w:pPr>
    <w:rPr>
      <w:rFonts w:ascii="Calibri" w:hAnsi="Calibri" w:eastAsia="Times New Roman" w:cs="Consolas"/>
      <w:kern w:val="0"/>
      <w:sz w:val="22"/>
      <w:szCs w:val="21"/>
      <w:lang w:eastAsia="fr-FR"/>
      <w14:ligatures w14:val="none"/>
    </w:rPr>
  </w:style>
  <w:style w:type="paragraph" w:styleId="36">
    <w:name w:val="toc 4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432"/>
    </w:pPr>
  </w:style>
  <w:style w:type="paragraph" w:styleId="37">
    <w:name w:val="Body Text 2"/>
    <w:basedOn w:val="1"/>
    <w:link w:val="94"/>
    <w:unhideWhenUsed/>
    <w:qFormat/>
    <w:uiPriority w:val="0"/>
    <w:pPr>
      <w:spacing w:after="120" w:line="480" w:lineRule="auto"/>
    </w:pPr>
    <w:rPr>
      <w:rFonts w:ascii="Times New Roman" w:hAnsi="Times New Roman" w:eastAsia="Times New Roman"/>
      <w:kern w:val="0"/>
      <w:sz w:val="20"/>
      <w14:ligatures w14:val="none"/>
    </w:rPr>
  </w:style>
  <w:style w:type="paragraph" w:styleId="38">
    <w:name w:val="toc 7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864"/>
    </w:pPr>
  </w:style>
  <w:style w:type="paragraph" w:styleId="39">
    <w:name w:val="toc 3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288"/>
    </w:pPr>
  </w:style>
  <w:style w:type="paragraph" w:styleId="4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14:ligatures w14:val="none"/>
    </w:rPr>
  </w:style>
  <w:style w:type="paragraph" w:styleId="41">
    <w:name w:val="footer"/>
    <w:basedOn w:val="1"/>
    <w:link w:val="58"/>
    <w:unhideWhenUsed/>
    <w:qFormat/>
    <w:uiPriority w:val="99"/>
    <w:pPr>
      <w:tabs>
        <w:tab w:val="center" w:pos="4320"/>
        <w:tab w:val="right" w:pos="8640"/>
      </w:tabs>
    </w:pPr>
  </w:style>
  <w:style w:type="paragraph" w:styleId="42">
    <w:name w:val="List"/>
    <w:basedOn w:val="1"/>
    <w:semiHidden/>
    <w:unhideWhenUsed/>
    <w:qFormat/>
    <w:uiPriority w:val="99"/>
    <w:pPr>
      <w:ind w:left="360" w:hanging="360"/>
    </w:pPr>
  </w:style>
  <w:style w:type="paragraph" w:styleId="43">
    <w:name w:val="header"/>
    <w:basedOn w:val="1"/>
    <w:link w:val="59"/>
    <w:unhideWhenUsed/>
    <w:qFormat/>
    <w:uiPriority w:val="99"/>
    <w:pPr>
      <w:tabs>
        <w:tab w:val="center" w:pos="4320"/>
        <w:tab w:val="right" w:pos="8640"/>
      </w:tabs>
    </w:pPr>
  </w:style>
  <w:style w:type="paragraph" w:styleId="44">
    <w:name w:val="toc 6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720"/>
    </w:pPr>
  </w:style>
  <w:style w:type="paragraph" w:styleId="45">
    <w:name w:val="toc 2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44"/>
    </w:pPr>
  </w:style>
  <w:style w:type="paragraph" w:styleId="46">
    <w:name w:val="List Bullet 3"/>
    <w:basedOn w:val="1"/>
    <w:unhideWhenUsed/>
    <w:qFormat/>
    <w:uiPriority w:val="36"/>
    <w:pPr>
      <w:numPr>
        <w:ilvl w:val="0"/>
        <w:numId w:val="3"/>
      </w:numPr>
    </w:pPr>
    <w:rPr>
      <w:color w:val="DD8047" w:themeColor="accent2"/>
      <w14:textFill>
        <w14:solidFill>
          <w14:schemeClr w14:val="accent2"/>
        </w14:solidFill>
      </w14:textFill>
    </w:rPr>
  </w:style>
  <w:style w:type="paragraph" w:styleId="47">
    <w:name w:val="List 2"/>
    <w:basedOn w:val="1"/>
    <w:semiHidden/>
    <w:unhideWhenUsed/>
    <w:qFormat/>
    <w:uiPriority w:val="99"/>
    <w:pPr>
      <w:ind w:left="720" w:hanging="360"/>
    </w:pPr>
  </w:style>
  <w:style w:type="paragraph" w:styleId="48">
    <w:name w:val="List Bullet 4"/>
    <w:basedOn w:val="1"/>
    <w:unhideWhenUsed/>
    <w:qFormat/>
    <w:uiPriority w:val="36"/>
    <w:pPr>
      <w:numPr>
        <w:ilvl w:val="0"/>
        <w:numId w:val="4"/>
      </w:numPr>
    </w:pPr>
    <w:rPr>
      <w:caps/>
      <w:spacing w:val="4"/>
    </w:rPr>
  </w:style>
  <w:style w:type="paragraph" w:styleId="49">
    <w:name w:val="List Bullet"/>
    <w:basedOn w:val="1"/>
    <w:unhideWhenUsed/>
    <w:qFormat/>
    <w:uiPriority w:val="99"/>
    <w:pPr>
      <w:numPr>
        <w:ilvl w:val="0"/>
        <w:numId w:val="5"/>
      </w:numPr>
    </w:pPr>
    <w:rPr>
      <w:sz w:val="24"/>
    </w:rPr>
  </w:style>
  <w:style w:type="paragraph" w:styleId="50">
    <w:name w:val="Title"/>
    <w:basedOn w:val="1"/>
    <w:link w:val="63"/>
    <w:qFormat/>
    <w:uiPriority w:val="10"/>
    <w:pPr>
      <w:spacing w:after="0" w:line="240" w:lineRule="auto"/>
    </w:pPr>
    <w:rPr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paragraph" w:styleId="51">
    <w:name w:val="toc 1"/>
    <w:basedOn w:val="1"/>
    <w:next w:val="1"/>
    <w:semiHidden/>
    <w:unhideWhenUsed/>
    <w:qFormat/>
    <w:uiPriority w:val="99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  <w14:textFill>
        <w14:solidFill>
          <w14:schemeClr w14:val="tx2"/>
        </w14:solidFill>
      </w14:textFill>
    </w:rPr>
  </w:style>
  <w:style w:type="table" w:styleId="53">
    <w:name w:val="Table Grid"/>
    <w:basedOn w:val="52"/>
    <w:qFormat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4">
    <w:name w:val="Table Grid 1"/>
    <w:basedOn w:val="52"/>
    <w:qFormat/>
    <w:uiPriority w:val="0"/>
    <w:pPr>
      <w:spacing w:after="0" w:line="240" w:lineRule="auto"/>
    </w:pPr>
    <w:rPr>
      <w:rFonts w:ascii="Times New Roman" w:hAnsi="Times New Roman" w:eastAsia="Times New Roman"/>
      <w:kern w:val="0"/>
      <w:sz w:val="20"/>
      <w14:ligatures w14:val="none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character" w:customStyle="1" w:styleId="55">
    <w:name w:val="Titre 1 Car"/>
    <w:basedOn w:val="11"/>
    <w:link w:val="2"/>
    <w:qFormat/>
    <w:uiPriority w:val="9"/>
    <w:rPr>
      <w:rFonts w:cs="Times New Roman" w:asciiTheme="majorHAnsi" w:hAnsiTheme="majorHAnsi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56">
    <w:name w:val="Titre 2 Car"/>
    <w:basedOn w:val="11"/>
    <w:link w:val="3"/>
    <w:qFormat/>
    <w:uiPriority w:val="9"/>
    <w:rPr>
      <w:rFonts w:cs="Times New Roman"/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character" w:customStyle="1" w:styleId="57">
    <w:name w:val="Titre 3 Car"/>
    <w:basedOn w:val="11"/>
    <w:link w:val="4"/>
    <w:qFormat/>
    <w:uiPriority w:val="9"/>
    <w:rPr>
      <w:rFonts w:cs="Times New Roman"/>
      <w:b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58">
    <w:name w:val="Pied de page Car"/>
    <w:basedOn w:val="11"/>
    <w:link w:val="41"/>
    <w:qFormat/>
    <w:uiPriority w:val="99"/>
    <w:rPr>
      <w:rFonts w:cs="Times New Roman"/>
      <w:sz w:val="23"/>
      <w:szCs w:val="23"/>
    </w:rPr>
  </w:style>
  <w:style w:type="character" w:customStyle="1" w:styleId="59">
    <w:name w:val="En-tête Car"/>
    <w:basedOn w:val="11"/>
    <w:link w:val="43"/>
    <w:qFormat/>
    <w:uiPriority w:val="99"/>
    <w:rPr>
      <w:rFonts w:cs="Times New Roman"/>
      <w:sz w:val="23"/>
      <w:szCs w:val="23"/>
    </w:rPr>
  </w:style>
  <w:style w:type="paragraph" w:styleId="60">
    <w:name w:val="Intense Quote"/>
    <w:basedOn w:val="1"/>
    <w:link w:val="61"/>
    <w:qFormat/>
    <w:uiPriority w:val="30"/>
    <w:pPr>
      <w:pBdr>
        <w:top w:val="double" w:color="DD8047" w:themeColor="accent2" w:sz="12" w:space="10"/>
        <w:left w:val="double" w:color="DD8047" w:themeColor="accent2" w:sz="12" w:space="10"/>
        <w:bottom w:val="double" w:color="DD8047" w:themeColor="accent2" w:sz="12" w:space="10"/>
        <w:right w:val="double" w:color="DD8047" w:themeColor="accent2" w:sz="12" w:space="10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14:textFill>
        <w14:solidFill>
          <w14:schemeClr w14:val="accent2"/>
        </w14:solidFill>
      </w14:textFill>
    </w:rPr>
  </w:style>
  <w:style w:type="character" w:customStyle="1" w:styleId="61">
    <w:name w:val="Citation intense Car"/>
    <w:basedOn w:val="11"/>
    <w:link w:val="60"/>
    <w:qFormat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  <w14:textFill>
        <w14:solidFill>
          <w14:schemeClr w14:val="accent2"/>
        </w14:solidFill>
      </w14:textFill>
    </w:rPr>
  </w:style>
  <w:style w:type="character" w:customStyle="1" w:styleId="62">
    <w:name w:val="Sous-titre Car"/>
    <w:basedOn w:val="11"/>
    <w:link w:val="22"/>
    <w:qFormat/>
    <w:uiPriority w:val="0"/>
    <w:rPr>
      <w:rFonts w:cs="Times New Roman" w:asciiTheme="majorHAnsi" w:hAnsiTheme="majorHAnsi"/>
      <w:b/>
      <w:caps/>
      <w:color w:val="DD8047" w:themeColor="accent2"/>
      <w:spacing w:val="50"/>
      <w:sz w:val="24"/>
      <w14:textFill>
        <w14:solidFill>
          <w14:schemeClr w14:val="accent2"/>
        </w14:solidFill>
      </w14:textFill>
    </w:rPr>
  </w:style>
  <w:style w:type="character" w:customStyle="1" w:styleId="63">
    <w:name w:val="Titre Car"/>
    <w:basedOn w:val="11"/>
    <w:link w:val="50"/>
    <w:qFormat/>
    <w:uiPriority w:val="10"/>
    <w:rPr>
      <w:rFonts w:cs="Times New Roman"/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customStyle="1" w:styleId="64">
    <w:name w:val="Texte de bulles Car"/>
    <w:basedOn w:val="11"/>
    <w:link w:val="33"/>
    <w:qFormat/>
    <w:uiPriority w:val="99"/>
    <w:rPr>
      <w:rFonts w:ascii="Tahoma" w:hAnsi="Tahoma" w:cs="Tahoma"/>
      <w:sz w:val="16"/>
      <w:szCs w:val="16"/>
    </w:rPr>
  </w:style>
  <w:style w:type="character" w:customStyle="1" w:styleId="65">
    <w:name w:val="Book Title"/>
    <w:basedOn w:val="11"/>
    <w:qFormat/>
    <w:uiPriority w:val="33"/>
    <w:rPr>
      <w:rFonts w:cs="Times New Roman" w:asciiTheme="minorHAnsi" w:hAnsiTheme="minorHAnsi"/>
      <w:i/>
      <w:color w:val="775F55" w:themeColor="text2"/>
      <w:sz w:val="23"/>
      <w:szCs w:val="23"/>
      <w14:textFill>
        <w14:solidFill>
          <w14:schemeClr w14:val="tx2"/>
        </w14:solidFill>
      </w14:textFill>
    </w:rPr>
  </w:style>
  <w:style w:type="character" w:customStyle="1" w:styleId="66">
    <w:name w:val="Titre 4 Car"/>
    <w:basedOn w:val="11"/>
    <w:link w:val="5"/>
    <w:qFormat/>
    <w:uiPriority w:val="9"/>
    <w:rPr>
      <w:rFonts w:cs="Times New Roman"/>
      <w:caps/>
      <w:spacing w:val="14"/>
    </w:rPr>
  </w:style>
  <w:style w:type="character" w:customStyle="1" w:styleId="67">
    <w:name w:val="Titre 5 Car"/>
    <w:basedOn w:val="11"/>
    <w:link w:val="6"/>
    <w:semiHidden/>
    <w:qFormat/>
    <w:uiPriority w:val="9"/>
    <w:rPr>
      <w:rFonts w:cs="Times New Roman"/>
      <w:b/>
      <w:color w:val="775F55" w:themeColor="text2"/>
      <w:spacing w:val="10"/>
      <w:sz w:val="23"/>
      <w:szCs w:val="23"/>
      <w14:textFill>
        <w14:solidFill>
          <w14:schemeClr w14:val="tx2"/>
        </w14:solidFill>
      </w14:textFill>
    </w:rPr>
  </w:style>
  <w:style w:type="character" w:customStyle="1" w:styleId="68">
    <w:name w:val="Titre 6 Car"/>
    <w:basedOn w:val="11"/>
    <w:link w:val="7"/>
    <w:semiHidden/>
    <w:qFormat/>
    <w:uiPriority w:val="9"/>
    <w:rPr>
      <w:rFonts w:cs="Times New Roman"/>
      <w:b/>
      <w:color w:val="DD8047" w:themeColor="accent2"/>
      <w:spacing w:val="10"/>
      <w:sz w:val="23"/>
      <w:szCs w:val="23"/>
      <w14:textFill>
        <w14:solidFill>
          <w14:schemeClr w14:val="accent2"/>
        </w14:solidFill>
      </w14:textFill>
    </w:rPr>
  </w:style>
  <w:style w:type="character" w:customStyle="1" w:styleId="69">
    <w:name w:val="Titre 7 Car"/>
    <w:basedOn w:val="11"/>
    <w:link w:val="8"/>
    <w:semiHidden/>
    <w:qFormat/>
    <w:uiPriority w:val="9"/>
    <w:rPr>
      <w:rFonts w:cs="Times New Roman"/>
      <w:smallCaps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70">
    <w:name w:val="Titre 8 Car"/>
    <w:basedOn w:val="11"/>
    <w:link w:val="9"/>
    <w:semiHidden/>
    <w:qFormat/>
    <w:uiPriority w:val="9"/>
    <w:rPr>
      <w:rFonts w:cs="Times New Roman"/>
      <w:b/>
      <w:i/>
      <w:color w:val="94B6D2" w:themeColor="accent1"/>
      <w:spacing w:val="10"/>
      <w:sz w:val="24"/>
      <w:szCs w:val="24"/>
      <w14:textFill>
        <w14:solidFill>
          <w14:schemeClr w14:val="accent1"/>
        </w14:solidFill>
      </w14:textFill>
    </w:rPr>
  </w:style>
  <w:style w:type="character" w:customStyle="1" w:styleId="71">
    <w:name w:val="Titre 9 Car"/>
    <w:basedOn w:val="11"/>
    <w:link w:val="10"/>
    <w:semiHidden/>
    <w:qFormat/>
    <w:uiPriority w:val="9"/>
    <w:rPr>
      <w:rFonts w:cs="Times New Roman"/>
      <w:b/>
      <w:caps/>
      <w:color w:val="A5AB81" w:themeColor="accent3"/>
      <w:spacing w:val="40"/>
      <w:sz w:val="20"/>
      <w:szCs w:val="20"/>
      <w14:textFill>
        <w14:solidFill>
          <w14:schemeClr w14:val="accent3"/>
        </w14:solidFill>
      </w14:textFill>
    </w:rPr>
  </w:style>
  <w:style w:type="character" w:customStyle="1" w:styleId="72">
    <w:name w:val="Intense Emphasis"/>
    <w:basedOn w:val="11"/>
    <w:qFormat/>
    <w:uiPriority w:val="21"/>
    <w:rPr>
      <w:rFonts w:asciiTheme="minorHAnsi" w:hAnsiTheme="minorHAnsi"/>
      <w:b/>
      <w:color w:val="DD8047" w:themeColor="accent2"/>
      <w:spacing w:val="10"/>
      <w:w w:val="100"/>
      <w:kern w:val="0"/>
      <w:position w:val="0"/>
      <w:sz w:val="23"/>
      <w:vertAlign w:val="baseline"/>
      <w14:textFill>
        <w14:solidFill>
          <w14:schemeClr w14:val="accent2"/>
        </w14:solidFill>
      </w14:textFill>
    </w:rPr>
  </w:style>
  <w:style w:type="character" w:customStyle="1" w:styleId="73">
    <w:name w:val="Intense Reference"/>
    <w:basedOn w:val="11"/>
    <w:qFormat/>
    <w:uiPriority w:val="32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14:textFill>
        <w14:solidFill>
          <w14:schemeClr w14:val="accent1"/>
        </w14:solidFill>
      </w14:textFill>
    </w:rPr>
  </w:style>
  <w:style w:type="paragraph" w:styleId="74">
    <w:name w:val="List Paragraph"/>
    <w:basedOn w:val="1"/>
    <w:link w:val="89"/>
    <w:unhideWhenUsed/>
    <w:qFormat/>
    <w:uiPriority w:val="34"/>
    <w:pPr>
      <w:ind w:left="720"/>
      <w:contextualSpacing/>
    </w:pPr>
  </w:style>
  <w:style w:type="paragraph" w:styleId="75">
    <w:name w:val="No Spacing"/>
    <w:basedOn w:val="1"/>
    <w:link w:val="181"/>
    <w:qFormat/>
    <w:uiPriority w:val="99"/>
    <w:pPr>
      <w:spacing w:after="0" w:line="240" w:lineRule="auto"/>
    </w:pPr>
  </w:style>
  <w:style w:type="character" w:styleId="76">
    <w:name w:val="Placeholder Text"/>
    <w:basedOn w:val="11"/>
    <w:unhideWhenUsed/>
    <w:qFormat/>
    <w:uiPriority w:val="99"/>
    <w:rPr>
      <w:color w:val="808080"/>
    </w:rPr>
  </w:style>
  <w:style w:type="paragraph" w:styleId="77">
    <w:name w:val="Quote"/>
    <w:basedOn w:val="1"/>
    <w:link w:val="78"/>
    <w:qFormat/>
    <w:uiPriority w:val="29"/>
    <w:rPr>
      <w:i/>
      <w:smallCaps/>
      <w:color w:val="775F55" w:themeColor="text2"/>
      <w:spacing w:val="6"/>
      <w14:textFill>
        <w14:solidFill>
          <w14:schemeClr w14:val="tx2"/>
        </w14:solidFill>
      </w14:textFill>
    </w:rPr>
  </w:style>
  <w:style w:type="character" w:customStyle="1" w:styleId="78">
    <w:name w:val="Citation Car"/>
    <w:basedOn w:val="11"/>
    <w:link w:val="77"/>
    <w:qFormat/>
    <w:uiPriority w:val="29"/>
    <w:rPr>
      <w:rFonts w:cs="Times New Roman"/>
      <w:i/>
      <w:smallCaps/>
      <w:color w:val="775F55" w:themeColor="text2"/>
      <w:spacing w:val="6"/>
      <w:sz w:val="23"/>
      <w:szCs w:val="23"/>
      <w14:textFill>
        <w14:solidFill>
          <w14:schemeClr w14:val="tx2"/>
        </w14:solidFill>
      </w14:textFill>
    </w:rPr>
  </w:style>
  <w:style w:type="character" w:customStyle="1" w:styleId="79">
    <w:name w:val="Subtle Emphasis"/>
    <w:basedOn w:val="11"/>
    <w:qFormat/>
    <w:uiPriority w:val="19"/>
    <w:rPr>
      <w:rFonts w:asciiTheme="minorHAnsi" w:hAnsiTheme="minorHAnsi"/>
      <w:i/>
      <w:sz w:val="23"/>
    </w:rPr>
  </w:style>
  <w:style w:type="character" w:customStyle="1" w:styleId="80">
    <w:name w:val="Subtle Reference"/>
    <w:basedOn w:val="11"/>
    <w:qFormat/>
    <w:uiPriority w:val="31"/>
    <w:rPr>
      <w:rFonts w:asciiTheme="minorHAnsi" w:hAnsiTheme="minorHAnsi"/>
      <w:b/>
      <w:i/>
      <w:color w:val="775F55" w:themeColor="text2"/>
      <w:sz w:val="23"/>
      <w14:textFill>
        <w14:solidFill>
          <w14:schemeClr w14:val="tx2"/>
        </w14:solidFill>
      </w14:textFill>
    </w:rPr>
  </w:style>
  <w:style w:type="paragraph" w:customStyle="1" w:styleId="81">
    <w:name w:val="Catégorie"/>
    <w:basedOn w:val="1"/>
    <w:qFormat/>
    <w:uiPriority w:val="49"/>
    <w:pPr>
      <w:spacing w:after="0"/>
    </w:pPr>
    <w:rPr>
      <w:b/>
      <w:sz w:val="24"/>
      <w:szCs w:val="24"/>
    </w:rPr>
  </w:style>
  <w:style w:type="paragraph" w:customStyle="1" w:styleId="82">
    <w:name w:val="Nom de la société"/>
    <w:basedOn w:val="1"/>
    <w:qFormat/>
    <w:uiPriority w:val="49"/>
    <w:pPr>
      <w:spacing w:after="0"/>
    </w:pPr>
    <w:rPr>
      <w:rFonts w:cstheme="minorBidi"/>
      <w:sz w:val="36"/>
      <w:szCs w:val="36"/>
    </w:rPr>
  </w:style>
  <w:style w:type="paragraph" w:customStyle="1" w:styleId="83">
    <w:name w:val="Pied de page paire"/>
    <w:basedOn w:val="1"/>
    <w:unhideWhenUsed/>
    <w:qFormat/>
    <w:uiPriority w:val="0"/>
    <w:pPr>
      <w:pBdr>
        <w:top w:val="single" w:color="94B6D2" w:themeColor="accent1" w:sz="4" w:space="1"/>
      </w:pBdr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4">
    <w:name w:val="Pied de page impaire"/>
    <w:basedOn w:val="1"/>
    <w:unhideWhenUsed/>
    <w:qFormat/>
    <w:uiPriority w:val="0"/>
    <w:pPr>
      <w:pBdr>
        <w:top w:val="single" w:color="94B6D2" w:themeColor="accent1" w:sz="4" w:space="1"/>
      </w:pBdr>
      <w:jc w:val="right"/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5">
    <w:name w:val="En-tête de page paire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</w:pPr>
    <w:rPr>
      <w:rFonts w:eastAsia="Times New Roman"/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6">
    <w:name w:val="En-tête de page impaire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87">
    <w:name w:val="Sans interligne1"/>
    <w:basedOn w:val="1"/>
    <w:qFormat/>
    <w:uiPriority w:val="0"/>
    <w:pPr>
      <w:framePr w:wrap="auto" w:vAnchor="margin" w:hAnchor="page" w:xAlign="center" w:yAlign="top"/>
      <w:suppressOverlap/>
      <w:spacing w:after="0" w:line="240" w:lineRule="auto"/>
    </w:pPr>
    <w:rPr>
      <w:szCs w:val="120"/>
    </w:rPr>
  </w:style>
  <w:style w:type="character" w:customStyle="1" w:styleId="88">
    <w:name w:val="apple-converted-space"/>
    <w:basedOn w:val="11"/>
    <w:qFormat/>
    <w:uiPriority w:val="0"/>
  </w:style>
  <w:style w:type="character" w:customStyle="1" w:styleId="89">
    <w:name w:val="Paragraphe de liste Car"/>
    <w:link w:val="74"/>
    <w:qFormat/>
    <w:locked/>
    <w:uiPriority w:val="34"/>
    <w:rPr>
      <w:lang w:val="fr-FR"/>
    </w:rPr>
  </w:style>
  <w:style w:type="paragraph" w:customStyle="1" w:styleId="9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14:ligatures w14:val="none"/>
    </w:rPr>
  </w:style>
  <w:style w:type="character" w:customStyle="1" w:styleId="91">
    <w:name w:val="Mention"/>
    <w:basedOn w:val="11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92">
    <w:name w:val="Retrait corps de texte Car"/>
    <w:basedOn w:val="11"/>
    <w:link w:val="28"/>
    <w:qFormat/>
    <w:uiPriority w:val="99"/>
    <w:rPr>
      <w:rFonts w:ascii="Times New Roman" w:hAnsi="Times New Roman" w:eastAsia="Times New Roman"/>
      <w:kern w:val="0"/>
      <w:sz w:val="52"/>
      <w:szCs w:val="52"/>
      <w:lang w:val="fr-FR" w:eastAsia="fr-FR"/>
      <w14:ligatures w14:val="none"/>
    </w:rPr>
  </w:style>
  <w:style w:type="character" w:customStyle="1" w:styleId="93">
    <w:name w:val="Texte de bulles Car1"/>
    <w:basedOn w:val="11"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94">
    <w:name w:val="Corps de texte 2 Car"/>
    <w:basedOn w:val="11"/>
    <w:link w:val="37"/>
    <w:qFormat/>
    <w:uiPriority w:val="0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95">
    <w:name w:val="Corps de texte 3 Car"/>
    <w:basedOn w:val="11"/>
    <w:link w:val="30"/>
    <w:qFormat/>
    <w:uiPriority w:val="0"/>
    <w:rPr>
      <w:rFonts w:ascii="Times New Roman" w:hAnsi="Times New Roman" w:eastAsia="Times New Roman"/>
      <w:kern w:val="0"/>
      <w:sz w:val="16"/>
      <w:szCs w:val="16"/>
      <w:lang w:val="fr-FR" w:eastAsia="fr-FR"/>
      <w14:ligatures w14:val="none"/>
    </w:rPr>
  </w:style>
  <w:style w:type="paragraph" w:customStyle="1" w:styleId="96">
    <w:name w:val="pb1_body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97">
    <w:name w:val="ptc_tableca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98">
    <w:name w:val="ptf_tablefootnot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99">
    <w:name w:val="Corps de texte Car"/>
    <w:basedOn w:val="11"/>
    <w:link w:val="32"/>
    <w:qFormat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100">
    <w:name w:val="apple-style-span"/>
    <w:basedOn w:val="11"/>
    <w:qFormat/>
    <w:uiPriority w:val="0"/>
  </w:style>
  <w:style w:type="character" w:customStyle="1" w:styleId="101">
    <w:name w:val="yui-dt-label"/>
    <w:basedOn w:val="11"/>
    <w:qFormat/>
    <w:uiPriority w:val="0"/>
  </w:style>
  <w:style w:type="paragraph" w:customStyle="1" w:styleId="102">
    <w:name w:val="Annexe tableau"/>
    <w:basedOn w:val="1"/>
    <w:qFormat/>
    <w:uiPriority w:val="0"/>
    <w:pPr>
      <w:spacing w:before="60" w:after="0" w:line="240" w:lineRule="auto"/>
      <w:ind w:left="57"/>
      <w:jc w:val="both"/>
    </w:pPr>
    <w:rPr>
      <w:rFonts w:ascii="Arial" w:hAnsi="Arial" w:eastAsia="Times New Roman" w:cs="Arial"/>
      <w:kern w:val="0"/>
      <w:sz w:val="20"/>
      <w:lang w:val="en-GB" w:eastAsia="fr-FR"/>
      <w14:ligatures w14:val="none"/>
    </w:rPr>
  </w:style>
  <w:style w:type="paragraph" w:customStyle="1" w:styleId="103">
    <w:name w:val="Annexe SS titre"/>
    <w:basedOn w:val="1"/>
    <w:qFormat/>
    <w:uiPriority w:val="0"/>
    <w:pPr>
      <w:tabs>
        <w:tab w:val="left" w:pos="1260"/>
      </w:tabs>
      <w:spacing w:before="60" w:after="120" w:line="240" w:lineRule="auto"/>
      <w:ind w:left="1080" w:hanging="178"/>
      <w:jc w:val="both"/>
    </w:pPr>
    <w:rPr>
      <w:rFonts w:ascii="Arial" w:hAnsi="Arial" w:eastAsia="Times New Roman" w:cs="Arial"/>
      <w:b/>
      <w:bCs/>
      <w:kern w:val="0"/>
      <w:sz w:val="20"/>
      <w:lang w:val="en-GB" w:eastAsia="fr-FR"/>
      <w14:ligatures w14:val="none"/>
    </w:rPr>
  </w:style>
  <w:style w:type="paragraph" w:customStyle="1" w:styleId="104">
    <w:name w:val="quote_autho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05">
    <w:name w:val="body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06">
    <w:name w:val="yshortcuts"/>
    <w:basedOn w:val="11"/>
    <w:qFormat/>
    <w:uiPriority w:val="0"/>
  </w:style>
  <w:style w:type="paragraph" w:customStyle="1" w:styleId="107">
    <w:name w:val="Liste à tirets 1"/>
    <w:basedOn w:val="1"/>
    <w:qFormat/>
    <w:uiPriority w:val="0"/>
    <w:pPr>
      <w:numPr>
        <w:ilvl w:val="0"/>
        <w:numId w:val="6"/>
      </w:numPr>
      <w:spacing w:before="60" w:after="0" w:line="240" w:lineRule="auto"/>
      <w:jc w:val="both"/>
    </w:pPr>
    <w:rPr>
      <w:rFonts w:ascii="Arial" w:hAnsi="Arial" w:eastAsia="Times New Roman" w:cs="Arial"/>
      <w:bCs/>
      <w:kern w:val="0"/>
      <w:sz w:val="20"/>
      <w:lang w:eastAsia="fr-FR"/>
      <w14:ligatures w14:val="none"/>
    </w:rPr>
  </w:style>
  <w:style w:type="paragraph" w:customStyle="1" w:styleId="108">
    <w:name w:val="Espace Avant"/>
    <w:basedOn w:val="1"/>
    <w:next w:val="1"/>
    <w:qFormat/>
    <w:uiPriority w:val="0"/>
    <w:pPr>
      <w:spacing w:before="180" w:after="0" w:line="240" w:lineRule="auto"/>
      <w:ind w:left="709"/>
      <w:jc w:val="both"/>
    </w:pPr>
    <w:rPr>
      <w:rFonts w:ascii="Arial" w:hAnsi="Arial" w:eastAsia="Times New Roman" w:cs="Arial"/>
      <w:kern w:val="0"/>
      <w:sz w:val="20"/>
      <w:lang w:eastAsia="fr-FR"/>
      <w14:ligatures w14:val="none"/>
    </w:rPr>
  </w:style>
  <w:style w:type="paragraph" w:customStyle="1" w:styleId="109">
    <w:name w:val="Liste PB"/>
    <w:basedOn w:val="107"/>
    <w:qFormat/>
    <w:uiPriority w:val="0"/>
    <w:pPr>
      <w:numPr>
        <w:ilvl w:val="0"/>
        <w:numId w:val="7"/>
      </w:numPr>
      <w:spacing w:before="120"/>
    </w:pPr>
    <w:rPr>
      <w:rFonts w:ascii="Arial Narrow" w:hAnsi="Arial Narrow"/>
      <w:b/>
      <w:bCs w:val="0"/>
      <w:sz w:val="22"/>
      <w:szCs w:val="24"/>
    </w:rPr>
  </w:style>
  <w:style w:type="paragraph" w:customStyle="1" w:styleId="110">
    <w:name w:val="cueparagraph"/>
    <w:basedOn w:val="1"/>
    <w:qFormat/>
    <w:uiPriority w:val="0"/>
    <w:pPr>
      <w:spacing w:before="100" w:beforeAutospacing="1" w:after="100" w:afterAutospacing="1" w:line="336" w:lineRule="atLeast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11">
    <w:name w:val="Titre 11"/>
    <w:basedOn w:val="1"/>
    <w:qFormat/>
    <w:uiPriority w:val="0"/>
    <w:pPr>
      <w:spacing w:after="72" w:line="240" w:lineRule="auto"/>
      <w:outlineLvl w:val="1"/>
    </w:pPr>
    <w:rPr>
      <w:rFonts w:ascii="Times New Roman" w:hAnsi="Times New Roman" w:eastAsia="Times New Roman"/>
      <w:b/>
      <w:bCs/>
      <w:color w:val="000000"/>
      <w:kern w:val="36"/>
      <w:sz w:val="48"/>
      <w:szCs w:val="48"/>
      <w:lang w:eastAsia="fr-FR"/>
      <w14:ligatures w14:val="none"/>
    </w:rPr>
  </w:style>
  <w:style w:type="paragraph" w:customStyle="1" w:styleId="112">
    <w:name w:val="yiv1320481010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13">
    <w:name w:val="yiv299364492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14">
    <w:name w:val="texte"/>
    <w:basedOn w:val="11"/>
    <w:qFormat/>
    <w:uiPriority w:val="0"/>
  </w:style>
  <w:style w:type="character" w:customStyle="1" w:styleId="115">
    <w:name w:val="pbshorttxt"/>
    <w:basedOn w:val="11"/>
    <w:qFormat/>
    <w:uiPriority w:val="0"/>
  </w:style>
  <w:style w:type="paragraph" w:customStyle="1" w:styleId="116">
    <w:name w:val="body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17">
    <w:name w:val="Note de fin Car"/>
    <w:basedOn w:val="11"/>
    <w:link w:val="24"/>
    <w:semiHidden/>
    <w:qFormat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118">
    <w:name w:val="titre_produit"/>
    <w:basedOn w:val="11"/>
    <w:qFormat/>
    <w:uiPriority w:val="0"/>
  </w:style>
  <w:style w:type="character" w:customStyle="1" w:styleId="119">
    <w:name w:val="product-ref"/>
    <w:basedOn w:val="11"/>
    <w:qFormat/>
    <w:uiPriority w:val="0"/>
  </w:style>
  <w:style w:type="paragraph" w:customStyle="1" w:styleId="120">
    <w:name w:val="Paragraphe de liste1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kern w:val="0"/>
      <w:sz w:val="22"/>
      <w:szCs w:val="22"/>
      <w14:ligatures w14:val="none"/>
    </w:rPr>
  </w:style>
  <w:style w:type="character" w:customStyle="1" w:styleId="121">
    <w:name w:val="tx_rouge"/>
    <w:basedOn w:val="11"/>
    <w:qFormat/>
    <w:uiPriority w:val="0"/>
  </w:style>
  <w:style w:type="character" w:customStyle="1" w:styleId="122">
    <w:name w:val="themebody"/>
    <w:basedOn w:val="11"/>
    <w:qFormat/>
    <w:uiPriority w:val="0"/>
  </w:style>
  <w:style w:type="character" w:customStyle="1" w:styleId="123">
    <w:name w:val="color666666"/>
    <w:basedOn w:val="11"/>
    <w:qFormat/>
    <w:uiPriority w:val="0"/>
  </w:style>
  <w:style w:type="character" w:customStyle="1" w:styleId="124">
    <w:name w:val="prog-disc-icn"/>
    <w:basedOn w:val="11"/>
    <w:qFormat/>
    <w:uiPriority w:val="0"/>
  </w:style>
  <w:style w:type="character" w:customStyle="1" w:styleId="125">
    <w:name w:val="prodname"/>
    <w:basedOn w:val="11"/>
    <w:qFormat/>
    <w:uiPriority w:val="0"/>
  </w:style>
  <w:style w:type="paragraph" w:customStyle="1" w:styleId="126">
    <w:name w:val="ptablecaptioncm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27">
    <w:name w:val="ccmtdefault"/>
    <w:basedOn w:val="11"/>
    <w:qFormat/>
    <w:uiPriority w:val="0"/>
  </w:style>
  <w:style w:type="paragraph" w:customStyle="1" w:styleId="128">
    <w:name w:val="pchart_headcm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29">
    <w:name w:val="pchart_subheadcm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30">
    <w:name w:val="pchart_bodycm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31">
    <w:name w:val="label"/>
    <w:basedOn w:val="11"/>
    <w:qFormat/>
    <w:uiPriority w:val="0"/>
  </w:style>
  <w:style w:type="paragraph" w:customStyle="1" w:styleId="132">
    <w:name w:val="table_captio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33">
    <w:name w:val="PS"/>
    <w:qFormat/>
    <w:uiPriority w:val="0"/>
    <w:pPr>
      <w:tabs>
        <w:tab w:val="left" w:pos="431"/>
        <w:tab w:val="left" w:pos="862"/>
        <w:tab w:val="left" w:pos="1293"/>
        <w:tab w:val="left" w:pos="1730"/>
        <w:tab w:val="left" w:pos="4610"/>
        <w:tab w:val="right" w:pos="9072"/>
      </w:tabs>
      <w:suppressAutoHyphens/>
      <w:spacing w:after="120" w:line="240" w:lineRule="atLeast"/>
    </w:pPr>
    <w:rPr>
      <w:rFonts w:ascii="New York" w:hAnsi="New York" w:eastAsia="Times New Roman" w:cs="Times New Roman"/>
      <w:kern w:val="0"/>
      <w:sz w:val="20"/>
      <w:lang w:val="fr-FR" w:eastAsia="ar-SA" w:bidi="ar-SA"/>
      <w14:ligatures w14:val="none"/>
    </w:rPr>
  </w:style>
  <w:style w:type="character" w:customStyle="1" w:styleId="134">
    <w:name w:val="icn_pls_drk"/>
    <w:basedOn w:val="11"/>
    <w:qFormat/>
    <w:uiPriority w:val="0"/>
  </w:style>
  <w:style w:type="character" w:customStyle="1" w:styleId="135">
    <w:name w:val="icn_mns_drk"/>
    <w:basedOn w:val="11"/>
    <w:qFormat/>
    <w:uiPriority w:val="0"/>
  </w:style>
  <w:style w:type="paragraph" w:customStyle="1" w:styleId="136">
    <w:name w:val="pratiqu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37">
    <w:name w:val="fn"/>
    <w:basedOn w:val="11"/>
    <w:qFormat/>
    <w:uiPriority w:val="0"/>
  </w:style>
  <w:style w:type="paragraph" w:customStyle="1" w:styleId="138">
    <w:name w:val="hualunbiaoti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39">
    <w:name w:val="last_tubiao"/>
    <w:basedOn w:val="11"/>
    <w:qFormat/>
    <w:uiPriority w:val="0"/>
  </w:style>
  <w:style w:type="character" w:customStyle="1" w:styleId="140">
    <w:name w:val="warranty"/>
    <w:basedOn w:val="11"/>
    <w:qFormat/>
    <w:uiPriority w:val="0"/>
  </w:style>
  <w:style w:type="paragraph" w:customStyle="1" w:styleId="14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Myriad Web Pro" w:hAnsi="Myriad Web Pro" w:cs="Myriad Web Pro" w:eastAsiaTheme="minorHAnsi"/>
      <w:color w:val="000000"/>
      <w:kern w:val="0"/>
      <w:sz w:val="24"/>
      <w:szCs w:val="24"/>
      <w:lang w:val="fr-FR" w:eastAsia="en-US" w:bidi="ar-SA"/>
      <w14:ligatures w14:val="none"/>
    </w:rPr>
  </w:style>
  <w:style w:type="paragraph" w:customStyle="1" w:styleId="142">
    <w:name w:val="yiv1233786322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3">
    <w:name w:val="yiv291093497yui3722461390460626072526"/>
    <w:basedOn w:val="11"/>
    <w:qFormat/>
    <w:uiPriority w:val="0"/>
  </w:style>
  <w:style w:type="paragraph" w:customStyle="1" w:styleId="144">
    <w:name w:val="sku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5">
    <w:name w:val="cm-reload-29908"/>
    <w:basedOn w:val="11"/>
    <w:uiPriority w:val="0"/>
  </w:style>
  <w:style w:type="character" w:customStyle="1" w:styleId="146">
    <w:name w:val="cm-reload-29856"/>
    <w:basedOn w:val="11"/>
    <w:qFormat/>
    <w:uiPriority w:val="0"/>
  </w:style>
  <w:style w:type="paragraph" w:customStyle="1" w:styleId="147">
    <w:name w:val="yiv210004147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48">
    <w:name w:val="yiv210004147grame"/>
    <w:basedOn w:val="11"/>
    <w:qFormat/>
    <w:uiPriority w:val="0"/>
  </w:style>
  <w:style w:type="paragraph" w:customStyle="1" w:styleId="149">
    <w:name w:val="yiv1567812335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0">
    <w:name w:val="yiv389789043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1">
    <w:name w:val="yiv326224082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character" w:customStyle="1" w:styleId="152">
    <w:name w:val="bluefont15px"/>
    <w:basedOn w:val="11"/>
    <w:qFormat/>
    <w:uiPriority w:val="0"/>
  </w:style>
  <w:style w:type="character" w:customStyle="1" w:styleId="153">
    <w:name w:val="product_description_red"/>
    <w:basedOn w:val="11"/>
    <w:uiPriority w:val="0"/>
  </w:style>
  <w:style w:type="character" w:customStyle="1" w:styleId="154">
    <w:name w:val="bluefontwithadottedbordertop"/>
    <w:basedOn w:val="11"/>
    <w:qFormat/>
    <w:uiPriority w:val="0"/>
  </w:style>
  <w:style w:type="paragraph" w:customStyle="1" w:styleId="155">
    <w:name w:val="yiv3288924776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6">
    <w:name w:val="yiv9941198132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7">
    <w:name w:val="titulo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8">
    <w:name w:val="titulo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59">
    <w:name w:val="titulo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60">
    <w:name w:val="body_cv"/>
    <w:basedOn w:val="32"/>
    <w:qFormat/>
    <w:uiPriority w:val="0"/>
    <w:pPr>
      <w:widowControl w:val="0"/>
      <w:suppressAutoHyphens/>
      <w:spacing w:after="57"/>
      <w:ind w:left="737"/>
    </w:pPr>
    <w:rPr>
      <w:rFonts w:ascii="Arial" w:hAnsi="Arial" w:eastAsia="DejaVu Sans"/>
      <w:color w:val="4A4A4A"/>
      <w:kern w:val="1"/>
      <w:sz w:val="17"/>
      <w:szCs w:val="24"/>
      <w:lang w:eastAsia="fr-FR"/>
    </w:rPr>
  </w:style>
  <w:style w:type="paragraph" w:customStyle="1" w:styleId="161">
    <w:name w:val="Title_right_side"/>
    <w:basedOn w:val="1"/>
    <w:qFormat/>
    <w:uiPriority w:val="0"/>
    <w:pPr>
      <w:widowControl w:val="0"/>
      <w:suppressLineNumbers/>
      <w:suppressAutoHyphens/>
      <w:spacing w:before="142" w:after="0" w:line="240" w:lineRule="auto"/>
    </w:pPr>
    <w:rPr>
      <w:rFonts w:ascii="Arial" w:hAnsi="Arial" w:eastAsia="DejaVu Sans"/>
      <w:b/>
      <w:color w:val="4C4C4C"/>
      <w:kern w:val="1"/>
      <w:sz w:val="25"/>
      <w:szCs w:val="24"/>
      <w:lang w:eastAsia="fr-FR"/>
      <w14:ligatures w14:val="none"/>
    </w:rPr>
  </w:style>
  <w:style w:type="paragraph" w:customStyle="1" w:styleId="162">
    <w:name w:val="Table Contents"/>
    <w:basedOn w:val="1"/>
    <w:qFormat/>
    <w:uiPriority w:val="0"/>
    <w:pPr>
      <w:widowControl w:val="0"/>
      <w:suppressLineNumbers/>
      <w:suppressAutoHyphens/>
      <w:spacing w:after="0" w:line="240" w:lineRule="auto"/>
    </w:pPr>
    <w:rPr>
      <w:rFonts w:ascii="Arial" w:hAnsi="Arial" w:eastAsia="DejaVu Sans"/>
      <w:color w:val="4A4A4A"/>
      <w:kern w:val="1"/>
      <w:sz w:val="17"/>
      <w:szCs w:val="24"/>
      <w14:ligatures w14:val="none"/>
    </w:rPr>
  </w:style>
  <w:style w:type="paragraph" w:customStyle="1" w:styleId="163">
    <w:name w:val="Title_niv1"/>
    <w:next w:val="164"/>
    <w:qFormat/>
    <w:uiPriority w:val="0"/>
    <w:pPr>
      <w:widowControl w:val="0"/>
      <w:suppressAutoHyphens/>
      <w:spacing w:after="0" w:line="240" w:lineRule="auto"/>
      <w:ind w:left="227"/>
    </w:pPr>
    <w:rPr>
      <w:rFonts w:ascii="Arial" w:hAnsi="Arial" w:eastAsia="DejaVu Sans" w:cs="Times New Roman"/>
      <w:b/>
      <w:color w:val="4C4C4C"/>
      <w:kern w:val="1"/>
      <w:sz w:val="25"/>
      <w:szCs w:val="24"/>
      <w:lang w:val="fr-FR" w:eastAsia="en-US" w:bidi="ar-SA"/>
      <w14:ligatures w14:val="none"/>
    </w:rPr>
  </w:style>
  <w:style w:type="paragraph" w:customStyle="1" w:styleId="164">
    <w:name w:val="Marginalia"/>
    <w:basedOn w:val="32"/>
    <w:qFormat/>
    <w:uiPriority w:val="0"/>
    <w:pPr>
      <w:widowControl w:val="0"/>
      <w:suppressAutoHyphens/>
      <w:spacing w:after="57"/>
      <w:ind w:left="2268"/>
    </w:pPr>
    <w:rPr>
      <w:rFonts w:ascii="Arial" w:hAnsi="Arial" w:eastAsia="DejaVu Sans"/>
      <w:color w:val="4A4A4A"/>
      <w:kern w:val="1"/>
      <w:sz w:val="17"/>
      <w:szCs w:val="24"/>
    </w:rPr>
  </w:style>
  <w:style w:type="paragraph" w:customStyle="1" w:styleId="165">
    <w:name w:val="info_user"/>
    <w:basedOn w:val="162"/>
    <w:qFormat/>
    <w:uiPriority w:val="0"/>
    <w:rPr>
      <w:color w:val="4C4C4C"/>
    </w:rPr>
  </w:style>
  <w:style w:type="paragraph" w:customStyle="1" w:styleId="166">
    <w:name w:val="Sub_title"/>
    <w:basedOn w:val="32"/>
    <w:qFormat/>
    <w:uiPriority w:val="0"/>
    <w:pPr>
      <w:widowControl w:val="0"/>
      <w:suppressAutoHyphens/>
      <w:spacing w:after="0"/>
    </w:pPr>
    <w:rPr>
      <w:rFonts w:ascii="Arial" w:hAnsi="Arial" w:eastAsia="DejaVu Sans"/>
      <w:i/>
      <w:color w:val="808080"/>
      <w:kern w:val="1"/>
      <w:sz w:val="15"/>
      <w:szCs w:val="24"/>
    </w:rPr>
  </w:style>
  <w:style w:type="paragraph" w:customStyle="1" w:styleId="167">
    <w:name w:val="tpl_txt_small"/>
    <w:basedOn w:val="32"/>
    <w:qFormat/>
    <w:uiPriority w:val="0"/>
    <w:pPr>
      <w:widowControl w:val="0"/>
      <w:suppressAutoHyphens/>
      <w:spacing w:after="57"/>
    </w:pPr>
    <w:rPr>
      <w:rFonts w:ascii="Arial" w:hAnsi="Arial" w:eastAsia="DejaVu Sans"/>
      <w:color w:val="4A4A4A"/>
      <w:kern w:val="1"/>
      <w:sz w:val="4"/>
      <w:szCs w:val="24"/>
    </w:rPr>
  </w:style>
  <w:style w:type="paragraph" w:customStyle="1" w:styleId="168">
    <w:name w:val="sub_header"/>
    <w:basedOn w:val="32"/>
    <w:qFormat/>
    <w:uiPriority w:val="0"/>
    <w:pPr>
      <w:widowControl w:val="0"/>
      <w:suppressAutoHyphens/>
      <w:spacing w:after="0"/>
    </w:pPr>
    <w:rPr>
      <w:rFonts w:ascii="Arial" w:hAnsi="Arial" w:eastAsia="DejaVu Sans"/>
      <w:color w:val="5F849C"/>
      <w:kern w:val="1"/>
      <w:sz w:val="24"/>
      <w:szCs w:val="24"/>
    </w:rPr>
  </w:style>
  <w:style w:type="paragraph" w:customStyle="1" w:styleId="169">
    <w:name w:val="title_my_online_resume"/>
    <w:qFormat/>
    <w:uiPriority w:val="0"/>
    <w:pPr>
      <w:widowControl w:val="0"/>
      <w:suppressAutoHyphens/>
      <w:spacing w:after="0" w:line="240" w:lineRule="auto"/>
    </w:pPr>
    <w:rPr>
      <w:rFonts w:ascii="Arial" w:hAnsi="Arial" w:eastAsia="DejaVu Sans" w:cs="Times New Roman"/>
      <w:b/>
      <w:color w:val="DADADA"/>
      <w:kern w:val="1"/>
      <w:sz w:val="24"/>
      <w:szCs w:val="24"/>
      <w:lang w:val="fr-FR" w:eastAsia="en-US" w:bidi="ar-SA"/>
      <w14:ligatures w14:val="none"/>
    </w:rPr>
  </w:style>
  <w:style w:type="paragraph" w:customStyle="1" w:styleId="170">
    <w:name w:val="CV_Header"/>
    <w:next w:val="168"/>
    <w:qFormat/>
    <w:uiPriority w:val="0"/>
    <w:pPr>
      <w:widowControl w:val="0"/>
      <w:suppressAutoHyphens/>
      <w:spacing w:after="0" w:line="317" w:lineRule="exact"/>
    </w:pPr>
    <w:rPr>
      <w:rFonts w:ascii="Arial" w:hAnsi="Arial" w:eastAsia="DejaVu Sans" w:cs="Times New Roman"/>
      <w:b/>
      <w:color w:val="5F849C"/>
      <w:kern w:val="1"/>
      <w:sz w:val="34"/>
      <w:szCs w:val="24"/>
      <w:lang w:val="fr-FR" w:eastAsia="en-US" w:bidi="ar-SA"/>
      <w14:ligatures w14:val="none"/>
    </w:rPr>
  </w:style>
  <w:style w:type="paragraph" w:customStyle="1" w:styleId="171">
    <w:name w:val="title_niv2"/>
    <w:qFormat/>
    <w:uiPriority w:val="0"/>
    <w:pPr>
      <w:widowControl w:val="0"/>
      <w:suppressAutoHyphens/>
      <w:spacing w:before="28" w:after="0" w:line="240" w:lineRule="auto"/>
      <w:ind w:left="454"/>
    </w:pPr>
    <w:rPr>
      <w:rFonts w:ascii="Arial" w:hAnsi="Arial" w:eastAsia="DejaVu Sans" w:cs="Times New Roman"/>
      <w:b/>
      <w:color w:val="5F849C"/>
      <w:kern w:val="1"/>
      <w:sz w:val="23"/>
      <w:szCs w:val="24"/>
      <w:lang w:val="fr-FR" w:eastAsia="en-US" w:bidi="ar-SA"/>
      <w14:ligatures w14:val="none"/>
    </w:rPr>
  </w:style>
  <w:style w:type="paragraph" w:customStyle="1" w:styleId="172">
    <w:name w:val="txt_contact"/>
    <w:basedOn w:val="1"/>
    <w:qFormat/>
    <w:uiPriority w:val="0"/>
    <w:pPr>
      <w:widowControl w:val="0"/>
      <w:suppressLineNumbers/>
      <w:suppressAutoHyphens/>
      <w:spacing w:before="142" w:after="0" w:line="240" w:lineRule="auto"/>
    </w:pPr>
    <w:rPr>
      <w:rFonts w:ascii="Arial" w:hAnsi="Arial" w:eastAsia="DejaVu Sans"/>
      <w:color w:val="4A4A4A"/>
      <w:kern w:val="1"/>
      <w:sz w:val="17"/>
      <w:szCs w:val="24"/>
      <w14:ligatures w14:val="none"/>
    </w:rPr>
  </w:style>
  <w:style w:type="character" w:customStyle="1" w:styleId="173">
    <w:name w:val="Style (Latin) Arial (Complexe) Arial (Complexe) 10 pt Gras"/>
    <w:basedOn w:val="11"/>
    <w:qFormat/>
    <w:uiPriority w:val="0"/>
    <w:rPr>
      <w:rFonts w:ascii="Arial" w:hAnsi="Arial" w:cs="Arial"/>
      <w:b/>
      <w:bCs/>
      <w:sz w:val="20"/>
      <w:szCs w:val="20"/>
    </w:rPr>
  </w:style>
  <w:style w:type="paragraph" w:customStyle="1" w:styleId="174">
    <w:name w:val="Texte de bulles1"/>
    <w:basedOn w:val="1"/>
    <w:next w:val="33"/>
    <w:unhideWhenUsed/>
    <w:qFormat/>
    <w:uiPriority w:val="99"/>
    <w:pPr>
      <w:spacing w:after="0" w:line="240" w:lineRule="auto"/>
    </w:pPr>
    <w:rPr>
      <w:rFonts w:ascii="Lucida Grande" w:hAnsi="Lucida Grande" w:cstheme="minorBidi"/>
      <w:kern w:val="0"/>
      <w:sz w:val="18"/>
      <w:szCs w:val="18"/>
      <w14:ligatures w14:val="none"/>
    </w:rPr>
  </w:style>
  <w:style w:type="paragraph" w:customStyle="1" w:styleId="175">
    <w:name w:val="[Paragraphe standard]"/>
    <w:basedOn w:val="1"/>
    <w:qFormat/>
    <w:uiPriority w:val="9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S Mincho" w:cs="MinionPro-Regular"/>
      <w:color w:val="000000"/>
      <w:kern w:val="0"/>
      <w:sz w:val="24"/>
      <w:szCs w:val="24"/>
      <w:lang w:eastAsia="fr-FR"/>
      <w14:ligatures w14:val="none"/>
    </w:rPr>
  </w:style>
  <w:style w:type="paragraph" w:customStyle="1" w:styleId="176">
    <w:name w:val="Annexe_title"/>
    <w:basedOn w:val="2"/>
    <w:next w:val="1"/>
    <w:qFormat/>
    <w:uiPriority w:val="0"/>
    <w:pPr>
      <w:pBdr>
        <w:top w:val="single" w:color="auto" w:sz="4" w:space="11"/>
        <w:left w:val="single" w:color="auto" w:sz="4" w:space="4"/>
        <w:bottom w:val="single" w:color="auto" w:sz="4" w:space="11"/>
        <w:right w:val="single" w:color="auto" w:sz="4" w:space="4"/>
      </w:pBdr>
      <w:tabs>
        <w:tab w:val="left" w:pos="1701"/>
        <w:tab w:val="left" w:pos="2552"/>
      </w:tabs>
      <w:spacing w:before="0" w:after="240"/>
      <w:jc w:val="center"/>
      <w:outlineLvl w:val="9"/>
    </w:pPr>
    <w:rPr>
      <w:rFonts w:ascii="Century Gothic" w:hAnsi="Century Gothic" w:eastAsia="Times New Roman"/>
      <w:b/>
      <w:color w:val="auto"/>
      <w:kern w:val="0"/>
      <w:sz w:val="24"/>
      <w:szCs w:val="20"/>
      <w:lang w:eastAsia="de-DE"/>
      <w14:ligatures w14:val="none"/>
    </w:rPr>
  </w:style>
  <w:style w:type="paragraph" w:customStyle="1" w:styleId="177">
    <w:name w:val="yiv1324192822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78">
    <w:name w:val="Section"/>
    <w:basedOn w:val="1"/>
    <w:next w:val="1"/>
    <w:link w:val="183"/>
    <w:qFormat/>
    <w:uiPriority w:val="1"/>
    <w:pPr>
      <w:spacing w:after="120" w:line="240" w:lineRule="auto"/>
      <w:contextualSpacing/>
    </w:pPr>
    <w:rPr>
      <w:rFonts w:asciiTheme="majorHAnsi" w:hAnsiTheme="majorHAnsi"/>
      <w:b/>
      <w:color w:val="DD8047" w:themeColor="accent2"/>
      <w:kern w:val="0"/>
      <w:sz w:val="24"/>
      <w:lang w:eastAsia="fr-FR"/>
      <w14:textFill>
        <w14:solidFill>
          <w14:schemeClr w14:val="accent2"/>
        </w14:solidFill>
      </w14:textFill>
      <w14:ligatures w14:val="none"/>
    </w:rPr>
  </w:style>
  <w:style w:type="paragraph" w:customStyle="1" w:styleId="179">
    <w:name w:val="Sous-section"/>
    <w:basedOn w:val="1"/>
    <w:link w:val="184"/>
    <w:qFormat/>
    <w:uiPriority w:val="3"/>
    <w:pPr>
      <w:spacing w:before="40" w:after="80" w:line="240" w:lineRule="auto"/>
    </w:pPr>
    <w:rPr>
      <w:rFonts w:asciiTheme="majorHAnsi" w:hAnsiTheme="majorHAnsi"/>
      <w:b/>
      <w:color w:val="94B6D2" w:themeColor="accent1"/>
      <w:kern w:val="0"/>
      <w:sz w:val="18"/>
      <w:lang w:eastAsia="fr-FR"/>
      <w14:textFill>
        <w14:solidFill>
          <w14:schemeClr w14:val="accent1"/>
        </w14:solidFill>
      </w14:textFill>
      <w14:ligatures w14:val="none"/>
    </w:rPr>
  </w:style>
  <w:style w:type="paragraph" w:customStyle="1" w:styleId="180">
    <w:name w:val="Nom"/>
    <w:basedOn w:val="75"/>
    <w:link w:val="182"/>
    <w:qFormat/>
    <w:uiPriority w:val="1"/>
    <w:pPr>
      <w:jc w:val="right"/>
    </w:pPr>
    <w:rPr>
      <w:rFonts w:asciiTheme="majorHAnsi" w:hAnsiTheme="majorHAnsi"/>
      <w:color w:val="558BB8" w:themeColor="accent1" w:themeShade="BF"/>
      <w:kern w:val="0"/>
      <w:sz w:val="40"/>
      <w:szCs w:val="40"/>
      <w14:ligatures w14:val="none"/>
    </w:rPr>
  </w:style>
  <w:style w:type="character" w:customStyle="1" w:styleId="181">
    <w:name w:val="Sans interligne Car"/>
    <w:basedOn w:val="11"/>
    <w:link w:val="75"/>
    <w:qFormat/>
    <w:uiPriority w:val="99"/>
    <w:rPr>
      <w:lang w:val="fr-FR"/>
    </w:rPr>
  </w:style>
  <w:style w:type="character" w:customStyle="1" w:styleId="182">
    <w:name w:val="Texte nom"/>
    <w:basedOn w:val="181"/>
    <w:link w:val="180"/>
    <w:qFormat/>
    <w:uiPriority w:val="1"/>
    <w:rPr>
      <w:rFonts w:asciiTheme="majorHAnsi" w:hAnsiTheme="majorHAnsi"/>
      <w:color w:val="558BB8" w:themeColor="accent1" w:themeShade="BF"/>
      <w:kern w:val="0"/>
      <w:sz w:val="40"/>
      <w:szCs w:val="40"/>
      <w:lang w:val="fr-FR"/>
      <w14:ligatures w14:val="none"/>
    </w:rPr>
  </w:style>
  <w:style w:type="character" w:customStyle="1" w:styleId="183">
    <w:name w:val="Texte section"/>
    <w:basedOn w:val="11"/>
    <w:link w:val="178"/>
    <w:qFormat/>
    <w:uiPriority w:val="1"/>
    <w:rPr>
      <w:rFonts w:asciiTheme="majorHAnsi" w:hAnsiTheme="majorHAnsi"/>
      <w:b/>
      <w:color w:val="DD8047" w:themeColor="accent2"/>
      <w:kern w:val="0"/>
      <w:sz w:val="24"/>
      <w:lang w:val="fr-FR" w:eastAsia="fr-FR"/>
      <w14:textFill>
        <w14:solidFill>
          <w14:schemeClr w14:val="accent2"/>
        </w14:solidFill>
      </w14:textFill>
      <w14:ligatures w14:val="none"/>
    </w:rPr>
  </w:style>
  <w:style w:type="character" w:customStyle="1" w:styleId="184">
    <w:name w:val="Texte sous-section"/>
    <w:basedOn w:val="11"/>
    <w:link w:val="179"/>
    <w:qFormat/>
    <w:uiPriority w:val="3"/>
    <w:rPr>
      <w:rFonts w:asciiTheme="majorHAnsi" w:hAnsiTheme="majorHAnsi"/>
      <w:b/>
      <w:color w:val="94B6D2" w:themeColor="accent1"/>
      <w:kern w:val="0"/>
      <w:sz w:val="18"/>
      <w:lang w:val="fr-FR" w:eastAsia="fr-FR"/>
      <w14:textFill>
        <w14:solidFill>
          <w14:schemeClr w14:val="accent1"/>
        </w14:solidFill>
      </w14:textFill>
      <w14:ligatures w14:val="none"/>
    </w:rPr>
  </w:style>
  <w:style w:type="paragraph" w:customStyle="1" w:styleId="185">
    <w:name w:val="Texte d'adresse"/>
    <w:basedOn w:val="75"/>
    <w:qFormat/>
    <w:uiPriority w:val="2"/>
    <w:pPr>
      <w:spacing w:before="200" w:line="276" w:lineRule="auto"/>
      <w:contextualSpacing/>
      <w:jc w:val="right"/>
    </w:pPr>
    <w:rPr>
      <w:rFonts w:asciiTheme="majorHAnsi" w:hAnsiTheme="majorHAnsi"/>
      <w:color w:val="DD8047" w:themeColor="accent2"/>
      <w:kern w:val="0"/>
      <w:sz w:val="18"/>
      <w:lang w:eastAsia="fr-FR"/>
      <w14:textFill>
        <w14:solidFill>
          <w14:schemeClr w14:val="accent2"/>
        </w14:solidFill>
      </w14:textFill>
      <w14:ligatures w14:val="none"/>
    </w:rPr>
  </w:style>
  <w:style w:type="character" w:customStyle="1" w:styleId="186">
    <w:name w:val="Commentaire Car"/>
    <w:basedOn w:val="11"/>
    <w:link w:val="27"/>
    <w:semiHidden/>
    <w:qFormat/>
    <w:uiPriority w:val="99"/>
    <w:rPr>
      <w:rFonts w:ascii="Times New Roman" w:hAnsi="Times New Roman" w:eastAsia="Times New Roman"/>
      <w:kern w:val="0"/>
      <w:sz w:val="20"/>
      <w:lang w:val="fr-FR"/>
      <w14:ligatures w14:val="none"/>
    </w:rPr>
  </w:style>
  <w:style w:type="character" w:customStyle="1" w:styleId="187">
    <w:name w:val="Objet du commentaire Car"/>
    <w:basedOn w:val="186"/>
    <w:link w:val="26"/>
    <w:semiHidden/>
    <w:qFormat/>
    <w:uiPriority w:val="99"/>
    <w:rPr>
      <w:rFonts w:ascii="Times New Roman" w:hAnsi="Times New Roman" w:eastAsia="Times New Roman"/>
      <w:b/>
      <w:bCs/>
      <w:kern w:val="0"/>
      <w:sz w:val="20"/>
      <w:lang w:val="fr-FR"/>
      <w14:ligatures w14:val="none"/>
    </w:rPr>
  </w:style>
  <w:style w:type="character" w:customStyle="1" w:styleId="188">
    <w:name w:val="extra-span"/>
    <w:basedOn w:val="11"/>
    <w:qFormat/>
    <w:uiPriority w:val="0"/>
  </w:style>
  <w:style w:type="character" w:customStyle="1" w:styleId="189">
    <w:name w:val="Texte brut Car"/>
    <w:basedOn w:val="11"/>
    <w:link w:val="35"/>
    <w:qFormat/>
    <w:uiPriority w:val="99"/>
    <w:rPr>
      <w:rFonts w:ascii="Calibri" w:hAnsi="Calibri" w:eastAsia="Times New Roman" w:cs="Consolas"/>
      <w:kern w:val="0"/>
      <w:sz w:val="22"/>
      <w:szCs w:val="21"/>
      <w:lang w:val="fr-FR" w:eastAsia="fr-FR"/>
      <w14:ligatures w14:val="none"/>
    </w:rPr>
  </w:style>
  <w:style w:type="paragraph" w:customStyle="1" w:styleId="190">
    <w:name w:val="yiv4344504600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1">
    <w:name w:val="yiv0662262690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92">
    <w:name w:val="yiv0662262690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fr-FR"/>
      <w14:ligatures w14:val="none"/>
    </w:rPr>
  </w:style>
  <w:style w:type="paragraph" w:customStyle="1" w:styleId="193">
    <w:name w:val="yiv9871812948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4">
    <w:name w:val="yiv2440448129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paragraph" w:customStyle="1" w:styleId="195">
    <w:name w:val="descri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96">
    <w:name w:val="hps"/>
    <w:basedOn w:val="11"/>
    <w:qFormat/>
    <w:uiPriority w:val="0"/>
  </w:style>
  <w:style w:type="paragraph" w:customStyle="1" w:styleId="197">
    <w:name w:val="fin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val="en-US"/>
      <w14:ligatures w14:val="none"/>
    </w:rPr>
  </w:style>
  <w:style w:type="character" w:customStyle="1" w:styleId="198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199">
    <w:name w:val="titreinfo"/>
    <w:basedOn w:val="11"/>
    <w:uiPriority w:val="0"/>
  </w:style>
  <w:style w:type="paragraph" w:customStyle="1" w:styleId="200">
    <w:name w:val="Text"/>
    <w:basedOn w:val="1"/>
    <w:link w:val="201"/>
    <w:qFormat/>
    <w:uiPriority w:val="0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eastAsia="SimSun"/>
      <w:kern w:val="0"/>
      <w:sz w:val="24"/>
      <w:szCs w:val="28"/>
      <w:lang w:val="en-US" w:eastAsia="zh-CN"/>
      <w14:ligatures w14:val="none"/>
    </w:rPr>
  </w:style>
  <w:style w:type="character" w:customStyle="1" w:styleId="201">
    <w:name w:val="Text Char"/>
    <w:link w:val="200"/>
    <w:qFormat/>
    <w:uiPriority w:val="0"/>
    <w:rPr>
      <w:rFonts w:ascii="Times New Roman" w:hAnsi="Times New Roman" w:eastAsia="SimSun"/>
      <w:kern w:val="0"/>
      <w:sz w:val="24"/>
      <w:szCs w:val="28"/>
      <w:lang w:eastAsia="zh-CN"/>
      <w14:ligatures w14:val="none"/>
    </w:rPr>
  </w:style>
  <w:style w:type="table" w:customStyle="1" w:styleId="202">
    <w:name w:val="Grid Table 4 Accent 5"/>
    <w:basedOn w:val="52"/>
    <w:qFormat/>
    <w:uiPriority w:val="49"/>
    <w:pPr>
      <w:spacing w:after="0" w:line="240" w:lineRule="auto"/>
    </w:pPr>
    <w:rPr>
      <w:rFonts w:hAnsi="Times New Roman" w:eastAsia="Times New Roman"/>
      <w:kern w:val="0"/>
      <w:sz w:val="22"/>
      <w:szCs w:val="22"/>
      <w:lang w:val="fr-FR" w:eastAsia="fr-FR"/>
      <w14:ligatures w14:val="none"/>
    </w:rPr>
    <w:tblPr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4EDEB" w:themeFill="accent5" w:themeFillTint="33"/>
      </w:tcPr>
    </w:tblStylePr>
    <w:tblStylePr w:type="band1Horz">
      <w:tcPr>
        <w:shd w:val="clear" w:color="auto" w:fill="E4EDEB" w:themeFill="accent5" w:themeFillTint="33"/>
      </w:tcPr>
    </w:tblStylePr>
  </w:style>
  <w:style w:type="table" w:customStyle="1" w:styleId="203">
    <w:name w:val="Table Grid1"/>
    <w:basedOn w:val="5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4">
    <w:name w:val="Plain Table 3"/>
    <w:basedOn w:val="52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05">
    <w:name w:val="Grid Table 5 Dark Accent 1"/>
    <w:basedOn w:val="5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cPr>
        <w:shd w:val="clear" w:color="auto" w:fill="D4E1EC" w:themeFill="accent1" w:themeFillTint="66"/>
      </w:tcPr>
    </w:tblStylePr>
    <w:tblStylePr w:type="band1Horz">
      <w:tcPr>
        <w:shd w:val="clear" w:color="auto" w:fill="D4E1EC" w:themeFill="accent1" w:themeFillTint="66"/>
      </w:tcPr>
    </w:tblStylePr>
  </w:style>
  <w:style w:type="table" w:customStyle="1" w:styleId="206">
    <w:name w:val="TableGrid"/>
    <w:qFormat/>
    <w:uiPriority w:val="0"/>
    <w:pPr>
      <w:spacing w:after="0" w:line="240" w:lineRule="auto"/>
    </w:pPr>
    <w:rPr>
      <w:rFonts w:eastAsiaTheme="minorEastAsia" w:cstheme="minorBidi"/>
      <w:kern w:val="0"/>
      <w:sz w:val="22"/>
      <w:szCs w:val="22"/>
      <w:lang w:val="fr-FR" w:eastAsia="fr-F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net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AB30E-5B02-4B1C-9DEC-343DC4A37DA6}">
  <ds:schemaRefs/>
</ds:datastoreItem>
</file>

<file path=customXml/itemProps3.xml><?xml version="1.0" encoding="utf-8"?>
<ds:datastoreItem xmlns:ds="http://schemas.openxmlformats.org/officeDocument/2006/customXml" ds:itemID="{C51A7D67-D648-4B75-A4AF-60AAA0A38EA2}">
  <ds:schemaRefs/>
</ds:datastoreItem>
</file>

<file path=customXml/itemProps4.xml><?xml version="1.0" encoding="utf-8"?>
<ds:datastoreItem xmlns:ds="http://schemas.openxmlformats.org/officeDocument/2006/customXml" ds:itemID="{00D242DE-FD3E-4AF6-B22B-0478C246FE4F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Pages>5</Pages>
  <Words>363</Words>
  <Characters>2002</Characters>
  <Lines>16</Lines>
  <Paragraphs>4</Paragraphs>
  <TotalTime>1</TotalTime>
  <ScaleCrop>false</ScaleCrop>
  <LinksUpToDate>false</LinksUpToDate>
  <CharactersWithSpaces>2361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2020-11-13T17:31:00Z</dcterms:created>
  <dc:creator>Pawou BATANA</dc:creator>
  <cp:lastModifiedBy>Harmony Bunny</cp:lastModifiedBy>
  <cp:lastPrinted>2019-10-28T22:22:00Z</cp:lastPrinted>
  <dcterms:modified xsi:type="dcterms:W3CDTF">2022-05-22T19:54:21Z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KSOProductBuildVer">
    <vt:lpwstr>1036-11.2.0.11130</vt:lpwstr>
  </property>
  <property fmtid="{D5CDD505-2E9C-101B-9397-08002B2CF9AE}" pid="4" name="ICV">
    <vt:lpwstr>00D17318626F42BFB6F52E7F3BC86CBD</vt:lpwstr>
  </property>
</Properties>
</file>