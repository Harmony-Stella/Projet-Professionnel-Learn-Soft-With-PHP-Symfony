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Narrow" w:hAnsi="Arial Narrow"/>
          <w:sz w:val="28"/>
          <w:szCs w:val="28"/>
        </w:rPr>
        <w:sectPr>
          <w:footerReference r:id="rId5" w:type="default"/>
          <w:pgSz w:w="11906" w:h="16838"/>
          <w:pgMar w:top="720" w:right="386" w:bottom="720" w:left="360" w:header="720" w:footer="288" w:gutter="0"/>
          <w:cols w:space="720" w:num="1"/>
          <w:docGrid w:linePitch="360" w:charSpace="0"/>
        </w:sectPr>
      </w:pPr>
      <w:r>
        <w:rPr>
          <w:rFonts w:ascii="Arial Narrow" w:hAnsi="Arial Narrow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4410075</wp:posOffset>
                </wp:positionV>
                <wp:extent cx="5105400" cy="288607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>
                                  <wp:extent cx="4916170" cy="2478405"/>
                                  <wp:effectExtent l="0" t="0" r="0" b="0"/>
                                  <wp:docPr id="44" name="Picture 4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44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6170" cy="2478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pt;margin-top:347.25pt;height:227.25pt;width:402pt;z-index:251661312;mso-width-relative:page;mso-height-relative:page;" fillcolor="#FFFFFF [3201]" filled="t" stroked="f" coordsize="21600,21600" o:gfxdata="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H2zR72AAAAA0BAAAPAAAAAAAAAAEAIAAA&#10;ACIAAABkcnMvZG93bnJldi54bWxQSwECFAAUAAAACACHTuJATcD2M0UCAACUBAAADgAAAAAAAAAB&#10;ACAAAAAn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fr-FR"/>
                        </w:rPr>
                        <w:drawing>
                          <wp:inline distT="0" distB="0" distL="0" distR="0">
                            <wp:extent cx="4916170" cy="2478405"/>
                            <wp:effectExtent l="0" t="0" r="0" b="0"/>
                            <wp:docPr id="44" name="Picture 4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44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6170" cy="2478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3581400</wp:posOffset>
                </wp:positionV>
                <wp:extent cx="5038725" cy="74295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206"/>
                              <w:tblW w:w="8004" w:type="dxa"/>
                              <w:tblInd w:w="-187" w:type="dxa"/>
                              <w:tblLayout w:type="autofit"/>
                              <w:tblCellMar>
                                <w:top w:w="0" w:type="dxa"/>
                                <w:left w:w="187" w:type="dxa"/>
                                <w:bottom w:w="0" w:type="dxa"/>
                                <w:right w:w="40" w:type="dxa"/>
                              </w:tblCellMar>
                            </w:tblPr>
                            <w:tblGrid>
                              <w:gridCol w:w="1892"/>
                              <w:gridCol w:w="6112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87" w:type="dxa"/>
                                  <w:bottom w:w="0" w:type="dxa"/>
                                  <w:right w:w="40" w:type="dxa"/>
                                </w:tblCellMar>
                              </w:tblPrEx>
                              <w:trPr>
                                <w:trHeight w:val="864" w:hRule="atLeast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D8047"/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rPr>
                                      <w:rFonts w:hint="default" w:ascii="Sitka Display" w:hAnsi="Sitka Display" w:cs="Sitka Display" w:eastAsiaTheme="minorEastAsia"/>
                                      <w:kern w:val="0"/>
                                      <w:sz w:val="22"/>
                                      <w:szCs w:val="22"/>
                                      <w:lang w:eastAsia="fr-FR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default" w:ascii="Sitka Display" w:hAnsi="Sitka Display" w:eastAsia="Tw Cen MT" w:cs="Sitka Display"/>
                                      <w:color w:val="FFFFFF"/>
                                      <w:kern w:val="0"/>
                                      <w:sz w:val="28"/>
                                      <w:szCs w:val="22"/>
                                      <w:lang w:eastAsia="fr-FR"/>
                                      <w14:ligatures w14:val="none"/>
                                    </w:rPr>
                                    <w:t>08/06/202</w:t>
                                  </w:r>
                                  <w:r>
                                    <w:rPr>
                                      <w:rFonts w:hint="default" w:ascii="Sitka Display" w:hAnsi="Sitka Display" w:eastAsia="Tw Cen MT" w:cs="Sitka Display"/>
                                      <w:color w:val="FFFFFF"/>
                                      <w:kern w:val="0"/>
                                      <w:sz w:val="28"/>
                                      <w:szCs w:val="22"/>
                                      <w:lang w:val="en-US" w:eastAsia="fr-FR"/>
                                      <w14:ligatures w14:val="none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Sitka Display" w:hAnsi="Sitka Display" w:eastAsia="Tw Cen MT" w:cs="Sitka Display"/>
                                      <w:kern w:val="0"/>
                                      <w:sz w:val="22"/>
                                      <w:szCs w:val="22"/>
                                      <w:lang w:eastAsia="fr-FR"/>
                                      <w14:ligatures w14:val="non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4B6D2"/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ind w:left="29"/>
                                    <w:rPr>
                                      <w:rFonts w:hint="default" w:ascii="Sitka Display" w:hAnsi="Sitka Display" w:cs="Sitka Display" w:eastAsiaTheme="minorEastAsia"/>
                                      <w:kern w:val="0"/>
                                      <w:sz w:val="22"/>
                                      <w:szCs w:val="22"/>
                                      <w:lang w:val="en-US" w:eastAsia="fr-FR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default" w:ascii="Sitka Display" w:hAnsi="Sitka Display" w:eastAsia="Tw Cen MT" w:cs="Sitka Display"/>
                                      <w:b/>
                                      <w:color w:val="FFFFFF"/>
                                      <w:kern w:val="0"/>
                                      <w:sz w:val="27"/>
                                      <w:szCs w:val="22"/>
                                      <w:lang w:eastAsia="fr-FR"/>
                                      <w14:ligatures w14:val="none"/>
                                    </w:rPr>
                                    <w:t xml:space="preserve">PROJET ETUDIANTS – </w:t>
                                  </w:r>
                                  <w:r>
                                    <w:rPr>
                                      <w:rFonts w:hint="default" w:ascii="Sitka Display" w:hAnsi="Sitka Display" w:eastAsia="Tw Cen MT" w:cs="Sitka Display"/>
                                      <w:b/>
                                      <w:color w:val="FFFFFF"/>
                                      <w:kern w:val="0"/>
                                      <w:sz w:val="27"/>
                                      <w:szCs w:val="22"/>
                                      <w:lang w:val="en-US" w:eastAsia="fr-FR"/>
                                      <w14:ligatures w14:val="none"/>
                                    </w:rPr>
                                    <w:t>Application de contrôle parental et suivi de l’élève : Learn Soft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pt;margin-top:282pt;height:58.5pt;width:396.75pt;z-index:251660288;mso-width-relative:page;mso-height-relative:page;" fillcolor="#FFFFFF [3201]" filled="t" stroked="f" coordsize="21600,21600" o:gfxdata="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/7mx1wAAAAwBAAAPAAAAAAAAAAEAIAAA&#10;ACIAAABkcnMvZG93bnJldi54bWxQSwECFAAUAAAACACHTuJAqie+d0YCAACTBAAADgAAAAAAAAAB&#10;ACAAAAAm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206"/>
                        <w:tblW w:w="8004" w:type="dxa"/>
                        <w:tblInd w:w="-187" w:type="dxa"/>
                        <w:tblLayout w:type="autofit"/>
                        <w:tblCellMar>
                          <w:top w:w="0" w:type="dxa"/>
                          <w:left w:w="187" w:type="dxa"/>
                          <w:bottom w:w="0" w:type="dxa"/>
                          <w:right w:w="40" w:type="dxa"/>
                        </w:tblCellMar>
                      </w:tblPr>
                      <w:tblGrid>
                        <w:gridCol w:w="1892"/>
                        <w:gridCol w:w="6112"/>
                      </w:tblGrid>
                      <w:tr>
                        <w:tblPrEx>
                          <w:tblCellMar>
                            <w:top w:w="0" w:type="dxa"/>
                            <w:left w:w="187" w:type="dxa"/>
                            <w:bottom w:w="0" w:type="dxa"/>
                            <w:right w:w="40" w:type="dxa"/>
                          </w:tblCellMar>
                        </w:tblPrEx>
                        <w:trPr>
                          <w:trHeight w:val="864" w:hRule="atLeast"/>
                        </w:trPr>
                        <w:tc>
                          <w:tcPr>
                            <w:tcW w:w="18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D8047"/>
                            <w:vAlign w:val="center"/>
                          </w:tcPr>
                          <w:p>
                            <w:pPr>
                              <w:spacing w:after="0"/>
                              <w:rPr>
                                <w:rFonts w:hint="default" w:ascii="Sitka Display" w:hAnsi="Sitka Display" w:cs="Sitka Display" w:eastAsiaTheme="minorEastAsia"/>
                                <w:kern w:val="0"/>
                                <w:sz w:val="22"/>
                                <w:szCs w:val="22"/>
                                <w:lang w:eastAsia="fr-FR"/>
                                <w14:ligatures w14:val="none"/>
                              </w:rPr>
                            </w:pPr>
                            <w:r>
                              <w:rPr>
                                <w:rFonts w:hint="default" w:ascii="Sitka Display" w:hAnsi="Sitka Display" w:eastAsia="Tw Cen MT" w:cs="Sitka Display"/>
                                <w:color w:val="FFFFFF"/>
                                <w:kern w:val="0"/>
                                <w:sz w:val="28"/>
                                <w:szCs w:val="22"/>
                                <w:lang w:eastAsia="fr-FR"/>
                                <w14:ligatures w14:val="none"/>
                              </w:rPr>
                              <w:t>08/06/202</w:t>
                            </w:r>
                            <w:r>
                              <w:rPr>
                                <w:rFonts w:hint="default" w:ascii="Sitka Display" w:hAnsi="Sitka Display" w:eastAsia="Tw Cen MT" w:cs="Sitka Display"/>
                                <w:color w:val="FFFFFF"/>
                                <w:kern w:val="0"/>
                                <w:sz w:val="28"/>
                                <w:szCs w:val="22"/>
                                <w:lang w:val="en-US" w:eastAsia="fr-FR"/>
                                <w14:ligatures w14:val="none"/>
                              </w:rPr>
                              <w:t>1</w:t>
                            </w:r>
                            <w:r>
                              <w:rPr>
                                <w:rFonts w:hint="default" w:ascii="Sitka Display" w:hAnsi="Sitka Display" w:eastAsia="Tw Cen MT" w:cs="Sitka Display"/>
                                <w:kern w:val="0"/>
                                <w:sz w:val="22"/>
                                <w:szCs w:val="22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4B6D2"/>
                            <w:vAlign w:val="center"/>
                          </w:tcPr>
                          <w:p>
                            <w:pPr>
                              <w:spacing w:after="0"/>
                              <w:ind w:left="29"/>
                              <w:rPr>
                                <w:rFonts w:hint="default" w:ascii="Sitka Display" w:hAnsi="Sitka Display" w:cs="Sitka Display" w:eastAsiaTheme="minorEastAsia"/>
                                <w:kern w:val="0"/>
                                <w:sz w:val="22"/>
                                <w:szCs w:val="22"/>
                                <w:lang w:val="en-US" w:eastAsia="fr-FR"/>
                                <w14:ligatures w14:val="none"/>
                              </w:rPr>
                            </w:pPr>
                            <w:r>
                              <w:rPr>
                                <w:rFonts w:hint="default" w:ascii="Sitka Display" w:hAnsi="Sitka Display" w:eastAsia="Tw Cen MT" w:cs="Sitka Display"/>
                                <w:b/>
                                <w:color w:val="FFFFFF"/>
                                <w:kern w:val="0"/>
                                <w:sz w:val="27"/>
                                <w:szCs w:val="22"/>
                                <w:lang w:eastAsia="fr-FR"/>
                                <w14:ligatures w14:val="none"/>
                              </w:rPr>
                              <w:t xml:space="preserve">PROJET ETUDIANTS – </w:t>
                            </w:r>
                            <w:r>
                              <w:rPr>
                                <w:rFonts w:hint="default" w:ascii="Sitka Display" w:hAnsi="Sitka Display" w:eastAsia="Tw Cen MT" w:cs="Sitka Display"/>
                                <w:b/>
                                <w:color w:val="FFFFFF"/>
                                <w:kern w:val="0"/>
                                <w:sz w:val="27"/>
                                <w:szCs w:val="22"/>
                                <w:lang w:val="en-US" w:eastAsia="fr-FR"/>
                                <w14:ligatures w14:val="none"/>
                              </w:rPr>
                              <w:t>Application de contrôle parental et suivi de l’élève : Learn Soft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-123825</wp:posOffset>
                </wp:positionV>
                <wp:extent cx="4381500" cy="364807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>
                                  <wp:extent cx="4192270" cy="3474085"/>
                                  <wp:effectExtent l="0" t="0" r="0" b="0"/>
                                  <wp:docPr id="20" name="Picture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2270" cy="3474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pt;margin-top:-9.75pt;height:287.25pt;width:345pt;z-index:251659264;mso-width-relative:page;mso-height-relative:page;" fillcolor="#FFFFFF [3201]" filled="t" stroked="f" coordsize="21600,21600" o:gfxdata="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oh3L1gAAAAsBAAAPAAAAAAAAAAEAIAAAACIA&#10;AABkcnMvZG93bnJldi54bWxQSwECFAAUAAAACACHTuJApmTlGUQCAACUBAAADgAAAAAAAAABACAA&#10;AAAl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fr-FR"/>
                        </w:rPr>
                        <w:drawing>
                          <wp:inline distT="0" distB="0" distL="0" distR="0">
                            <wp:extent cx="4192270" cy="3474085"/>
                            <wp:effectExtent l="0" t="0" r="0" b="0"/>
                            <wp:docPr id="20" name="Picture 2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2270" cy="3474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 Narrow" w:hAnsi="Arial Narrow"/>
          <w:sz w:val="28"/>
          <w:szCs w:val="28"/>
        </w:rPr>
      </w:pPr>
    </w:p>
    <w:tbl>
      <w:tblPr>
        <w:tblStyle w:val="79"/>
        <w:tblW w:w="11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2965" w:type="dxa"/>
            <w:vAlign w:val="center"/>
          </w:tcPr>
          <w:p>
            <w:pPr>
              <w:rPr>
                <w:rFonts w:ascii="Arial Narrow" w:hAnsi="Arial Narrow" w:cstheme="minorBid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theme="minorBidi"/>
                <w:b/>
                <w:bCs/>
                <w:sz w:val="28"/>
                <w:szCs w:val="28"/>
              </w:rPr>
              <w:t>PROJET</w:t>
            </w:r>
          </w:p>
        </w:tc>
        <w:tc>
          <w:tcPr>
            <w:tcW w:w="8100" w:type="dxa"/>
            <w:vAlign w:val="center"/>
          </w:tcPr>
          <w:p>
            <w:pPr>
              <w:rPr>
                <w:rFonts w:ascii="Arial Narrow" w:hAnsi="Arial Narrow" w:cstheme="minorBidi"/>
                <w:sz w:val="28"/>
                <w:szCs w:val="28"/>
              </w:rPr>
            </w:pPr>
            <w:r>
              <w:rPr>
                <w:rFonts w:ascii="Arial Narrow" w:hAnsi="Arial Narrow" w:cstheme="minorBidi"/>
                <w:color w:val="auto"/>
                <w:sz w:val="28"/>
                <w:szCs w:val="28"/>
              </w:rPr>
              <w:t>Projet :</w:t>
            </w:r>
            <w:r>
              <w:rPr>
                <w:rFonts w:hint="default" w:ascii="Sitka Display" w:hAnsi="Sitka Display" w:eastAsia="Tw Cen MT" w:cs="Sitka Display"/>
                <w:b/>
                <w:color w:val="auto"/>
                <w:kern w:val="0"/>
                <w:sz w:val="27"/>
                <w:szCs w:val="22"/>
                <w:lang w:eastAsia="fr-FR"/>
                <w14:ligatures w14:val="none"/>
              </w:rPr>
              <w:t xml:space="preserve"> </w:t>
            </w:r>
            <w:r>
              <w:rPr>
                <w:rFonts w:hint="default" w:ascii="Sitka Display" w:hAnsi="Sitka Display" w:eastAsia="Tw Cen MT" w:cs="Sitka Display"/>
                <w:b/>
                <w:color w:val="auto"/>
                <w:kern w:val="0"/>
                <w:sz w:val="27"/>
                <w:szCs w:val="22"/>
                <w:lang w:val="en-US" w:eastAsia="fr-FR"/>
                <w14:ligatures w14:val="none"/>
              </w:rPr>
              <w:t>Application de contrôle parental et suivi de l’élève : Learn Soft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vAlign w:val="center"/>
          </w:tcPr>
          <w:p>
            <w:pPr>
              <w:rPr>
                <w:rFonts w:ascii="Arial Narrow" w:hAnsi="Arial Narrow" w:cstheme="minorBid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theme="minorBidi"/>
                <w:b/>
                <w:bCs/>
                <w:sz w:val="28"/>
                <w:szCs w:val="28"/>
              </w:rPr>
              <w:t>MEMBRES</w:t>
            </w:r>
          </w:p>
        </w:tc>
        <w:tc>
          <w:tcPr>
            <w:tcW w:w="8100" w:type="dxa"/>
          </w:tcPr>
          <w:p>
            <w:pPr>
              <w:spacing w:after="0"/>
              <w:rPr>
                <w:rFonts w:ascii="Arial Narrow" w:hAnsi="Arial Narrow" w:cstheme="minorBidi"/>
                <w:sz w:val="28"/>
                <w:szCs w:val="28"/>
                <w:lang w:val="en-US"/>
              </w:rPr>
            </w:pPr>
            <w:r>
              <w:rPr>
                <w:rFonts w:hint="default" w:ascii="Arial Narrow" w:hAnsi="Arial Narrow" w:cstheme="minorBidi"/>
                <w:sz w:val="28"/>
                <w:szCs w:val="28"/>
                <w:lang w:val="fr-FR"/>
              </w:rPr>
              <w:t>AWLISHIE Harmony Stella</w:t>
            </w:r>
            <w:r>
              <w:rPr>
                <w:rFonts w:ascii="Arial Narrow" w:hAnsi="Arial Narrow" w:cstheme="minorBidi"/>
                <w:sz w:val="28"/>
                <w:szCs w:val="28"/>
                <w:lang w:val="en-US"/>
              </w:rPr>
              <w:t xml:space="preserve"> (</w:t>
            </w:r>
            <w:r>
              <w:rPr>
                <w:rFonts w:hint="default" w:ascii="Arial Narrow" w:hAnsi="Arial Narrow" w:cstheme="minorBidi"/>
                <w:sz w:val="28"/>
                <w:szCs w:val="28"/>
                <w:lang w:val="fr-FR"/>
              </w:rPr>
              <w:t>99 77 32 31</w:t>
            </w:r>
            <w:r>
              <w:rPr>
                <w:rFonts w:ascii="Arial Narrow" w:hAnsi="Arial Narrow" w:cstheme="minorBidi"/>
                <w:sz w:val="28"/>
                <w:szCs w:val="28"/>
                <w:lang w:val="en-US"/>
              </w:rPr>
              <w:t>)</w:t>
            </w:r>
          </w:p>
          <w:p>
            <w:pPr>
              <w:spacing w:after="0"/>
              <w:rPr>
                <w:rFonts w:ascii="Arial Narrow" w:hAnsi="Arial Narrow" w:cstheme="minorBidi"/>
                <w:sz w:val="28"/>
                <w:szCs w:val="28"/>
                <w:lang w:val="en-US"/>
              </w:rPr>
            </w:pPr>
            <w:r>
              <w:rPr>
                <w:rFonts w:hint="default" w:ascii="Arial Narrow" w:hAnsi="Arial Narrow" w:cstheme="minorBidi"/>
                <w:sz w:val="28"/>
                <w:szCs w:val="28"/>
                <w:lang w:val="fr-FR"/>
              </w:rPr>
              <w:t>TOVIAWOU Kplola Crépin</w:t>
            </w:r>
            <w:r>
              <w:rPr>
                <w:rFonts w:ascii="Arial Narrow" w:hAnsi="Arial Narrow" w:cstheme="minorBidi"/>
                <w:sz w:val="28"/>
                <w:szCs w:val="28"/>
                <w:lang w:val="en-US"/>
              </w:rPr>
              <w:t xml:space="preserve"> (9</w:t>
            </w:r>
            <w:r>
              <w:rPr>
                <w:rFonts w:hint="default" w:ascii="Arial Narrow" w:hAnsi="Arial Narrow" w:cstheme="minorBidi"/>
                <w:sz w:val="28"/>
                <w:szCs w:val="28"/>
                <w:lang w:val="fr-FR"/>
              </w:rPr>
              <w:t>6 76 14 12</w:t>
            </w:r>
            <w:r>
              <w:rPr>
                <w:rFonts w:ascii="Arial Narrow" w:hAnsi="Arial Narrow" w:cstheme="minorBidi"/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vAlign w:val="center"/>
          </w:tcPr>
          <w:p>
            <w:pPr>
              <w:rPr>
                <w:rFonts w:ascii="Arial Narrow" w:hAnsi="Arial Narrow" w:cstheme="minorBid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theme="minorBidi"/>
                <w:b/>
                <w:bCs/>
                <w:sz w:val="28"/>
                <w:szCs w:val="28"/>
              </w:rPr>
              <w:t>FILIERE</w:t>
            </w:r>
          </w:p>
        </w:tc>
        <w:tc>
          <w:tcPr>
            <w:tcW w:w="8100" w:type="dxa"/>
          </w:tcPr>
          <w:p>
            <w:pPr>
              <w:rPr>
                <w:rFonts w:ascii="Arial Narrow" w:hAnsi="Arial Narrow" w:cstheme="minorBidi"/>
                <w:sz w:val="28"/>
                <w:szCs w:val="28"/>
              </w:rPr>
            </w:pPr>
            <w:r>
              <w:rPr>
                <w:rFonts w:ascii="Arial Narrow" w:hAnsi="Arial Narrow" w:cstheme="minorBidi"/>
                <w:sz w:val="28"/>
                <w:szCs w:val="28"/>
              </w:rPr>
              <w:t>Génie logiciel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vAlign w:val="center"/>
          </w:tcPr>
          <w:p>
            <w:pPr>
              <w:rPr>
                <w:rFonts w:ascii="Arial Narrow" w:hAnsi="Arial Narrow" w:cstheme="minorBid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theme="minorBidi"/>
                <w:b/>
                <w:bCs/>
                <w:sz w:val="28"/>
                <w:szCs w:val="28"/>
              </w:rPr>
              <w:t xml:space="preserve">Semestre </w:t>
            </w:r>
          </w:p>
        </w:tc>
        <w:tc>
          <w:tcPr>
            <w:tcW w:w="8100" w:type="dxa"/>
          </w:tcPr>
          <w:p>
            <w:pPr>
              <w:rPr>
                <w:rFonts w:hint="default" w:ascii="Arial Narrow" w:hAnsi="Arial Narrow" w:cstheme="minorBidi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 w:cstheme="minorBidi"/>
                <w:sz w:val="28"/>
                <w:szCs w:val="28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vAlign w:val="center"/>
          </w:tcPr>
          <w:p>
            <w:pPr>
              <w:rPr>
                <w:rFonts w:ascii="Arial Narrow" w:hAnsi="Arial Narrow" w:cstheme="minorBid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theme="minorBidi"/>
                <w:b/>
                <w:bCs/>
                <w:sz w:val="28"/>
                <w:szCs w:val="28"/>
              </w:rPr>
              <w:t>ENCADREURS</w:t>
            </w:r>
          </w:p>
        </w:tc>
        <w:tc>
          <w:tcPr>
            <w:tcW w:w="8100" w:type="dxa"/>
          </w:tcPr>
          <w:p>
            <w:pPr>
              <w:rPr>
                <w:rFonts w:hint="default" w:ascii="Arial Narrow" w:hAnsi="Arial Narrow" w:cstheme="minorBidi"/>
                <w:sz w:val="28"/>
                <w:szCs w:val="28"/>
                <w:lang w:val="fr-FR"/>
              </w:rPr>
            </w:pPr>
            <w:r>
              <w:rPr>
                <w:rFonts w:ascii="Arial Narrow" w:hAnsi="Arial Narrow" w:cstheme="minorBidi"/>
                <w:sz w:val="28"/>
                <w:szCs w:val="28"/>
              </w:rPr>
              <w:t xml:space="preserve">Chef coach : </w:t>
            </w:r>
            <w:r>
              <w:rPr>
                <w:rFonts w:hint="default" w:ascii="Arial Narrow" w:hAnsi="Arial Narrow" w:cstheme="minorBidi"/>
                <w:sz w:val="28"/>
                <w:szCs w:val="28"/>
                <w:lang w:val="fr-FR"/>
              </w:rPr>
              <w:t>Badji GBATI</w:t>
            </w:r>
          </w:p>
        </w:tc>
      </w:tr>
    </w:tbl>
    <w:p>
      <w:pPr>
        <w:rPr>
          <w:rFonts w:ascii="Arial Narrow" w:hAnsi="Arial Narrow"/>
          <w:sz w:val="28"/>
          <w:szCs w:val="28"/>
        </w:rPr>
      </w:pPr>
    </w:p>
    <w:p>
      <w:pPr>
        <w:rPr>
          <w:rFonts w:ascii="Arial Narrow" w:hAnsi="Arial Narrow"/>
          <w:sz w:val="28"/>
          <w:szCs w:val="28"/>
        </w:rPr>
      </w:pPr>
    </w:p>
    <w:p>
      <w:pPr>
        <w:rPr>
          <w:rFonts w:ascii="Arial Narrow" w:hAnsi="Arial Narrow"/>
          <w:sz w:val="28"/>
          <w:szCs w:val="28"/>
        </w:rPr>
      </w:pPr>
    </w:p>
    <w:p>
      <w:pPr>
        <w:rPr>
          <w:rFonts w:ascii="Arial Narrow" w:hAnsi="Arial Narrow"/>
          <w:sz w:val="28"/>
          <w:szCs w:val="28"/>
        </w:rPr>
      </w:pPr>
    </w:p>
    <w:p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>
      <w:pPr>
        <w:rPr>
          <w:rFonts w:ascii="Arial Narrow" w:hAnsi="Arial Narrow"/>
          <w:sz w:val="28"/>
          <w:szCs w:val="28"/>
        </w:rPr>
      </w:pPr>
    </w:p>
    <w:p>
      <w:pPr>
        <w:rPr>
          <w:rFonts w:ascii="Arial Narrow" w:hAnsi="Arial Narrow"/>
          <w:b/>
          <w:bCs/>
          <w:sz w:val="28"/>
          <w:szCs w:val="28"/>
        </w:rPr>
      </w:pPr>
    </w:p>
    <w:tbl>
      <w:tblPr>
        <w:tblStyle w:val="20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7171"/>
        <w:gridCol w:w="1618"/>
        <w:gridCol w:w="123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94" w:type="pc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20 %</w:t>
            </w:r>
          </w:p>
        </w:tc>
        <w:tc>
          <w:tcPr>
            <w:tcW w:w="3151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Phase d’initiation</w:t>
            </w:r>
          </w:p>
        </w:tc>
        <w:tc>
          <w:tcPr>
            <w:tcW w:w="711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Deadline</w:t>
            </w:r>
          </w:p>
        </w:tc>
        <w:tc>
          <w:tcPr>
            <w:tcW w:w="542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Statu</w:t>
            </w:r>
            <w: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  <w:t>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94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Taches</w:t>
            </w:r>
          </w:p>
        </w:tc>
        <w:tc>
          <w:tcPr>
            <w:tcW w:w="3151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Confirmation du cahier de charge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/1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</w:p>
        </w:tc>
        <w:tc>
          <w:tcPr>
            <w:tcW w:w="542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94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51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Définition des objectifs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/1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</w:p>
        </w:tc>
        <w:tc>
          <w:tcPr>
            <w:tcW w:w="542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94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51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Définition des stratégies de déploiement 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/1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</w:p>
        </w:tc>
        <w:tc>
          <w:tcPr>
            <w:tcW w:w="542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94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51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Définition du programme et calendrier pour les livrables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/1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</w:p>
        </w:tc>
        <w:tc>
          <w:tcPr>
            <w:tcW w:w="542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94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51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Définition des rôles et responsabilités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/1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</w:p>
        </w:tc>
        <w:tc>
          <w:tcPr>
            <w:tcW w:w="542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94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livrables</w:t>
            </w:r>
          </w:p>
        </w:tc>
        <w:tc>
          <w:tcPr>
            <w:tcW w:w="3151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1 : Organigramme des équipes définissant les rôles et responsabilités.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/1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</w:p>
        </w:tc>
        <w:tc>
          <w:tcPr>
            <w:tcW w:w="542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94" w:type="pct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51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2 : Chronogramme actualisé définissant les taches et leur deadline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/1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</w:p>
        </w:tc>
        <w:tc>
          <w:tcPr>
            <w:tcW w:w="542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>
      <w:pPr>
        <w:rPr>
          <w:rFonts w:ascii="Arial Narrow" w:hAnsi="Arial Narrow"/>
          <w:sz w:val="28"/>
          <w:szCs w:val="28"/>
        </w:rPr>
      </w:pPr>
    </w:p>
    <w:tbl>
      <w:tblPr>
        <w:tblStyle w:val="20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252"/>
        <w:gridCol w:w="1618"/>
        <w:gridCol w:w="10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49" w:type="pc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25 %</w:t>
            </w:r>
          </w:p>
        </w:tc>
        <w:tc>
          <w:tcPr>
            <w:tcW w:w="3280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Phase de conception</w:t>
            </w:r>
          </w:p>
        </w:tc>
        <w:tc>
          <w:tcPr>
            <w:tcW w:w="613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Deadline</w:t>
            </w:r>
          </w:p>
        </w:tc>
        <w:tc>
          <w:tcPr>
            <w:tcW w:w="558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</w:tcPr>
          <w:p>
            <w:pP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Statu</w:t>
            </w:r>
            <w: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  <w:t>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49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Taches</w:t>
            </w:r>
          </w:p>
        </w:tc>
        <w:tc>
          <w:tcPr>
            <w:tcW w:w="3280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color w:val="00B050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Analyse fonctionnelle</w:t>
            </w:r>
            <w:r>
              <w:rPr>
                <w:rFonts w:ascii="Arial Narrow" w:hAnsi="Arial Narrow"/>
                <w:color w:val="00B050"/>
                <w:sz w:val="28"/>
                <w:szCs w:val="28"/>
              </w:rPr>
              <w:t xml:space="preserve">   </w:t>
            </w:r>
          </w:p>
        </w:tc>
        <w:tc>
          <w:tcPr>
            <w:tcW w:w="613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color w:val="00B050"/>
                <w:sz w:val="28"/>
                <w:szCs w:val="28"/>
                <w:lang w:val="fr-FR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9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558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49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80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Design technique des composants </w:t>
            </w:r>
          </w:p>
        </w:tc>
        <w:tc>
          <w:tcPr>
            <w:tcW w:w="613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9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558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49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80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Analyse des données sources</w:t>
            </w:r>
          </w:p>
        </w:tc>
        <w:tc>
          <w:tcPr>
            <w:tcW w:w="613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9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558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49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80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Analyse des états  </w:t>
            </w:r>
          </w:p>
        </w:tc>
        <w:tc>
          <w:tcPr>
            <w:tcW w:w="613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9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558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49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80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Modélisation de la base données</w:t>
            </w:r>
          </w:p>
        </w:tc>
        <w:tc>
          <w:tcPr>
            <w:tcW w:w="613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9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558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49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80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  <w:highlight w:val="yellow"/>
              </w:rPr>
            </w:pPr>
            <w:r>
              <w:rPr>
                <w:rFonts w:ascii="Arial Narrow" w:hAnsi="Arial Narrow"/>
                <w:sz w:val="28"/>
                <w:szCs w:val="28"/>
              </w:rPr>
              <w:t>Définir les scenarios de test </w:t>
            </w:r>
          </w:p>
        </w:tc>
        <w:tc>
          <w:tcPr>
            <w:tcW w:w="613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9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558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49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Livrables</w:t>
            </w:r>
          </w:p>
        </w:tc>
        <w:tc>
          <w:tcPr>
            <w:tcW w:w="3280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3 : Document d’analyse fonctionnelle</w:t>
            </w:r>
          </w:p>
        </w:tc>
        <w:tc>
          <w:tcPr>
            <w:tcW w:w="613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9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558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49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80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4 : Modèle entité relation</w:t>
            </w:r>
          </w:p>
        </w:tc>
        <w:tc>
          <w:tcPr>
            <w:tcW w:w="613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9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558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49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80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5 : Document d’architecture logicielle montrant le tech stack et le déploiement</w:t>
            </w:r>
          </w:p>
        </w:tc>
        <w:tc>
          <w:tcPr>
            <w:tcW w:w="613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9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558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49" w:type="pct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80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6 : Document des scenarios de test</w:t>
            </w:r>
          </w:p>
        </w:tc>
        <w:tc>
          <w:tcPr>
            <w:tcW w:w="613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9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558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>
      <w:pPr>
        <w:rPr>
          <w:rFonts w:ascii="Arial Narrow" w:hAnsi="Arial Narrow"/>
          <w:sz w:val="28"/>
          <w:szCs w:val="28"/>
        </w:rPr>
      </w:pPr>
    </w:p>
    <w:tbl>
      <w:tblPr>
        <w:tblStyle w:val="20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253"/>
        <w:gridCol w:w="1619"/>
        <w:gridCol w:w="105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25 %</w:t>
            </w:r>
          </w:p>
        </w:tc>
        <w:tc>
          <w:tcPr>
            <w:tcW w:w="3187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Phase d’Implémentation</w:t>
            </w:r>
          </w:p>
        </w:tc>
        <w:tc>
          <w:tcPr>
            <w:tcW w:w="711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Deadline</w:t>
            </w:r>
          </w:p>
        </w:tc>
        <w:tc>
          <w:tcPr>
            <w:tcW w:w="465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</w:tcPr>
          <w:p>
            <w:pPr>
              <w:spacing w:after="0"/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Statu</w:t>
            </w:r>
            <w: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  <w:t>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Taches</w:t>
            </w: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Installation des environnements et outils de développement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spacing w:after="0"/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  <w:r>
              <w:rPr>
                <w:rFonts w:ascii="Arial Narrow" w:hAnsi="Arial Narrow"/>
                <w:sz w:val="28"/>
                <w:szCs w:val="28"/>
              </w:rPr>
              <w:t>0/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Mise en place de l'intégration continue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  <w:r>
              <w:rPr>
                <w:rFonts w:ascii="Arial Narrow" w:hAnsi="Arial Narrow"/>
                <w:sz w:val="28"/>
                <w:szCs w:val="28"/>
              </w:rPr>
              <w:t>0/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Développement du BackEnd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  <w:r>
              <w:rPr>
                <w:rFonts w:ascii="Arial Narrow" w:hAnsi="Arial Narrow"/>
                <w:sz w:val="28"/>
                <w:szCs w:val="28"/>
              </w:rPr>
              <w:t>0/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Développement du FrontEnd Web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  <w:r>
              <w:rPr>
                <w:rFonts w:ascii="Arial Narrow" w:hAnsi="Arial Narrow"/>
                <w:sz w:val="28"/>
                <w:szCs w:val="28"/>
              </w:rPr>
              <w:t>0/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Développement du  FrontEnd Mobile (Android)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  <w:r>
              <w:rPr>
                <w:rFonts w:ascii="Arial Narrow" w:hAnsi="Arial Narrow"/>
                <w:sz w:val="28"/>
                <w:szCs w:val="28"/>
              </w:rPr>
              <w:t>0/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Test Unitaires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  <w:r>
              <w:rPr>
                <w:rFonts w:ascii="Arial Narrow" w:hAnsi="Arial Narrow"/>
                <w:sz w:val="28"/>
                <w:szCs w:val="28"/>
              </w:rPr>
              <w:t>0/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Configuration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  <w:r>
              <w:rPr>
                <w:rFonts w:ascii="Arial Narrow" w:hAnsi="Arial Narrow"/>
                <w:sz w:val="28"/>
                <w:szCs w:val="28"/>
              </w:rPr>
              <w:t>0/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Démonstration des prototypes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  <w:r>
              <w:rPr>
                <w:rFonts w:ascii="Arial Narrow" w:hAnsi="Arial Narrow"/>
                <w:sz w:val="28"/>
                <w:szCs w:val="28"/>
              </w:rPr>
              <w:t>0/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Livrables</w:t>
            </w: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7 : Code sources, exécutables et guide d’installation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</w:t>
            </w:r>
            <w:r>
              <w:rPr>
                <w:rFonts w:ascii="Arial Narrow" w:hAnsi="Arial Narrow"/>
                <w:sz w:val="28"/>
                <w:szCs w:val="28"/>
              </w:rPr>
              <w:t>0/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>
      <w:pPr>
        <w:spacing w:after="160" w:line="259" w:lineRule="auto"/>
        <w:rPr>
          <w:rFonts w:ascii="Arial Narrow" w:hAnsi="Arial Narrow"/>
          <w:sz w:val="28"/>
          <w:szCs w:val="28"/>
        </w:rPr>
      </w:pPr>
    </w:p>
    <w:tbl>
      <w:tblPr>
        <w:tblStyle w:val="205"/>
        <w:tblW w:w="4984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188"/>
        <w:gridCol w:w="1624"/>
        <w:gridCol w:w="1033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659" w:type="pc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15 %</w:t>
            </w:r>
          </w:p>
        </w:tc>
        <w:tc>
          <w:tcPr>
            <w:tcW w:w="3169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Phase de Validation</w:t>
            </w:r>
          </w:p>
        </w:tc>
        <w:tc>
          <w:tcPr>
            <w:tcW w:w="716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Deadline</w:t>
            </w:r>
          </w:p>
        </w:tc>
        <w:tc>
          <w:tcPr>
            <w:tcW w:w="455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  <w:t>Statut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659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Taches</w:t>
            </w:r>
          </w:p>
        </w:tc>
        <w:tc>
          <w:tcPr>
            <w:tcW w:w="3169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Tests itératifs </w:t>
            </w:r>
          </w:p>
        </w:tc>
        <w:tc>
          <w:tcPr>
            <w:tcW w:w="716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17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55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659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69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Test complet d’intégration de tous les composants </w:t>
            </w:r>
          </w:p>
        </w:tc>
        <w:tc>
          <w:tcPr>
            <w:tcW w:w="716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17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55" w:type="pct"/>
            <w:shd w:val="clear" w:color="auto" w:fill="E9F0F5" w:themeFill="accent1" w:themeFillTint="33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659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69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Test de performance </w:t>
            </w:r>
          </w:p>
        </w:tc>
        <w:tc>
          <w:tcPr>
            <w:tcW w:w="716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17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55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659" w:type="pct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Livrables</w:t>
            </w:r>
          </w:p>
        </w:tc>
        <w:tc>
          <w:tcPr>
            <w:tcW w:w="3169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8 : Document de scenario de tests mis à jour avec indication S(succès) ou E (Echec) et l’initial de la personne ayant effectué les tests</w:t>
            </w:r>
          </w:p>
        </w:tc>
        <w:tc>
          <w:tcPr>
            <w:tcW w:w="716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17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55" w:type="pct"/>
            <w:shd w:val="clear" w:color="auto" w:fill="E9F0F5" w:themeFill="accent1" w:themeFillTint="33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</w:p>
        </w:tc>
      </w:tr>
    </w:tbl>
    <w:p>
      <w:pPr>
        <w:rPr>
          <w:rFonts w:ascii="Arial Narrow" w:hAnsi="Arial Narrow"/>
          <w:sz w:val="28"/>
          <w:szCs w:val="28"/>
        </w:rPr>
      </w:pPr>
      <w:bookmarkStart w:id="0" w:name="_GoBack"/>
      <w:bookmarkEnd w:id="0"/>
    </w:p>
    <w:tbl>
      <w:tblPr>
        <w:tblStyle w:val="205"/>
        <w:tblW w:w="4978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180"/>
        <w:gridCol w:w="1586"/>
        <w:gridCol w:w="105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64" w:type="pc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15 %</w:t>
            </w:r>
          </w:p>
        </w:tc>
        <w:tc>
          <w:tcPr>
            <w:tcW w:w="3169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Phase de Déploiement</w:t>
            </w:r>
          </w:p>
        </w:tc>
        <w:tc>
          <w:tcPr>
            <w:tcW w:w="700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Deadline</w:t>
            </w:r>
          </w:p>
        </w:tc>
        <w:tc>
          <w:tcPr>
            <w:tcW w:w="465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  <w:t>Statut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664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Taches</w:t>
            </w:r>
          </w:p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69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Installation de la solution complète en production</w:t>
            </w:r>
          </w:p>
        </w:tc>
        <w:tc>
          <w:tcPr>
            <w:tcW w:w="700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24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64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69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Formation du personnel</w:t>
            </w:r>
          </w:p>
        </w:tc>
        <w:tc>
          <w:tcPr>
            <w:tcW w:w="700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24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664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69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Support technique</w:t>
            </w:r>
          </w:p>
        </w:tc>
        <w:tc>
          <w:tcPr>
            <w:tcW w:w="700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24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64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Livrables</w:t>
            </w:r>
          </w:p>
        </w:tc>
        <w:tc>
          <w:tcPr>
            <w:tcW w:w="3169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9 : Manuels d’utilisateurs et documents de formation</w:t>
            </w:r>
          </w:p>
        </w:tc>
        <w:tc>
          <w:tcPr>
            <w:tcW w:w="700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24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664" w:type="pct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69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10 : Attestation de service</w:t>
            </w:r>
          </w:p>
        </w:tc>
        <w:tc>
          <w:tcPr>
            <w:tcW w:w="700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24</w:t>
            </w:r>
            <w:r>
              <w:rPr>
                <w:rFonts w:ascii="Arial Narrow" w:hAnsi="Arial Narrow"/>
                <w:sz w:val="28"/>
                <w:szCs w:val="28"/>
              </w:rPr>
              <w:t>/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07</w:t>
            </w:r>
            <w:r>
              <w:rPr>
                <w:rFonts w:ascii="Arial Narrow" w:hAnsi="Arial Narrow"/>
                <w:sz w:val="28"/>
                <w:szCs w:val="28"/>
              </w:rPr>
              <w:t>/202</w:t>
            </w: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</w:p>
        </w:tc>
      </w:tr>
    </w:tbl>
    <w:p>
      <w:pPr>
        <w:rPr>
          <w:rFonts w:ascii="Arial Narrow" w:hAnsi="Arial Narrow"/>
          <w:sz w:val="28"/>
          <w:szCs w:val="28"/>
        </w:rPr>
      </w:pPr>
    </w:p>
    <w:sectPr>
      <w:pgSz w:w="11906" w:h="16838"/>
      <w:pgMar w:top="720" w:right="386" w:bottom="720" w:left="36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altName w:val="SimSun"/>
    <w:panose1 w:val="020B0602020104020603"/>
    <w:charset w:val="86"/>
    <w:family w:val="swiss"/>
    <w:pitch w:val="default"/>
    <w:sig w:usb0="00000000" w:usb1="00000000" w:usb2="00000000" w:usb3="00000000" w:csb0="00000003" w:csb1="00000000"/>
  </w:font>
  <w:font w:name="Tw Cen M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Web Pro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A246029" w:usb3="00000000" w:csb0="0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MinionPro-Regular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华文仿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  <w:pBdr>
        <w:top w:val="single" w:color="D8D8D8" w:themeColor="background1" w:themeShade="D9" w:sz="4" w:space="1"/>
      </w:pBdr>
      <w:rPr>
        <w:b/>
        <w:bCs/>
      </w:rPr>
    </w:pPr>
    <w:r>
      <w:rPr>
        <w:rFonts w:ascii="Trebuchet MS" w:hAnsi="Trebuchet MS"/>
        <w:sz w:val="18"/>
        <w:szCs w:val="18"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4775835</wp:posOffset>
              </wp:positionH>
              <wp:positionV relativeFrom="paragraph">
                <wp:posOffset>-330835</wp:posOffset>
              </wp:positionV>
              <wp:extent cx="1189355" cy="389255"/>
              <wp:effectExtent l="0" t="0" r="0" b="0"/>
              <wp:wrapNone/>
              <wp:docPr id="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9355" cy="3892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lang w:eastAsia="fr-FR"/>
                            </w:rPr>
                            <w:drawing>
                              <wp:inline distT="0" distB="0" distL="0" distR="0">
                                <wp:extent cx="1575435" cy="548640"/>
                                <wp:effectExtent l="0" t="0" r="5715" b="3810"/>
                                <wp:docPr id="72" name="Image 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Imag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83698" cy="5515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76.05pt;margin-top:-26.05pt;height:30.65pt;width:93.65pt;mso-wrap-style:none;z-index:251662336;mso-width-relative:page;mso-height-relative:page;" fillcolor="#FFFFFF" filled="t" stroked="f" coordsize="21600,21600" o:gfxdata="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3k6F7aAAAACQEAAA8AAAAAAAAAAQAgAAAAIgAAAGRycy9kb3ducmV2LnhtbFBLAQIUABQAAAAI&#10;AIdO4kCrmdiuJAIAAFkEAAAOAAAAAAAAAAEAIAAAACkBAABkcnMvZTJvRG9jLnhtbFBLBQYAAAAA&#10;BgAGAFkBAAC/BQAAAAA=&#10;">
              <v:fill on="t" opacity="0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lang w:eastAsia="fr-FR"/>
                      </w:rPr>
                      <w:drawing>
                        <wp:inline distT="0" distB="0" distL="0" distR="0">
                          <wp:extent cx="1575435" cy="548640"/>
                          <wp:effectExtent l="0" t="0" r="5715" b="3810"/>
                          <wp:docPr id="72" name="Image 5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Imag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83698" cy="5515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sdt>
      <w:sdtPr>
        <w:id w:val="-1029100606"/>
        <w:docPartObj>
          <w:docPartGallery w:val="autotext"/>
        </w:docPartObj>
      </w:sdtPr>
      <w:sdtEndPr>
        <w:rPr>
          <w:color w:val="7F7F7F" w:themeColor="background1" w:themeShade="80"/>
          <w:spacing w:val="60"/>
        </w:rPr>
      </w:sdtEnd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b/>
            <w:bCs/>
          </w:rPr>
          <w:t>5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 xml:space="preserve">Page   </w:t>
        </w:r>
        <w:r>
          <w:rPr>
            <w:rFonts w:ascii="Arial Narrow" w:hAnsi="Arial Narrow"/>
            <w:color w:val="7F7F7F" w:themeColor="background1" w:themeShade="80"/>
            <w:spacing w:val="60"/>
          </w:rPr>
          <w:t>Projets Professionnels étudiants</w:t>
        </w:r>
      </w:sdtContent>
    </w:sdt>
  </w:p>
  <w:p>
    <w:pPr>
      <w:pStyle w:val="4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3"/>
      <w:lvlText w:val=""/>
      <w:lvlJc w:val="left"/>
      <w:pPr>
        <w:ind w:left="1584" w:hanging="360"/>
      </w:pPr>
      <w:rPr>
        <w:rFonts w:hint="default" w:ascii="Wingdings" w:hAnsi="Wingdings" w:cs="Wingdings"/>
      </w:rPr>
    </w:lvl>
  </w:abstractNum>
  <w:abstractNum w:abstractNumId="1">
    <w:nsid w:val="FFFFFF81"/>
    <w:multiLevelType w:val="singleLevel"/>
    <w:tmpl w:val="FFFFFF81"/>
    <w:lvl w:ilvl="0" w:tentative="0">
      <w:start w:val="1"/>
      <w:numFmt w:val="bullet"/>
      <w:pStyle w:val="48"/>
      <w:lvlText w:val=""/>
      <w:lvlJc w:val="left"/>
      <w:pPr>
        <w:ind w:left="1440" w:hanging="360"/>
      </w:pPr>
      <w:rPr>
        <w:rFonts w:hint="default" w:ascii="Wingdings" w:hAnsi="Wingdings" w:cs="Wingdings"/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46"/>
      <w:lvlText w:val=""/>
      <w:lvlJc w:val="left"/>
      <w:pPr>
        <w:ind w:left="864" w:hanging="360"/>
      </w:pPr>
      <w:rPr>
        <w:rFonts w:hint="default" w:ascii="Wingdings" w:hAnsi="Wingdings" w:cs="Wingdings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"/>
      <w:lvlJc w:val="left"/>
      <w:pPr>
        <w:ind w:left="720" w:hanging="360"/>
      </w:pPr>
      <w:rPr>
        <w:rFonts w:hint="default" w:ascii="Wingdings 2" w:hAnsi="Wingdings 2"/>
      </w:rPr>
    </w:lvl>
  </w:abstractNum>
  <w:abstractNum w:abstractNumId="4">
    <w:nsid w:val="116162AA"/>
    <w:multiLevelType w:val="multilevel"/>
    <w:tmpl w:val="116162AA"/>
    <w:lvl w:ilvl="0" w:tentative="0">
      <w:start w:val="1"/>
      <w:numFmt w:val="bullet"/>
      <w:pStyle w:val="108"/>
      <w:lvlText w:val=""/>
      <w:lvlJc w:val="left"/>
      <w:pPr>
        <w:tabs>
          <w:tab w:val="left" w:pos="120"/>
        </w:tabs>
        <w:ind w:left="1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"/>
      <w:lvlJc w:val="left"/>
      <w:pPr>
        <w:tabs>
          <w:tab w:val="left" w:pos="1557"/>
        </w:tabs>
        <w:ind w:left="1557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277"/>
        </w:tabs>
        <w:ind w:left="22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997"/>
        </w:tabs>
        <w:ind w:left="29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717"/>
        </w:tabs>
        <w:ind w:left="371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437"/>
        </w:tabs>
        <w:ind w:left="44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157"/>
        </w:tabs>
        <w:ind w:left="51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877"/>
        </w:tabs>
        <w:ind w:left="587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597"/>
        </w:tabs>
        <w:ind w:left="6597" w:hanging="360"/>
      </w:pPr>
      <w:rPr>
        <w:rFonts w:hint="default" w:ascii="Wingdings" w:hAnsi="Wingdings"/>
      </w:rPr>
    </w:lvl>
  </w:abstractNum>
  <w:abstractNum w:abstractNumId="5">
    <w:nsid w:val="294A28EC"/>
    <w:multiLevelType w:val="multilevel"/>
    <w:tmpl w:val="294A28EC"/>
    <w:lvl w:ilvl="0" w:tentative="0">
      <w:start w:val="1"/>
      <w:numFmt w:val="bullet"/>
      <w:pStyle w:val="106"/>
      <w:lvlText w:val=""/>
      <w:lvlJc w:val="left"/>
      <w:pPr>
        <w:tabs>
          <w:tab w:val="left" w:pos="1070"/>
        </w:tabs>
        <w:ind w:left="107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073"/>
        </w:tabs>
        <w:ind w:left="1073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1793"/>
        </w:tabs>
        <w:ind w:left="17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13"/>
        </w:tabs>
        <w:ind w:left="25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33"/>
        </w:tabs>
        <w:ind w:left="3233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53"/>
        </w:tabs>
        <w:ind w:left="39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73"/>
        </w:tabs>
        <w:ind w:left="46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393"/>
        </w:tabs>
        <w:ind w:left="5393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13"/>
        </w:tabs>
        <w:ind w:left="6113" w:hanging="360"/>
      </w:pPr>
      <w:rPr>
        <w:rFonts w:hint="default" w:ascii="Wingdings" w:hAnsi="Wingdings"/>
      </w:rPr>
    </w:lvl>
  </w:abstractNum>
  <w:abstractNum w:abstractNumId="6">
    <w:nsid w:val="2C880799"/>
    <w:multiLevelType w:val="multilevel"/>
    <w:tmpl w:val="2C880799"/>
    <w:lvl w:ilvl="0" w:tentative="0">
      <w:start w:val="1"/>
      <w:numFmt w:val="bullet"/>
      <w:pStyle w:val="49"/>
      <w:lvlText w:val=""/>
      <w:lvlJc w:val="left"/>
      <w:pPr>
        <w:ind w:left="36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720"/>
  <w:hyphenationZone w:val="425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96"/>
    <w:rsid w:val="00000931"/>
    <w:rsid w:val="00000D26"/>
    <w:rsid w:val="00000E89"/>
    <w:rsid w:val="00004FD3"/>
    <w:rsid w:val="000051D9"/>
    <w:rsid w:val="00006229"/>
    <w:rsid w:val="00011125"/>
    <w:rsid w:val="00012CF5"/>
    <w:rsid w:val="00013F53"/>
    <w:rsid w:val="00014BCD"/>
    <w:rsid w:val="00014DB4"/>
    <w:rsid w:val="00015335"/>
    <w:rsid w:val="00016821"/>
    <w:rsid w:val="0001736D"/>
    <w:rsid w:val="000179E8"/>
    <w:rsid w:val="00020BDE"/>
    <w:rsid w:val="00020D0B"/>
    <w:rsid w:val="00021EC0"/>
    <w:rsid w:val="00024C05"/>
    <w:rsid w:val="000255AA"/>
    <w:rsid w:val="0002686B"/>
    <w:rsid w:val="00026943"/>
    <w:rsid w:val="00026C29"/>
    <w:rsid w:val="000274A7"/>
    <w:rsid w:val="00030BB8"/>
    <w:rsid w:val="00030F00"/>
    <w:rsid w:val="00032F24"/>
    <w:rsid w:val="00033E19"/>
    <w:rsid w:val="00036F7C"/>
    <w:rsid w:val="00043002"/>
    <w:rsid w:val="000454B1"/>
    <w:rsid w:val="00045924"/>
    <w:rsid w:val="000466C8"/>
    <w:rsid w:val="00052848"/>
    <w:rsid w:val="00053195"/>
    <w:rsid w:val="000531D6"/>
    <w:rsid w:val="0005397E"/>
    <w:rsid w:val="00053D23"/>
    <w:rsid w:val="00054D97"/>
    <w:rsid w:val="0005513B"/>
    <w:rsid w:val="000555DF"/>
    <w:rsid w:val="000555E7"/>
    <w:rsid w:val="000555EA"/>
    <w:rsid w:val="000573D8"/>
    <w:rsid w:val="00060266"/>
    <w:rsid w:val="00061A71"/>
    <w:rsid w:val="00062BD4"/>
    <w:rsid w:val="0006591B"/>
    <w:rsid w:val="00071A3A"/>
    <w:rsid w:val="00071FEF"/>
    <w:rsid w:val="0007292B"/>
    <w:rsid w:val="00073314"/>
    <w:rsid w:val="00075452"/>
    <w:rsid w:val="0007698E"/>
    <w:rsid w:val="00076E82"/>
    <w:rsid w:val="00076F5D"/>
    <w:rsid w:val="000807DF"/>
    <w:rsid w:val="000826BC"/>
    <w:rsid w:val="000831EA"/>
    <w:rsid w:val="000838B2"/>
    <w:rsid w:val="00084F91"/>
    <w:rsid w:val="00090A72"/>
    <w:rsid w:val="0009256B"/>
    <w:rsid w:val="00094456"/>
    <w:rsid w:val="000945C1"/>
    <w:rsid w:val="0009579F"/>
    <w:rsid w:val="00096950"/>
    <w:rsid w:val="00096D4E"/>
    <w:rsid w:val="0009796E"/>
    <w:rsid w:val="000A0034"/>
    <w:rsid w:val="000A088A"/>
    <w:rsid w:val="000A0B5B"/>
    <w:rsid w:val="000A38B9"/>
    <w:rsid w:val="000A4E29"/>
    <w:rsid w:val="000A6B5C"/>
    <w:rsid w:val="000A70C9"/>
    <w:rsid w:val="000B0A34"/>
    <w:rsid w:val="000B0B32"/>
    <w:rsid w:val="000B3405"/>
    <w:rsid w:val="000B5A4A"/>
    <w:rsid w:val="000B5B7C"/>
    <w:rsid w:val="000C0164"/>
    <w:rsid w:val="000C1F2B"/>
    <w:rsid w:val="000C218A"/>
    <w:rsid w:val="000C3667"/>
    <w:rsid w:val="000C3852"/>
    <w:rsid w:val="000C402E"/>
    <w:rsid w:val="000C5247"/>
    <w:rsid w:val="000D007E"/>
    <w:rsid w:val="000D1242"/>
    <w:rsid w:val="000D187D"/>
    <w:rsid w:val="000D215E"/>
    <w:rsid w:val="000D2255"/>
    <w:rsid w:val="000D3CA8"/>
    <w:rsid w:val="000D4304"/>
    <w:rsid w:val="000E2015"/>
    <w:rsid w:val="000E3E91"/>
    <w:rsid w:val="000E3FA2"/>
    <w:rsid w:val="000E7308"/>
    <w:rsid w:val="000E738A"/>
    <w:rsid w:val="000F0305"/>
    <w:rsid w:val="000F1568"/>
    <w:rsid w:val="000F317F"/>
    <w:rsid w:val="000F4FFA"/>
    <w:rsid w:val="000F5B0D"/>
    <w:rsid w:val="000F60DE"/>
    <w:rsid w:val="000F67CE"/>
    <w:rsid w:val="00101A33"/>
    <w:rsid w:val="00103300"/>
    <w:rsid w:val="00103B5E"/>
    <w:rsid w:val="00107148"/>
    <w:rsid w:val="00110794"/>
    <w:rsid w:val="00115816"/>
    <w:rsid w:val="00116E9F"/>
    <w:rsid w:val="00117297"/>
    <w:rsid w:val="0011753D"/>
    <w:rsid w:val="001177F4"/>
    <w:rsid w:val="00117F73"/>
    <w:rsid w:val="00120683"/>
    <w:rsid w:val="00121542"/>
    <w:rsid w:val="00121D68"/>
    <w:rsid w:val="001222B4"/>
    <w:rsid w:val="001258A1"/>
    <w:rsid w:val="00125C9A"/>
    <w:rsid w:val="00127ECC"/>
    <w:rsid w:val="001308B4"/>
    <w:rsid w:val="0013159B"/>
    <w:rsid w:val="0013263B"/>
    <w:rsid w:val="00135540"/>
    <w:rsid w:val="0013602F"/>
    <w:rsid w:val="0014074D"/>
    <w:rsid w:val="00140F70"/>
    <w:rsid w:val="001420C9"/>
    <w:rsid w:val="001425E5"/>
    <w:rsid w:val="00143730"/>
    <w:rsid w:val="00143E23"/>
    <w:rsid w:val="00143F2A"/>
    <w:rsid w:val="00146691"/>
    <w:rsid w:val="00147122"/>
    <w:rsid w:val="001473D5"/>
    <w:rsid w:val="00147B76"/>
    <w:rsid w:val="0015017A"/>
    <w:rsid w:val="00150AD8"/>
    <w:rsid w:val="00151560"/>
    <w:rsid w:val="0015230D"/>
    <w:rsid w:val="0015429B"/>
    <w:rsid w:val="00155854"/>
    <w:rsid w:val="00155A37"/>
    <w:rsid w:val="00155BDF"/>
    <w:rsid w:val="00155F55"/>
    <w:rsid w:val="00156167"/>
    <w:rsid w:val="001601BD"/>
    <w:rsid w:val="001606C8"/>
    <w:rsid w:val="00163887"/>
    <w:rsid w:val="00164DED"/>
    <w:rsid w:val="00167B1E"/>
    <w:rsid w:val="00167B90"/>
    <w:rsid w:val="00170107"/>
    <w:rsid w:val="00172002"/>
    <w:rsid w:val="00173489"/>
    <w:rsid w:val="00175267"/>
    <w:rsid w:val="00175AA9"/>
    <w:rsid w:val="001763FA"/>
    <w:rsid w:val="00177187"/>
    <w:rsid w:val="00180032"/>
    <w:rsid w:val="00181340"/>
    <w:rsid w:val="001824C6"/>
    <w:rsid w:val="0018282C"/>
    <w:rsid w:val="00182B1C"/>
    <w:rsid w:val="001839A1"/>
    <w:rsid w:val="00183E7D"/>
    <w:rsid w:val="00186587"/>
    <w:rsid w:val="0019009F"/>
    <w:rsid w:val="00190864"/>
    <w:rsid w:val="001910CE"/>
    <w:rsid w:val="00191B00"/>
    <w:rsid w:val="00191E21"/>
    <w:rsid w:val="00192C05"/>
    <w:rsid w:val="00192E13"/>
    <w:rsid w:val="00193F88"/>
    <w:rsid w:val="00195100"/>
    <w:rsid w:val="00197622"/>
    <w:rsid w:val="001A01E7"/>
    <w:rsid w:val="001A04DE"/>
    <w:rsid w:val="001A331B"/>
    <w:rsid w:val="001A3AAD"/>
    <w:rsid w:val="001A431B"/>
    <w:rsid w:val="001A5C71"/>
    <w:rsid w:val="001A63DC"/>
    <w:rsid w:val="001A7636"/>
    <w:rsid w:val="001A7B91"/>
    <w:rsid w:val="001A7FC9"/>
    <w:rsid w:val="001B0461"/>
    <w:rsid w:val="001B0527"/>
    <w:rsid w:val="001B2298"/>
    <w:rsid w:val="001B2FAA"/>
    <w:rsid w:val="001B478A"/>
    <w:rsid w:val="001B4CB0"/>
    <w:rsid w:val="001B5D80"/>
    <w:rsid w:val="001B60D6"/>
    <w:rsid w:val="001B634C"/>
    <w:rsid w:val="001B6DBC"/>
    <w:rsid w:val="001B6F8F"/>
    <w:rsid w:val="001B7253"/>
    <w:rsid w:val="001B7BC6"/>
    <w:rsid w:val="001C132C"/>
    <w:rsid w:val="001C1CD7"/>
    <w:rsid w:val="001C2256"/>
    <w:rsid w:val="001C2E52"/>
    <w:rsid w:val="001C3943"/>
    <w:rsid w:val="001C4F0E"/>
    <w:rsid w:val="001C524B"/>
    <w:rsid w:val="001C7141"/>
    <w:rsid w:val="001C74D2"/>
    <w:rsid w:val="001C7EA2"/>
    <w:rsid w:val="001D065F"/>
    <w:rsid w:val="001D069D"/>
    <w:rsid w:val="001D0F28"/>
    <w:rsid w:val="001D1C44"/>
    <w:rsid w:val="001D2659"/>
    <w:rsid w:val="001D2A9D"/>
    <w:rsid w:val="001D6F5F"/>
    <w:rsid w:val="001E090F"/>
    <w:rsid w:val="001E0B62"/>
    <w:rsid w:val="001E0BAD"/>
    <w:rsid w:val="001E154B"/>
    <w:rsid w:val="001E1AF9"/>
    <w:rsid w:val="001E37A6"/>
    <w:rsid w:val="001E3AB9"/>
    <w:rsid w:val="001E41D1"/>
    <w:rsid w:val="001E54F5"/>
    <w:rsid w:val="001E5939"/>
    <w:rsid w:val="001F20AE"/>
    <w:rsid w:val="001F402C"/>
    <w:rsid w:val="001F5081"/>
    <w:rsid w:val="001F5CCC"/>
    <w:rsid w:val="001F662B"/>
    <w:rsid w:val="001F6C07"/>
    <w:rsid w:val="001F6FE0"/>
    <w:rsid w:val="001F7F1D"/>
    <w:rsid w:val="002000F3"/>
    <w:rsid w:val="00200C3D"/>
    <w:rsid w:val="0020270E"/>
    <w:rsid w:val="00204A21"/>
    <w:rsid w:val="002061F1"/>
    <w:rsid w:val="00207C01"/>
    <w:rsid w:val="00207EF9"/>
    <w:rsid w:val="0021013B"/>
    <w:rsid w:val="00210C63"/>
    <w:rsid w:val="002113B7"/>
    <w:rsid w:val="00212552"/>
    <w:rsid w:val="0021423D"/>
    <w:rsid w:val="002142C1"/>
    <w:rsid w:val="00215240"/>
    <w:rsid w:val="00215656"/>
    <w:rsid w:val="00215688"/>
    <w:rsid w:val="00216C01"/>
    <w:rsid w:val="002171E5"/>
    <w:rsid w:val="00220CDE"/>
    <w:rsid w:val="0022425F"/>
    <w:rsid w:val="00225857"/>
    <w:rsid w:val="00225DD7"/>
    <w:rsid w:val="00226ED2"/>
    <w:rsid w:val="00227D98"/>
    <w:rsid w:val="00230518"/>
    <w:rsid w:val="00231C7B"/>
    <w:rsid w:val="00232055"/>
    <w:rsid w:val="00232FB7"/>
    <w:rsid w:val="00233648"/>
    <w:rsid w:val="00234450"/>
    <w:rsid w:val="00235363"/>
    <w:rsid w:val="002353EF"/>
    <w:rsid w:val="00235C97"/>
    <w:rsid w:val="0023735A"/>
    <w:rsid w:val="00240F01"/>
    <w:rsid w:val="00241114"/>
    <w:rsid w:val="00243D67"/>
    <w:rsid w:val="0024784F"/>
    <w:rsid w:val="00251335"/>
    <w:rsid w:val="00253790"/>
    <w:rsid w:val="00253E60"/>
    <w:rsid w:val="00254353"/>
    <w:rsid w:val="0025458B"/>
    <w:rsid w:val="00254B97"/>
    <w:rsid w:val="00255660"/>
    <w:rsid w:val="002558AD"/>
    <w:rsid w:val="0025737C"/>
    <w:rsid w:val="00257DB9"/>
    <w:rsid w:val="00261610"/>
    <w:rsid w:val="0026363F"/>
    <w:rsid w:val="00265D31"/>
    <w:rsid w:val="002664BD"/>
    <w:rsid w:val="00271AB9"/>
    <w:rsid w:val="00271EE2"/>
    <w:rsid w:val="00272624"/>
    <w:rsid w:val="00273085"/>
    <w:rsid w:val="00273AFF"/>
    <w:rsid w:val="00273F9B"/>
    <w:rsid w:val="002741FB"/>
    <w:rsid w:val="002742D0"/>
    <w:rsid w:val="0027433B"/>
    <w:rsid w:val="002748B2"/>
    <w:rsid w:val="00274D1D"/>
    <w:rsid w:val="00275341"/>
    <w:rsid w:val="00275B30"/>
    <w:rsid w:val="00276650"/>
    <w:rsid w:val="00276EF6"/>
    <w:rsid w:val="00280AD7"/>
    <w:rsid w:val="00280E63"/>
    <w:rsid w:val="00281A6C"/>
    <w:rsid w:val="00281AB6"/>
    <w:rsid w:val="00282C3B"/>
    <w:rsid w:val="00283229"/>
    <w:rsid w:val="002832FA"/>
    <w:rsid w:val="0028384A"/>
    <w:rsid w:val="00284754"/>
    <w:rsid w:val="0028536F"/>
    <w:rsid w:val="002871C5"/>
    <w:rsid w:val="002876FF"/>
    <w:rsid w:val="00291DE6"/>
    <w:rsid w:val="0029246A"/>
    <w:rsid w:val="00294700"/>
    <w:rsid w:val="00294E45"/>
    <w:rsid w:val="00294ED5"/>
    <w:rsid w:val="002954DA"/>
    <w:rsid w:val="00297B51"/>
    <w:rsid w:val="002A00C1"/>
    <w:rsid w:val="002A05AF"/>
    <w:rsid w:val="002A07CD"/>
    <w:rsid w:val="002A1302"/>
    <w:rsid w:val="002A3098"/>
    <w:rsid w:val="002A3163"/>
    <w:rsid w:val="002A3AE8"/>
    <w:rsid w:val="002A5264"/>
    <w:rsid w:val="002A601B"/>
    <w:rsid w:val="002A63C5"/>
    <w:rsid w:val="002A70A2"/>
    <w:rsid w:val="002A7FA2"/>
    <w:rsid w:val="002B0ADC"/>
    <w:rsid w:val="002B1117"/>
    <w:rsid w:val="002B1C62"/>
    <w:rsid w:val="002B2621"/>
    <w:rsid w:val="002B30EA"/>
    <w:rsid w:val="002B3622"/>
    <w:rsid w:val="002B3AF4"/>
    <w:rsid w:val="002B41FD"/>
    <w:rsid w:val="002B56DB"/>
    <w:rsid w:val="002B57D2"/>
    <w:rsid w:val="002B689A"/>
    <w:rsid w:val="002B70E0"/>
    <w:rsid w:val="002C13EB"/>
    <w:rsid w:val="002C1852"/>
    <w:rsid w:val="002C1D03"/>
    <w:rsid w:val="002C1FAB"/>
    <w:rsid w:val="002C1FC9"/>
    <w:rsid w:val="002C2830"/>
    <w:rsid w:val="002C3758"/>
    <w:rsid w:val="002D0BD6"/>
    <w:rsid w:val="002D0E15"/>
    <w:rsid w:val="002D1790"/>
    <w:rsid w:val="002D31F7"/>
    <w:rsid w:val="002D6B72"/>
    <w:rsid w:val="002D7EC1"/>
    <w:rsid w:val="002E0D01"/>
    <w:rsid w:val="002E0F83"/>
    <w:rsid w:val="002E4F58"/>
    <w:rsid w:val="002E51F7"/>
    <w:rsid w:val="002E53FD"/>
    <w:rsid w:val="002E5CC6"/>
    <w:rsid w:val="002E6EAE"/>
    <w:rsid w:val="002F01B7"/>
    <w:rsid w:val="002F0D80"/>
    <w:rsid w:val="002F264B"/>
    <w:rsid w:val="002F275D"/>
    <w:rsid w:val="002F4107"/>
    <w:rsid w:val="002F495E"/>
    <w:rsid w:val="002F4F0C"/>
    <w:rsid w:val="002F50F3"/>
    <w:rsid w:val="002F524A"/>
    <w:rsid w:val="002F6679"/>
    <w:rsid w:val="002F6E0A"/>
    <w:rsid w:val="003003E7"/>
    <w:rsid w:val="00300909"/>
    <w:rsid w:val="00301E9C"/>
    <w:rsid w:val="00304390"/>
    <w:rsid w:val="00304757"/>
    <w:rsid w:val="00306971"/>
    <w:rsid w:val="0031079B"/>
    <w:rsid w:val="0031108B"/>
    <w:rsid w:val="00311674"/>
    <w:rsid w:val="0031176E"/>
    <w:rsid w:val="003128AF"/>
    <w:rsid w:val="00313138"/>
    <w:rsid w:val="003150E3"/>
    <w:rsid w:val="00315367"/>
    <w:rsid w:val="00316DDA"/>
    <w:rsid w:val="003201B9"/>
    <w:rsid w:val="00321D16"/>
    <w:rsid w:val="0032242B"/>
    <w:rsid w:val="00322597"/>
    <w:rsid w:val="00322EEC"/>
    <w:rsid w:val="00324B48"/>
    <w:rsid w:val="00324EBE"/>
    <w:rsid w:val="003253D0"/>
    <w:rsid w:val="003266D2"/>
    <w:rsid w:val="0033198C"/>
    <w:rsid w:val="00334EFD"/>
    <w:rsid w:val="003354B7"/>
    <w:rsid w:val="003356E8"/>
    <w:rsid w:val="00336722"/>
    <w:rsid w:val="00336A4C"/>
    <w:rsid w:val="003373C9"/>
    <w:rsid w:val="00337749"/>
    <w:rsid w:val="00337BB6"/>
    <w:rsid w:val="003406A9"/>
    <w:rsid w:val="00342E5F"/>
    <w:rsid w:val="00342F8A"/>
    <w:rsid w:val="003439DD"/>
    <w:rsid w:val="00343AAF"/>
    <w:rsid w:val="00344D6C"/>
    <w:rsid w:val="00344E63"/>
    <w:rsid w:val="00345C06"/>
    <w:rsid w:val="003467D6"/>
    <w:rsid w:val="003468E7"/>
    <w:rsid w:val="00350DB2"/>
    <w:rsid w:val="00354A4E"/>
    <w:rsid w:val="00354B26"/>
    <w:rsid w:val="003551E6"/>
    <w:rsid w:val="0035643E"/>
    <w:rsid w:val="00356C0E"/>
    <w:rsid w:val="00360857"/>
    <w:rsid w:val="003630BD"/>
    <w:rsid w:val="00365FB2"/>
    <w:rsid w:val="003663EA"/>
    <w:rsid w:val="0036669F"/>
    <w:rsid w:val="00367B9D"/>
    <w:rsid w:val="003705AE"/>
    <w:rsid w:val="0037064D"/>
    <w:rsid w:val="003707FC"/>
    <w:rsid w:val="00371AE6"/>
    <w:rsid w:val="00372438"/>
    <w:rsid w:val="003724E3"/>
    <w:rsid w:val="003732FF"/>
    <w:rsid w:val="00373D9C"/>
    <w:rsid w:val="003742B1"/>
    <w:rsid w:val="00375309"/>
    <w:rsid w:val="00380C97"/>
    <w:rsid w:val="00380E42"/>
    <w:rsid w:val="00381238"/>
    <w:rsid w:val="00381CC3"/>
    <w:rsid w:val="00383F36"/>
    <w:rsid w:val="00385891"/>
    <w:rsid w:val="00385940"/>
    <w:rsid w:val="00385FFC"/>
    <w:rsid w:val="0038614F"/>
    <w:rsid w:val="0038615F"/>
    <w:rsid w:val="00386EB2"/>
    <w:rsid w:val="0039077D"/>
    <w:rsid w:val="003929B6"/>
    <w:rsid w:val="00394D06"/>
    <w:rsid w:val="003A2DE5"/>
    <w:rsid w:val="003A4992"/>
    <w:rsid w:val="003A4BDA"/>
    <w:rsid w:val="003A5278"/>
    <w:rsid w:val="003A5393"/>
    <w:rsid w:val="003A64D5"/>
    <w:rsid w:val="003A695D"/>
    <w:rsid w:val="003A69D3"/>
    <w:rsid w:val="003A7072"/>
    <w:rsid w:val="003B06A3"/>
    <w:rsid w:val="003B1470"/>
    <w:rsid w:val="003B1C84"/>
    <w:rsid w:val="003B25D6"/>
    <w:rsid w:val="003B36DF"/>
    <w:rsid w:val="003B3957"/>
    <w:rsid w:val="003B431B"/>
    <w:rsid w:val="003B4AB2"/>
    <w:rsid w:val="003C0226"/>
    <w:rsid w:val="003C12CE"/>
    <w:rsid w:val="003C2172"/>
    <w:rsid w:val="003C4D8A"/>
    <w:rsid w:val="003C54E6"/>
    <w:rsid w:val="003D1DFD"/>
    <w:rsid w:val="003D29E2"/>
    <w:rsid w:val="003D5AE0"/>
    <w:rsid w:val="003E0480"/>
    <w:rsid w:val="003E3E7E"/>
    <w:rsid w:val="003E4E5A"/>
    <w:rsid w:val="003E4F27"/>
    <w:rsid w:val="003E5E5A"/>
    <w:rsid w:val="003E72BC"/>
    <w:rsid w:val="003F0F95"/>
    <w:rsid w:val="003F1B54"/>
    <w:rsid w:val="003F1DE3"/>
    <w:rsid w:val="003F2011"/>
    <w:rsid w:val="003F322A"/>
    <w:rsid w:val="003F3381"/>
    <w:rsid w:val="003F45B6"/>
    <w:rsid w:val="003F48E4"/>
    <w:rsid w:val="003F4FFD"/>
    <w:rsid w:val="003F6CE8"/>
    <w:rsid w:val="003F6D5E"/>
    <w:rsid w:val="003F742C"/>
    <w:rsid w:val="003F7DCA"/>
    <w:rsid w:val="00400F97"/>
    <w:rsid w:val="00401DA1"/>
    <w:rsid w:val="004039C1"/>
    <w:rsid w:val="00404248"/>
    <w:rsid w:val="004061E1"/>
    <w:rsid w:val="0040660B"/>
    <w:rsid w:val="004073F8"/>
    <w:rsid w:val="004101C1"/>
    <w:rsid w:val="004129EB"/>
    <w:rsid w:val="00413115"/>
    <w:rsid w:val="00413E21"/>
    <w:rsid w:val="004142D9"/>
    <w:rsid w:val="00414C11"/>
    <w:rsid w:val="00415201"/>
    <w:rsid w:val="0041610F"/>
    <w:rsid w:val="004169BB"/>
    <w:rsid w:val="00420B7C"/>
    <w:rsid w:val="00421796"/>
    <w:rsid w:val="00422FF9"/>
    <w:rsid w:val="00423081"/>
    <w:rsid w:val="00424168"/>
    <w:rsid w:val="0042508E"/>
    <w:rsid w:val="00425C9A"/>
    <w:rsid w:val="00426718"/>
    <w:rsid w:val="00427212"/>
    <w:rsid w:val="004278D4"/>
    <w:rsid w:val="0043039D"/>
    <w:rsid w:val="004303FB"/>
    <w:rsid w:val="0043192D"/>
    <w:rsid w:val="00431BBA"/>
    <w:rsid w:val="00431CD8"/>
    <w:rsid w:val="00442D16"/>
    <w:rsid w:val="004455D0"/>
    <w:rsid w:val="00446700"/>
    <w:rsid w:val="00452F8F"/>
    <w:rsid w:val="0045612C"/>
    <w:rsid w:val="0045687C"/>
    <w:rsid w:val="00456F64"/>
    <w:rsid w:val="00457088"/>
    <w:rsid w:val="004620AB"/>
    <w:rsid w:val="0046366B"/>
    <w:rsid w:val="004639BE"/>
    <w:rsid w:val="00464C66"/>
    <w:rsid w:val="0046549C"/>
    <w:rsid w:val="00467A78"/>
    <w:rsid w:val="00467AF0"/>
    <w:rsid w:val="00467F8F"/>
    <w:rsid w:val="0047117E"/>
    <w:rsid w:val="004718B3"/>
    <w:rsid w:val="00473072"/>
    <w:rsid w:val="004744EB"/>
    <w:rsid w:val="00474A88"/>
    <w:rsid w:val="004750E3"/>
    <w:rsid w:val="00476047"/>
    <w:rsid w:val="00476EE7"/>
    <w:rsid w:val="004775EB"/>
    <w:rsid w:val="004836E3"/>
    <w:rsid w:val="0048469D"/>
    <w:rsid w:val="004852B4"/>
    <w:rsid w:val="0048572C"/>
    <w:rsid w:val="0048581E"/>
    <w:rsid w:val="00485FDB"/>
    <w:rsid w:val="00486C61"/>
    <w:rsid w:val="00486D8A"/>
    <w:rsid w:val="0049081C"/>
    <w:rsid w:val="00491481"/>
    <w:rsid w:val="004915F0"/>
    <w:rsid w:val="00494738"/>
    <w:rsid w:val="00494FD2"/>
    <w:rsid w:val="004967B4"/>
    <w:rsid w:val="00496ADF"/>
    <w:rsid w:val="00497848"/>
    <w:rsid w:val="004A1F24"/>
    <w:rsid w:val="004A2970"/>
    <w:rsid w:val="004A415C"/>
    <w:rsid w:val="004A6D8F"/>
    <w:rsid w:val="004A772E"/>
    <w:rsid w:val="004B0178"/>
    <w:rsid w:val="004B07CD"/>
    <w:rsid w:val="004B0D30"/>
    <w:rsid w:val="004B14E9"/>
    <w:rsid w:val="004B15D2"/>
    <w:rsid w:val="004B1A92"/>
    <w:rsid w:val="004B2ABF"/>
    <w:rsid w:val="004B48C2"/>
    <w:rsid w:val="004B5808"/>
    <w:rsid w:val="004B640A"/>
    <w:rsid w:val="004B6997"/>
    <w:rsid w:val="004B6B6B"/>
    <w:rsid w:val="004C0D94"/>
    <w:rsid w:val="004C214A"/>
    <w:rsid w:val="004C46F4"/>
    <w:rsid w:val="004C62E1"/>
    <w:rsid w:val="004C729D"/>
    <w:rsid w:val="004D24D5"/>
    <w:rsid w:val="004D27C6"/>
    <w:rsid w:val="004D2D9B"/>
    <w:rsid w:val="004D61E1"/>
    <w:rsid w:val="004D7C09"/>
    <w:rsid w:val="004E1820"/>
    <w:rsid w:val="004E1BF8"/>
    <w:rsid w:val="004E28CC"/>
    <w:rsid w:val="004E2C1C"/>
    <w:rsid w:val="004E35A5"/>
    <w:rsid w:val="004E3A2A"/>
    <w:rsid w:val="004E3FAB"/>
    <w:rsid w:val="004E4EF6"/>
    <w:rsid w:val="004E570F"/>
    <w:rsid w:val="004E5BD3"/>
    <w:rsid w:val="004E5D90"/>
    <w:rsid w:val="004E5E47"/>
    <w:rsid w:val="004E798C"/>
    <w:rsid w:val="004F0203"/>
    <w:rsid w:val="004F095C"/>
    <w:rsid w:val="004F09AC"/>
    <w:rsid w:val="004F1824"/>
    <w:rsid w:val="004F1966"/>
    <w:rsid w:val="004F1E44"/>
    <w:rsid w:val="004F3357"/>
    <w:rsid w:val="004F4E8D"/>
    <w:rsid w:val="004F5A11"/>
    <w:rsid w:val="004F62CD"/>
    <w:rsid w:val="004F6C3B"/>
    <w:rsid w:val="004F7141"/>
    <w:rsid w:val="00500173"/>
    <w:rsid w:val="00500B34"/>
    <w:rsid w:val="00501BC1"/>
    <w:rsid w:val="0050224D"/>
    <w:rsid w:val="0050227E"/>
    <w:rsid w:val="00503639"/>
    <w:rsid w:val="00504EE5"/>
    <w:rsid w:val="00505828"/>
    <w:rsid w:val="0050697D"/>
    <w:rsid w:val="005069E5"/>
    <w:rsid w:val="00506BA6"/>
    <w:rsid w:val="00511291"/>
    <w:rsid w:val="0051371B"/>
    <w:rsid w:val="00514490"/>
    <w:rsid w:val="00514DB8"/>
    <w:rsid w:val="00515F43"/>
    <w:rsid w:val="005168B1"/>
    <w:rsid w:val="00522873"/>
    <w:rsid w:val="00522C5F"/>
    <w:rsid w:val="005230FC"/>
    <w:rsid w:val="00524A28"/>
    <w:rsid w:val="0052509C"/>
    <w:rsid w:val="0052579A"/>
    <w:rsid w:val="00525A97"/>
    <w:rsid w:val="00526609"/>
    <w:rsid w:val="0053001D"/>
    <w:rsid w:val="005307AF"/>
    <w:rsid w:val="00531158"/>
    <w:rsid w:val="00531BCC"/>
    <w:rsid w:val="005320A3"/>
    <w:rsid w:val="005320A4"/>
    <w:rsid w:val="00532BD5"/>
    <w:rsid w:val="00533396"/>
    <w:rsid w:val="00535F25"/>
    <w:rsid w:val="00541D3E"/>
    <w:rsid w:val="0054209B"/>
    <w:rsid w:val="0054276C"/>
    <w:rsid w:val="00542C19"/>
    <w:rsid w:val="005432D7"/>
    <w:rsid w:val="0054399B"/>
    <w:rsid w:val="00545C71"/>
    <w:rsid w:val="00547C4C"/>
    <w:rsid w:val="00547E34"/>
    <w:rsid w:val="00550362"/>
    <w:rsid w:val="00550399"/>
    <w:rsid w:val="00550FC1"/>
    <w:rsid w:val="00552345"/>
    <w:rsid w:val="0055252A"/>
    <w:rsid w:val="00553A45"/>
    <w:rsid w:val="00554199"/>
    <w:rsid w:val="005545CD"/>
    <w:rsid w:val="00556824"/>
    <w:rsid w:val="00556C05"/>
    <w:rsid w:val="005570D2"/>
    <w:rsid w:val="0055742E"/>
    <w:rsid w:val="0055787A"/>
    <w:rsid w:val="00557B01"/>
    <w:rsid w:val="00560879"/>
    <w:rsid w:val="00560F93"/>
    <w:rsid w:val="0056245C"/>
    <w:rsid w:val="00562981"/>
    <w:rsid w:val="00562DCA"/>
    <w:rsid w:val="00564EE7"/>
    <w:rsid w:val="0056607E"/>
    <w:rsid w:val="00566E78"/>
    <w:rsid w:val="00567546"/>
    <w:rsid w:val="00567E80"/>
    <w:rsid w:val="0057052E"/>
    <w:rsid w:val="005738D6"/>
    <w:rsid w:val="0057550D"/>
    <w:rsid w:val="00575E79"/>
    <w:rsid w:val="00576F7B"/>
    <w:rsid w:val="00580EA0"/>
    <w:rsid w:val="0058212D"/>
    <w:rsid w:val="005827A0"/>
    <w:rsid w:val="005843E3"/>
    <w:rsid w:val="005844B2"/>
    <w:rsid w:val="00585F79"/>
    <w:rsid w:val="00587F3F"/>
    <w:rsid w:val="00593426"/>
    <w:rsid w:val="00593C71"/>
    <w:rsid w:val="00593E2D"/>
    <w:rsid w:val="005941F0"/>
    <w:rsid w:val="005944CF"/>
    <w:rsid w:val="00595872"/>
    <w:rsid w:val="0059631F"/>
    <w:rsid w:val="005A1B36"/>
    <w:rsid w:val="005A2936"/>
    <w:rsid w:val="005A3AFC"/>
    <w:rsid w:val="005A49CB"/>
    <w:rsid w:val="005A5380"/>
    <w:rsid w:val="005A5CD9"/>
    <w:rsid w:val="005A763D"/>
    <w:rsid w:val="005A785B"/>
    <w:rsid w:val="005B0109"/>
    <w:rsid w:val="005B0639"/>
    <w:rsid w:val="005B0FA6"/>
    <w:rsid w:val="005B121B"/>
    <w:rsid w:val="005B30D3"/>
    <w:rsid w:val="005B3153"/>
    <w:rsid w:val="005B33EA"/>
    <w:rsid w:val="005B3465"/>
    <w:rsid w:val="005B5DC3"/>
    <w:rsid w:val="005B7848"/>
    <w:rsid w:val="005C05AF"/>
    <w:rsid w:val="005C06CB"/>
    <w:rsid w:val="005C1D54"/>
    <w:rsid w:val="005C22D7"/>
    <w:rsid w:val="005C4AF4"/>
    <w:rsid w:val="005C6E8A"/>
    <w:rsid w:val="005D328B"/>
    <w:rsid w:val="005D3432"/>
    <w:rsid w:val="005D3840"/>
    <w:rsid w:val="005D59C5"/>
    <w:rsid w:val="005D6CDA"/>
    <w:rsid w:val="005E0CBB"/>
    <w:rsid w:val="005E0F99"/>
    <w:rsid w:val="005E1234"/>
    <w:rsid w:val="005E1FBA"/>
    <w:rsid w:val="005E26CB"/>
    <w:rsid w:val="005E3D99"/>
    <w:rsid w:val="005E40E2"/>
    <w:rsid w:val="005E5467"/>
    <w:rsid w:val="005E57A8"/>
    <w:rsid w:val="005E5DB7"/>
    <w:rsid w:val="005E74A5"/>
    <w:rsid w:val="005F1C29"/>
    <w:rsid w:val="005F47DB"/>
    <w:rsid w:val="005F4A5C"/>
    <w:rsid w:val="005F4FEF"/>
    <w:rsid w:val="005F5868"/>
    <w:rsid w:val="005F6BF9"/>
    <w:rsid w:val="005F7139"/>
    <w:rsid w:val="005F73C4"/>
    <w:rsid w:val="005F76F3"/>
    <w:rsid w:val="00600D91"/>
    <w:rsid w:val="0060169E"/>
    <w:rsid w:val="0060484B"/>
    <w:rsid w:val="006056BE"/>
    <w:rsid w:val="00606350"/>
    <w:rsid w:val="00606C19"/>
    <w:rsid w:val="006073B5"/>
    <w:rsid w:val="00607406"/>
    <w:rsid w:val="00607FED"/>
    <w:rsid w:val="00610383"/>
    <w:rsid w:val="006103EE"/>
    <w:rsid w:val="00610EB6"/>
    <w:rsid w:val="00612189"/>
    <w:rsid w:val="006130C0"/>
    <w:rsid w:val="00613630"/>
    <w:rsid w:val="00614E87"/>
    <w:rsid w:val="006151FF"/>
    <w:rsid w:val="00617783"/>
    <w:rsid w:val="00620158"/>
    <w:rsid w:val="006204F5"/>
    <w:rsid w:val="00621116"/>
    <w:rsid w:val="00621D7D"/>
    <w:rsid w:val="0062296C"/>
    <w:rsid w:val="00623F47"/>
    <w:rsid w:val="006266A3"/>
    <w:rsid w:val="006272A7"/>
    <w:rsid w:val="006304B0"/>
    <w:rsid w:val="00630845"/>
    <w:rsid w:val="0063318A"/>
    <w:rsid w:val="00634388"/>
    <w:rsid w:val="006347B9"/>
    <w:rsid w:val="00634BC1"/>
    <w:rsid w:val="00635DA6"/>
    <w:rsid w:val="00636454"/>
    <w:rsid w:val="00640223"/>
    <w:rsid w:val="00640AD2"/>
    <w:rsid w:val="006414C3"/>
    <w:rsid w:val="00641C95"/>
    <w:rsid w:val="006422EE"/>
    <w:rsid w:val="00642F8B"/>
    <w:rsid w:val="0064448C"/>
    <w:rsid w:val="006456DE"/>
    <w:rsid w:val="00645A2D"/>
    <w:rsid w:val="0064702F"/>
    <w:rsid w:val="006501F3"/>
    <w:rsid w:val="006508D1"/>
    <w:rsid w:val="006531F2"/>
    <w:rsid w:val="0065403E"/>
    <w:rsid w:val="0065474E"/>
    <w:rsid w:val="00655B3B"/>
    <w:rsid w:val="00656680"/>
    <w:rsid w:val="00657052"/>
    <w:rsid w:val="0065796C"/>
    <w:rsid w:val="00660478"/>
    <w:rsid w:val="00661622"/>
    <w:rsid w:val="0066174E"/>
    <w:rsid w:val="0066238D"/>
    <w:rsid w:val="00665F3D"/>
    <w:rsid w:val="006673B8"/>
    <w:rsid w:val="00667AB8"/>
    <w:rsid w:val="0067009D"/>
    <w:rsid w:val="0067095E"/>
    <w:rsid w:val="00671183"/>
    <w:rsid w:val="00671FD9"/>
    <w:rsid w:val="00672E15"/>
    <w:rsid w:val="00672E96"/>
    <w:rsid w:val="00673A46"/>
    <w:rsid w:val="00673F8E"/>
    <w:rsid w:val="006758A7"/>
    <w:rsid w:val="00675AD8"/>
    <w:rsid w:val="00675DDA"/>
    <w:rsid w:val="00676757"/>
    <w:rsid w:val="00676F82"/>
    <w:rsid w:val="00681D6F"/>
    <w:rsid w:val="006822C4"/>
    <w:rsid w:val="00683BCE"/>
    <w:rsid w:val="006841BC"/>
    <w:rsid w:val="006857CE"/>
    <w:rsid w:val="0068703F"/>
    <w:rsid w:val="00690348"/>
    <w:rsid w:val="0069076C"/>
    <w:rsid w:val="00690A5C"/>
    <w:rsid w:val="00692210"/>
    <w:rsid w:val="00692350"/>
    <w:rsid w:val="006923F7"/>
    <w:rsid w:val="006924BD"/>
    <w:rsid w:val="0069357B"/>
    <w:rsid w:val="00693A63"/>
    <w:rsid w:val="00693BB6"/>
    <w:rsid w:val="0069443B"/>
    <w:rsid w:val="00696F02"/>
    <w:rsid w:val="006970DB"/>
    <w:rsid w:val="00697710"/>
    <w:rsid w:val="006A1049"/>
    <w:rsid w:val="006A1779"/>
    <w:rsid w:val="006A1FBE"/>
    <w:rsid w:val="006A4551"/>
    <w:rsid w:val="006A4858"/>
    <w:rsid w:val="006A4BAE"/>
    <w:rsid w:val="006A52EA"/>
    <w:rsid w:val="006A589C"/>
    <w:rsid w:val="006A5FE8"/>
    <w:rsid w:val="006A6554"/>
    <w:rsid w:val="006A7A91"/>
    <w:rsid w:val="006A7D7B"/>
    <w:rsid w:val="006B072B"/>
    <w:rsid w:val="006B1563"/>
    <w:rsid w:val="006B24EB"/>
    <w:rsid w:val="006B2756"/>
    <w:rsid w:val="006B2B17"/>
    <w:rsid w:val="006B3BC4"/>
    <w:rsid w:val="006B60B0"/>
    <w:rsid w:val="006B6259"/>
    <w:rsid w:val="006B6E75"/>
    <w:rsid w:val="006B768F"/>
    <w:rsid w:val="006C05D1"/>
    <w:rsid w:val="006C0675"/>
    <w:rsid w:val="006C0EB1"/>
    <w:rsid w:val="006C0EC3"/>
    <w:rsid w:val="006C180B"/>
    <w:rsid w:val="006C2F65"/>
    <w:rsid w:val="006C3A99"/>
    <w:rsid w:val="006C458E"/>
    <w:rsid w:val="006C4699"/>
    <w:rsid w:val="006C6FA7"/>
    <w:rsid w:val="006C7706"/>
    <w:rsid w:val="006C7D12"/>
    <w:rsid w:val="006D0508"/>
    <w:rsid w:val="006D19A1"/>
    <w:rsid w:val="006D1FD8"/>
    <w:rsid w:val="006D386E"/>
    <w:rsid w:val="006D39F6"/>
    <w:rsid w:val="006D440E"/>
    <w:rsid w:val="006D4644"/>
    <w:rsid w:val="006D7975"/>
    <w:rsid w:val="006D7A2B"/>
    <w:rsid w:val="006E1898"/>
    <w:rsid w:val="006E1CD6"/>
    <w:rsid w:val="006E32C5"/>
    <w:rsid w:val="006E4C9B"/>
    <w:rsid w:val="006E5FD6"/>
    <w:rsid w:val="006E72D9"/>
    <w:rsid w:val="006E77C4"/>
    <w:rsid w:val="006E7FC6"/>
    <w:rsid w:val="006F2274"/>
    <w:rsid w:val="006F22D6"/>
    <w:rsid w:val="006F2F31"/>
    <w:rsid w:val="006F386F"/>
    <w:rsid w:val="006F3C9B"/>
    <w:rsid w:val="006F3F62"/>
    <w:rsid w:val="006F46C1"/>
    <w:rsid w:val="006F4DF9"/>
    <w:rsid w:val="006F5BF7"/>
    <w:rsid w:val="006F6ACE"/>
    <w:rsid w:val="006F6ED0"/>
    <w:rsid w:val="00700B4C"/>
    <w:rsid w:val="00701E41"/>
    <w:rsid w:val="00703297"/>
    <w:rsid w:val="007037BF"/>
    <w:rsid w:val="0070492C"/>
    <w:rsid w:val="00705A27"/>
    <w:rsid w:val="007122E5"/>
    <w:rsid w:val="00712C64"/>
    <w:rsid w:val="007137AD"/>
    <w:rsid w:val="00714CEF"/>
    <w:rsid w:val="00715335"/>
    <w:rsid w:val="00715353"/>
    <w:rsid w:val="0071598F"/>
    <w:rsid w:val="00716D43"/>
    <w:rsid w:val="00716EAC"/>
    <w:rsid w:val="00717D32"/>
    <w:rsid w:val="0072079F"/>
    <w:rsid w:val="00721351"/>
    <w:rsid w:val="00721F09"/>
    <w:rsid w:val="007239FC"/>
    <w:rsid w:val="007243A9"/>
    <w:rsid w:val="00724B1A"/>
    <w:rsid w:val="00726765"/>
    <w:rsid w:val="00727A80"/>
    <w:rsid w:val="00730B90"/>
    <w:rsid w:val="00731D16"/>
    <w:rsid w:val="00732C8E"/>
    <w:rsid w:val="007334D9"/>
    <w:rsid w:val="00733647"/>
    <w:rsid w:val="00733993"/>
    <w:rsid w:val="00734C5C"/>
    <w:rsid w:val="00734CE8"/>
    <w:rsid w:val="00740F5B"/>
    <w:rsid w:val="0074176B"/>
    <w:rsid w:val="00742043"/>
    <w:rsid w:val="0074232D"/>
    <w:rsid w:val="007429C4"/>
    <w:rsid w:val="00742E60"/>
    <w:rsid w:val="007462A8"/>
    <w:rsid w:val="007472E4"/>
    <w:rsid w:val="007477B1"/>
    <w:rsid w:val="007506F6"/>
    <w:rsid w:val="00750F82"/>
    <w:rsid w:val="00751827"/>
    <w:rsid w:val="00751B6A"/>
    <w:rsid w:val="007527D4"/>
    <w:rsid w:val="00753BAB"/>
    <w:rsid w:val="0075472C"/>
    <w:rsid w:val="00754FD9"/>
    <w:rsid w:val="00755745"/>
    <w:rsid w:val="00757174"/>
    <w:rsid w:val="00757178"/>
    <w:rsid w:val="0076200A"/>
    <w:rsid w:val="0076347A"/>
    <w:rsid w:val="0076361D"/>
    <w:rsid w:val="007638BF"/>
    <w:rsid w:val="00763B0E"/>
    <w:rsid w:val="00764CC1"/>
    <w:rsid w:val="00766177"/>
    <w:rsid w:val="007666EC"/>
    <w:rsid w:val="0076735E"/>
    <w:rsid w:val="0077142E"/>
    <w:rsid w:val="007717A2"/>
    <w:rsid w:val="007731B8"/>
    <w:rsid w:val="00775032"/>
    <w:rsid w:val="0077645A"/>
    <w:rsid w:val="0078075D"/>
    <w:rsid w:val="00780B39"/>
    <w:rsid w:val="0078604E"/>
    <w:rsid w:val="00786234"/>
    <w:rsid w:val="00787092"/>
    <w:rsid w:val="00790533"/>
    <w:rsid w:val="00794B78"/>
    <w:rsid w:val="00794D95"/>
    <w:rsid w:val="0079565D"/>
    <w:rsid w:val="00795B3D"/>
    <w:rsid w:val="00795E83"/>
    <w:rsid w:val="007A0074"/>
    <w:rsid w:val="007A07E8"/>
    <w:rsid w:val="007A2276"/>
    <w:rsid w:val="007A2A9E"/>
    <w:rsid w:val="007A3B42"/>
    <w:rsid w:val="007A4196"/>
    <w:rsid w:val="007A53B5"/>
    <w:rsid w:val="007A5941"/>
    <w:rsid w:val="007A5DE8"/>
    <w:rsid w:val="007A5F59"/>
    <w:rsid w:val="007A65D2"/>
    <w:rsid w:val="007B25C9"/>
    <w:rsid w:val="007B2A1E"/>
    <w:rsid w:val="007B44E5"/>
    <w:rsid w:val="007B4FD3"/>
    <w:rsid w:val="007B5B2F"/>
    <w:rsid w:val="007B6757"/>
    <w:rsid w:val="007B6779"/>
    <w:rsid w:val="007C106B"/>
    <w:rsid w:val="007C13AE"/>
    <w:rsid w:val="007C1455"/>
    <w:rsid w:val="007C24AD"/>
    <w:rsid w:val="007C2590"/>
    <w:rsid w:val="007C4A9D"/>
    <w:rsid w:val="007C6438"/>
    <w:rsid w:val="007C6D93"/>
    <w:rsid w:val="007D0A57"/>
    <w:rsid w:val="007D0FA5"/>
    <w:rsid w:val="007D1358"/>
    <w:rsid w:val="007D24D1"/>
    <w:rsid w:val="007D308A"/>
    <w:rsid w:val="007D32F2"/>
    <w:rsid w:val="007D4766"/>
    <w:rsid w:val="007D5733"/>
    <w:rsid w:val="007D6985"/>
    <w:rsid w:val="007E12EF"/>
    <w:rsid w:val="007E2472"/>
    <w:rsid w:val="007E2773"/>
    <w:rsid w:val="007E58A5"/>
    <w:rsid w:val="007E623B"/>
    <w:rsid w:val="007E6EAA"/>
    <w:rsid w:val="007E7B6E"/>
    <w:rsid w:val="007F0979"/>
    <w:rsid w:val="007F24C4"/>
    <w:rsid w:val="007F35EF"/>
    <w:rsid w:val="007F3D1E"/>
    <w:rsid w:val="007F5F09"/>
    <w:rsid w:val="00800095"/>
    <w:rsid w:val="00801C67"/>
    <w:rsid w:val="00802973"/>
    <w:rsid w:val="00804A1D"/>
    <w:rsid w:val="008100C2"/>
    <w:rsid w:val="0081018D"/>
    <w:rsid w:val="0081037D"/>
    <w:rsid w:val="0081187D"/>
    <w:rsid w:val="008119B6"/>
    <w:rsid w:val="0081376D"/>
    <w:rsid w:val="00813A25"/>
    <w:rsid w:val="00814AE0"/>
    <w:rsid w:val="00815401"/>
    <w:rsid w:val="00821103"/>
    <w:rsid w:val="00822BF9"/>
    <w:rsid w:val="00824AE9"/>
    <w:rsid w:val="00826BC3"/>
    <w:rsid w:val="00827BA8"/>
    <w:rsid w:val="0083035B"/>
    <w:rsid w:val="00831351"/>
    <w:rsid w:val="008365BF"/>
    <w:rsid w:val="008373D0"/>
    <w:rsid w:val="008377DC"/>
    <w:rsid w:val="00840E14"/>
    <w:rsid w:val="0084347D"/>
    <w:rsid w:val="00846752"/>
    <w:rsid w:val="00846EB4"/>
    <w:rsid w:val="008475B4"/>
    <w:rsid w:val="0084787C"/>
    <w:rsid w:val="00861F02"/>
    <w:rsid w:val="0086317D"/>
    <w:rsid w:val="0086420B"/>
    <w:rsid w:val="008650DF"/>
    <w:rsid w:val="008662DF"/>
    <w:rsid w:val="00866A3D"/>
    <w:rsid w:val="00867CA2"/>
    <w:rsid w:val="00870F85"/>
    <w:rsid w:val="008713C8"/>
    <w:rsid w:val="008716EB"/>
    <w:rsid w:val="00873227"/>
    <w:rsid w:val="00875706"/>
    <w:rsid w:val="008776AC"/>
    <w:rsid w:val="00877D87"/>
    <w:rsid w:val="00877F0E"/>
    <w:rsid w:val="008817DC"/>
    <w:rsid w:val="0088246D"/>
    <w:rsid w:val="00882EA2"/>
    <w:rsid w:val="00882FF8"/>
    <w:rsid w:val="00883D0A"/>
    <w:rsid w:val="008847D3"/>
    <w:rsid w:val="00885890"/>
    <w:rsid w:val="00886B31"/>
    <w:rsid w:val="008874EB"/>
    <w:rsid w:val="008901C4"/>
    <w:rsid w:val="00891256"/>
    <w:rsid w:val="008918D1"/>
    <w:rsid w:val="00891DC8"/>
    <w:rsid w:val="0089354E"/>
    <w:rsid w:val="00895705"/>
    <w:rsid w:val="00895ECF"/>
    <w:rsid w:val="008965E1"/>
    <w:rsid w:val="0089687E"/>
    <w:rsid w:val="008A16E4"/>
    <w:rsid w:val="008A240F"/>
    <w:rsid w:val="008A2CC6"/>
    <w:rsid w:val="008A2F01"/>
    <w:rsid w:val="008A4038"/>
    <w:rsid w:val="008A6A15"/>
    <w:rsid w:val="008A6D90"/>
    <w:rsid w:val="008A719B"/>
    <w:rsid w:val="008B0CE3"/>
    <w:rsid w:val="008B2DFC"/>
    <w:rsid w:val="008B36BC"/>
    <w:rsid w:val="008B4D3A"/>
    <w:rsid w:val="008B597B"/>
    <w:rsid w:val="008C18F3"/>
    <w:rsid w:val="008C1B93"/>
    <w:rsid w:val="008C345A"/>
    <w:rsid w:val="008C519C"/>
    <w:rsid w:val="008C5CD0"/>
    <w:rsid w:val="008C7279"/>
    <w:rsid w:val="008C7A1A"/>
    <w:rsid w:val="008D217F"/>
    <w:rsid w:val="008D2972"/>
    <w:rsid w:val="008D327A"/>
    <w:rsid w:val="008D3A60"/>
    <w:rsid w:val="008D3F10"/>
    <w:rsid w:val="008D5418"/>
    <w:rsid w:val="008D6C61"/>
    <w:rsid w:val="008D7275"/>
    <w:rsid w:val="008E211B"/>
    <w:rsid w:val="008E226B"/>
    <w:rsid w:val="008E3371"/>
    <w:rsid w:val="008E4C82"/>
    <w:rsid w:val="008F30F7"/>
    <w:rsid w:val="008F5D3B"/>
    <w:rsid w:val="008F6251"/>
    <w:rsid w:val="008F6B5E"/>
    <w:rsid w:val="0090046D"/>
    <w:rsid w:val="0090072A"/>
    <w:rsid w:val="00901DB1"/>
    <w:rsid w:val="00902CB9"/>
    <w:rsid w:val="00902CED"/>
    <w:rsid w:val="0090334A"/>
    <w:rsid w:val="00903A3E"/>
    <w:rsid w:val="00903A61"/>
    <w:rsid w:val="00904BDE"/>
    <w:rsid w:val="00906128"/>
    <w:rsid w:val="00906BB0"/>
    <w:rsid w:val="00906BE0"/>
    <w:rsid w:val="00906E2B"/>
    <w:rsid w:val="00907E8B"/>
    <w:rsid w:val="009110CD"/>
    <w:rsid w:val="009116A7"/>
    <w:rsid w:val="009117BC"/>
    <w:rsid w:val="009119C5"/>
    <w:rsid w:val="00912113"/>
    <w:rsid w:val="00912D6C"/>
    <w:rsid w:val="00912FB6"/>
    <w:rsid w:val="009165FD"/>
    <w:rsid w:val="009216C6"/>
    <w:rsid w:val="00921811"/>
    <w:rsid w:val="00922225"/>
    <w:rsid w:val="00925478"/>
    <w:rsid w:val="00930168"/>
    <w:rsid w:val="009312CF"/>
    <w:rsid w:val="0093189E"/>
    <w:rsid w:val="009325B4"/>
    <w:rsid w:val="009334DF"/>
    <w:rsid w:val="0093767E"/>
    <w:rsid w:val="00941AC4"/>
    <w:rsid w:val="0094326B"/>
    <w:rsid w:val="00944E44"/>
    <w:rsid w:val="00945122"/>
    <w:rsid w:val="009454B0"/>
    <w:rsid w:val="00945D54"/>
    <w:rsid w:val="00946210"/>
    <w:rsid w:val="00952069"/>
    <w:rsid w:val="009527BF"/>
    <w:rsid w:val="00953628"/>
    <w:rsid w:val="0095455A"/>
    <w:rsid w:val="00954F8C"/>
    <w:rsid w:val="00955F27"/>
    <w:rsid w:val="0095698E"/>
    <w:rsid w:val="00957603"/>
    <w:rsid w:val="009604A2"/>
    <w:rsid w:val="00960531"/>
    <w:rsid w:val="00960C99"/>
    <w:rsid w:val="00961880"/>
    <w:rsid w:val="00963B3E"/>
    <w:rsid w:val="00964489"/>
    <w:rsid w:val="00964735"/>
    <w:rsid w:val="00964935"/>
    <w:rsid w:val="00964A74"/>
    <w:rsid w:val="00965134"/>
    <w:rsid w:val="00965451"/>
    <w:rsid w:val="009662CC"/>
    <w:rsid w:val="009737B0"/>
    <w:rsid w:val="009738BC"/>
    <w:rsid w:val="00973D61"/>
    <w:rsid w:val="00975A56"/>
    <w:rsid w:val="0097642C"/>
    <w:rsid w:val="00977337"/>
    <w:rsid w:val="009773AF"/>
    <w:rsid w:val="009778D8"/>
    <w:rsid w:val="00980437"/>
    <w:rsid w:val="00980991"/>
    <w:rsid w:val="009810EF"/>
    <w:rsid w:val="009841E8"/>
    <w:rsid w:val="009851FA"/>
    <w:rsid w:val="009867C5"/>
    <w:rsid w:val="00987483"/>
    <w:rsid w:val="0099083C"/>
    <w:rsid w:val="00990B16"/>
    <w:rsid w:val="009910A4"/>
    <w:rsid w:val="0099212A"/>
    <w:rsid w:val="00997115"/>
    <w:rsid w:val="009A1A07"/>
    <w:rsid w:val="009A2B93"/>
    <w:rsid w:val="009A3CB5"/>
    <w:rsid w:val="009A561E"/>
    <w:rsid w:val="009A76F2"/>
    <w:rsid w:val="009B0540"/>
    <w:rsid w:val="009B1730"/>
    <w:rsid w:val="009B1BF5"/>
    <w:rsid w:val="009B1C21"/>
    <w:rsid w:val="009B3D2E"/>
    <w:rsid w:val="009B4A10"/>
    <w:rsid w:val="009B5286"/>
    <w:rsid w:val="009B558A"/>
    <w:rsid w:val="009B5CB1"/>
    <w:rsid w:val="009B6407"/>
    <w:rsid w:val="009C39EB"/>
    <w:rsid w:val="009C3AB5"/>
    <w:rsid w:val="009C4EAF"/>
    <w:rsid w:val="009C50B8"/>
    <w:rsid w:val="009C531E"/>
    <w:rsid w:val="009C5FD6"/>
    <w:rsid w:val="009C6960"/>
    <w:rsid w:val="009D04AA"/>
    <w:rsid w:val="009D0A9D"/>
    <w:rsid w:val="009D1EB8"/>
    <w:rsid w:val="009D1FD5"/>
    <w:rsid w:val="009D43D0"/>
    <w:rsid w:val="009E0EF3"/>
    <w:rsid w:val="009E2752"/>
    <w:rsid w:val="009E4C7D"/>
    <w:rsid w:val="009E64CB"/>
    <w:rsid w:val="009F0137"/>
    <w:rsid w:val="009F013E"/>
    <w:rsid w:val="009F071C"/>
    <w:rsid w:val="009F09C4"/>
    <w:rsid w:val="009F2FA8"/>
    <w:rsid w:val="009F63F6"/>
    <w:rsid w:val="009F66FD"/>
    <w:rsid w:val="009F6A72"/>
    <w:rsid w:val="00A01E1A"/>
    <w:rsid w:val="00A0250A"/>
    <w:rsid w:val="00A04316"/>
    <w:rsid w:val="00A04864"/>
    <w:rsid w:val="00A10D74"/>
    <w:rsid w:val="00A10DE7"/>
    <w:rsid w:val="00A10F6E"/>
    <w:rsid w:val="00A12366"/>
    <w:rsid w:val="00A12C87"/>
    <w:rsid w:val="00A12D21"/>
    <w:rsid w:val="00A135F1"/>
    <w:rsid w:val="00A13F78"/>
    <w:rsid w:val="00A14583"/>
    <w:rsid w:val="00A145E6"/>
    <w:rsid w:val="00A14A92"/>
    <w:rsid w:val="00A14AAF"/>
    <w:rsid w:val="00A1548B"/>
    <w:rsid w:val="00A16B43"/>
    <w:rsid w:val="00A2072B"/>
    <w:rsid w:val="00A20BB2"/>
    <w:rsid w:val="00A20EC2"/>
    <w:rsid w:val="00A22085"/>
    <w:rsid w:val="00A232A6"/>
    <w:rsid w:val="00A237F1"/>
    <w:rsid w:val="00A2431C"/>
    <w:rsid w:val="00A245ED"/>
    <w:rsid w:val="00A25B52"/>
    <w:rsid w:val="00A26659"/>
    <w:rsid w:val="00A26EEA"/>
    <w:rsid w:val="00A27B17"/>
    <w:rsid w:val="00A30924"/>
    <w:rsid w:val="00A32194"/>
    <w:rsid w:val="00A323B7"/>
    <w:rsid w:val="00A34414"/>
    <w:rsid w:val="00A34AA2"/>
    <w:rsid w:val="00A358BB"/>
    <w:rsid w:val="00A3744D"/>
    <w:rsid w:val="00A4030E"/>
    <w:rsid w:val="00A403C5"/>
    <w:rsid w:val="00A405E5"/>
    <w:rsid w:val="00A41E7E"/>
    <w:rsid w:val="00A4215A"/>
    <w:rsid w:val="00A43255"/>
    <w:rsid w:val="00A4454C"/>
    <w:rsid w:val="00A45F2C"/>
    <w:rsid w:val="00A46253"/>
    <w:rsid w:val="00A46F06"/>
    <w:rsid w:val="00A4700F"/>
    <w:rsid w:val="00A470A9"/>
    <w:rsid w:val="00A47853"/>
    <w:rsid w:val="00A52B14"/>
    <w:rsid w:val="00A5394C"/>
    <w:rsid w:val="00A5463C"/>
    <w:rsid w:val="00A559E7"/>
    <w:rsid w:val="00A60120"/>
    <w:rsid w:val="00A6041F"/>
    <w:rsid w:val="00A62F31"/>
    <w:rsid w:val="00A655D1"/>
    <w:rsid w:val="00A6637C"/>
    <w:rsid w:val="00A668C3"/>
    <w:rsid w:val="00A66946"/>
    <w:rsid w:val="00A672B3"/>
    <w:rsid w:val="00A70579"/>
    <w:rsid w:val="00A71891"/>
    <w:rsid w:val="00A71E46"/>
    <w:rsid w:val="00A7321F"/>
    <w:rsid w:val="00A73D08"/>
    <w:rsid w:val="00A7579D"/>
    <w:rsid w:val="00A809DD"/>
    <w:rsid w:val="00A81AB2"/>
    <w:rsid w:val="00A81DC5"/>
    <w:rsid w:val="00A8222C"/>
    <w:rsid w:val="00A861D9"/>
    <w:rsid w:val="00A8710B"/>
    <w:rsid w:val="00A87E8C"/>
    <w:rsid w:val="00A917B7"/>
    <w:rsid w:val="00A91AA0"/>
    <w:rsid w:val="00A924A4"/>
    <w:rsid w:val="00A9265F"/>
    <w:rsid w:val="00A93C9A"/>
    <w:rsid w:val="00A9513C"/>
    <w:rsid w:val="00A95886"/>
    <w:rsid w:val="00A965EA"/>
    <w:rsid w:val="00A9663B"/>
    <w:rsid w:val="00A96A79"/>
    <w:rsid w:val="00AA0CA0"/>
    <w:rsid w:val="00AA1F1D"/>
    <w:rsid w:val="00AA29D1"/>
    <w:rsid w:val="00AA4AAC"/>
    <w:rsid w:val="00AA4EF8"/>
    <w:rsid w:val="00AA67AA"/>
    <w:rsid w:val="00AA6CF3"/>
    <w:rsid w:val="00AA7603"/>
    <w:rsid w:val="00AA78FB"/>
    <w:rsid w:val="00AB07F7"/>
    <w:rsid w:val="00AB0E3F"/>
    <w:rsid w:val="00AB117A"/>
    <w:rsid w:val="00AB1F96"/>
    <w:rsid w:val="00AB25E1"/>
    <w:rsid w:val="00AB2F24"/>
    <w:rsid w:val="00AB3893"/>
    <w:rsid w:val="00AB4301"/>
    <w:rsid w:val="00AB49C1"/>
    <w:rsid w:val="00AB4AD7"/>
    <w:rsid w:val="00AB5A89"/>
    <w:rsid w:val="00AC06B6"/>
    <w:rsid w:val="00AC1607"/>
    <w:rsid w:val="00AC2072"/>
    <w:rsid w:val="00AC212A"/>
    <w:rsid w:val="00AC2201"/>
    <w:rsid w:val="00AC39EA"/>
    <w:rsid w:val="00AC6A64"/>
    <w:rsid w:val="00AD008E"/>
    <w:rsid w:val="00AD1729"/>
    <w:rsid w:val="00AD1D3C"/>
    <w:rsid w:val="00AD260C"/>
    <w:rsid w:val="00AD40D1"/>
    <w:rsid w:val="00AD60D2"/>
    <w:rsid w:val="00AD6404"/>
    <w:rsid w:val="00AD69C9"/>
    <w:rsid w:val="00AE1A0F"/>
    <w:rsid w:val="00AE3EA7"/>
    <w:rsid w:val="00AE5EE6"/>
    <w:rsid w:val="00AE7579"/>
    <w:rsid w:val="00AF714A"/>
    <w:rsid w:val="00AF75CB"/>
    <w:rsid w:val="00B0093F"/>
    <w:rsid w:val="00B00C77"/>
    <w:rsid w:val="00B00CC0"/>
    <w:rsid w:val="00B05528"/>
    <w:rsid w:val="00B06BAE"/>
    <w:rsid w:val="00B107D6"/>
    <w:rsid w:val="00B11DAD"/>
    <w:rsid w:val="00B13309"/>
    <w:rsid w:val="00B1658B"/>
    <w:rsid w:val="00B16E65"/>
    <w:rsid w:val="00B17FDE"/>
    <w:rsid w:val="00B21A2E"/>
    <w:rsid w:val="00B22317"/>
    <w:rsid w:val="00B22B47"/>
    <w:rsid w:val="00B245DA"/>
    <w:rsid w:val="00B24BE6"/>
    <w:rsid w:val="00B24C38"/>
    <w:rsid w:val="00B24EA2"/>
    <w:rsid w:val="00B25FCD"/>
    <w:rsid w:val="00B27768"/>
    <w:rsid w:val="00B302CE"/>
    <w:rsid w:val="00B308C0"/>
    <w:rsid w:val="00B33206"/>
    <w:rsid w:val="00B3377C"/>
    <w:rsid w:val="00B34EC4"/>
    <w:rsid w:val="00B36512"/>
    <w:rsid w:val="00B36701"/>
    <w:rsid w:val="00B37A75"/>
    <w:rsid w:val="00B438F3"/>
    <w:rsid w:val="00B449BB"/>
    <w:rsid w:val="00B50AED"/>
    <w:rsid w:val="00B50D6C"/>
    <w:rsid w:val="00B51457"/>
    <w:rsid w:val="00B52F61"/>
    <w:rsid w:val="00B531C2"/>
    <w:rsid w:val="00B53537"/>
    <w:rsid w:val="00B54315"/>
    <w:rsid w:val="00B54F8A"/>
    <w:rsid w:val="00B557BB"/>
    <w:rsid w:val="00B55802"/>
    <w:rsid w:val="00B5681F"/>
    <w:rsid w:val="00B56928"/>
    <w:rsid w:val="00B57B4D"/>
    <w:rsid w:val="00B60114"/>
    <w:rsid w:val="00B60FCC"/>
    <w:rsid w:val="00B631E0"/>
    <w:rsid w:val="00B64D54"/>
    <w:rsid w:val="00B67433"/>
    <w:rsid w:val="00B676D3"/>
    <w:rsid w:val="00B67735"/>
    <w:rsid w:val="00B703A7"/>
    <w:rsid w:val="00B70554"/>
    <w:rsid w:val="00B76BC4"/>
    <w:rsid w:val="00B76EE6"/>
    <w:rsid w:val="00B819A6"/>
    <w:rsid w:val="00B820CC"/>
    <w:rsid w:val="00B82C9F"/>
    <w:rsid w:val="00B84A26"/>
    <w:rsid w:val="00B8704A"/>
    <w:rsid w:val="00B8717D"/>
    <w:rsid w:val="00B8718F"/>
    <w:rsid w:val="00B903EF"/>
    <w:rsid w:val="00B92074"/>
    <w:rsid w:val="00B921A1"/>
    <w:rsid w:val="00B944B2"/>
    <w:rsid w:val="00B944DA"/>
    <w:rsid w:val="00B94854"/>
    <w:rsid w:val="00B9544F"/>
    <w:rsid w:val="00B96087"/>
    <w:rsid w:val="00B96872"/>
    <w:rsid w:val="00B978D8"/>
    <w:rsid w:val="00B97CE1"/>
    <w:rsid w:val="00BA0975"/>
    <w:rsid w:val="00BA2FF7"/>
    <w:rsid w:val="00BA3C0B"/>
    <w:rsid w:val="00BA4FA5"/>
    <w:rsid w:val="00BA5859"/>
    <w:rsid w:val="00BA6A16"/>
    <w:rsid w:val="00BA7CE0"/>
    <w:rsid w:val="00BB00BE"/>
    <w:rsid w:val="00BB08AB"/>
    <w:rsid w:val="00BB1925"/>
    <w:rsid w:val="00BB2CD5"/>
    <w:rsid w:val="00BB45D0"/>
    <w:rsid w:val="00BB4B7A"/>
    <w:rsid w:val="00BB6E64"/>
    <w:rsid w:val="00BC28CF"/>
    <w:rsid w:val="00BC32FA"/>
    <w:rsid w:val="00BC39E7"/>
    <w:rsid w:val="00BC3C6E"/>
    <w:rsid w:val="00BC44BA"/>
    <w:rsid w:val="00BC4661"/>
    <w:rsid w:val="00BC574F"/>
    <w:rsid w:val="00BC5900"/>
    <w:rsid w:val="00BC5BE4"/>
    <w:rsid w:val="00BC61A2"/>
    <w:rsid w:val="00BC6D06"/>
    <w:rsid w:val="00BC7C79"/>
    <w:rsid w:val="00BC7CA1"/>
    <w:rsid w:val="00BD0930"/>
    <w:rsid w:val="00BD0C62"/>
    <w:rsid w:val="00BD238F"/>
    <w:rsid w:val="00BD4F71"/>
    <w:rsid w:val="00BD618D"/>
    <w:rsid w:val="00BD7102"/>
    <w:rsid w:val="00BE129B"/>
    <w:rsid w:val="00BE3A84"/>
    <w:rsid w:val="00BE6662"/>
    <w:rsid w:val="00BE6D74"/>
    <w:rsid w:val="00BE6F08"/>
    <w:rsid w:val="00BE7AF6"/>
    <w:rsid w:val="00BF004D"/>
    <w:rsid w:val="00BF0291"/>
    <w:rsid w:val="00BF3F59"/>
    <w:rsid w:val="00BF5524"/>
    <w:rsid w:val="00BF58A0"/>
    <w:rsid w:val="00BF5D41"/>
    <w:rsid w:val="00BF7401"/>
    <w:rsid w:val="00BF759E"/>
    <w:rsid w:val="00C01CB0"/>
    <w:rsid w:val="00C03EAE"/>
    <w:rsid w:val="00C05694"/>
    <w:rsid w:val="00C05E57"/>
    <w:rsid w:val="00C06639"/>
    <w:rsid w:val="00C0791E"/>
    <w:rsid w:val="00C127D6"/>
    <w:rsid w:val="00C1295E"/>
    <w:rsid w:val="00C12A33"/>
    <w:rsid w:val="00C13AD0"/>
    <w:rsid w:val="00C13D49"/>
    <w:rsid w:val="00C1469D"/>
    <w:rsid w:val="00C1497F"/>
    <w:rsid w:val="00C14B21"/>
    <w:rsid w:val="00C14DCC"/>
    <w:rsid w:val="00C1544C"/>
    <w:rsid w:val="00C15640"/>
    <w:rsid w:val="00C161CC"/>
    <w:rsid w:val="00C1767F"/>
    <w:rsid w:val="00C17759"/>
    <w:rsid w:val="00C178A9"/>
    <w:rsid w:val="00C200B8"/>
    <w:rsid w:val="00C200E0"/>
    <w:rsid w:val="00C21C69"/>
    <w:rsid w:val="00C21E49"/>
    <w:rsid w:val="00C22277"/>
    <w:rsid w:val="00C223A3"/>
    <w:rsid w:val="00C245F6"/>
    <w:rsid w:val="00C255AA"/>
    <w:rsid w:val="00C2710F"/>
    <w:rsid w:val="00C2741B"/>
    <w:rsid w:val="00C274B5"/>
    <w:rsid w:val="00C30F7E"/>
    <w:rsid w:val="00C318B9"/>
    <w:rsid w:val="00C31BF5"/>
    <w:rsid w:val="00C327E6"/>
    <w:rsid w:val="00C339E2"/>
    <w:rsid w:val="00C339F5"/>
    <w:rsid w:val="00C343E1"/>
    <w:rsid w:val="00C35E33"/>
    <w:rsid w:val="00C375D8"/>
    <w:rsid w:val="00C37BE6"/>
    <w:rsid w:val="00C408C7"/>
    <w:rsid w:val="00C41A55"/>
    <w:rsid w:val="00C41F2C"/>
    <w:rsid w:val="00C42921"/>
    <w:rsid w:val="00C46E95"/>
    <w:rsid w:val="00C4752B"/>
    <w:rsid w:val="00C50241"/>
    <w:rsid w:val="00C51E54"/>
    <w:rsid w:val="00C5261A"/>
    <w:rsid w:val="00C53E30"/>
    <w:rsid w:val="00C54492"/>
    <w:rsid w:val="00C572E4"/>
    <w:rsid w:val="00C60C16"/>
    <w:rsid w:val="00C61ACC"/>
    <w:rsid w:val="00C61B1B"/>
    <w:rsid w:val="00C61D82"/>
    <w:rsid w:val="00C61F03"/>
    <w:rsid w:val="00C62A27"/>
    <w:rsid w:val="00C63BFB"/>
    <w:rsid w:val="00C664F1"/>
    <w:rsid w:val="00C67398"/>
    <w:rsid w:val="00C70B9D"/>
    <w:rsid w:val="00C73CD1"/>
    <w:rsid w:val="00C74E84"/>
    <w:rsid w:val="00C758E1"/>
    <w:rsid w:val="00C80823"/>
    <w:rsid w:val="00C837F9"/>
    <w:rsid w:val="00C83919"/>
    <w:rsid w:val="00C83A59"/>
    <w:rsid w:val="00C83E7C"/>
    <w:rsid w:val="00C87AD2"/>
    <w:rsid w:val="00C9058D"/>
    <w:rsid w:val="00C914AF"/>
    <w:rsid w:val="00C936DC"/>
    <w:rsid w:val="00C946E2"/>
    <w:rsid w:val="00C948F8"/>
    <w:rsid w:val="00C964E9"/>
    <w:rsid w:val="00CA22C1"/>
    <w:rsid w:val="00CA2BF4"/>
    <w:rsid w:val="00CA3A6E"/>
    <w:rsid w:val="00CA3C00"/>
    <w:rsid w:val="00CA40EF"/>
    <w:rsid w:val="00CA4192"/>
    <w:rsid w:val="00CA46DE"/>
    <w:rsid w:val="00CA4D71"/>
    <w:rsid w:val="00CA602A"/>
    <w:rsid w:val="00CA65B8"/>
    <w:rsid w:val="00CA6CEE"/>
    <w:rsid w:val="00CA7536"/>
    <w:rsid w:val="00CB01A0"/>
    <w:rsid w:val="00CB09A4"/>
    <w:rsid w:val="00CB0A7D"/>
    <w:rsid w:val="00CB1460"/>
    <w:rsid w:val="00CB39AE"/>
    <w:rsid w:val="00CB6901"/>
    <w:rsid w:val="00CB6AA0"/>
    <w:rsid w:val="00CB750B"/>
    <w:rsid w:val="00CC34D9"/>
    <w:rsid w:val="00CC35D2"/>
    <w:rsid w:val="00CC45BE"/>
    <w:rsid w:val="00CC4A2F"/>
    <w:rsid w:val="00CC6D58"/>
    <w:rsid w:val="00CC7860"/>
    <w:rsid w:val="00CD0155"/>
    <w:rsid w:val="00CD0B29"/>
    <w:rsid w:val="00CD1640"/>
    <w:rsid w:val="00CD2408"/>
    <w:rsid w:val="00CD2BCF"/>
    <w:rsid w:val="00CD400A"/>
    <w:rsid w:val="00CD415B"/>
    <w:rsid w:val="00CD578A"/>
    <w:rsid w:val="00CD748D"/>
    <w:rsid w:val="00CE4F11"/>
    <w:rsid w:val="00CE7321"/>
    <w:rsid w:val="00CE7D41"/>
    <w:rsid w:val="00CF132D"/>
    <w:rsid w:val="00CF14B0"/>
    <w:rsid w:val="00CF1A80"/>
    <w:rsid w:val="00CF2E15"/>
    <w:rsid w:val="00CF375D"/>
    <w:rsid w:val="00CF3DFE"/>
    <w:rsid w:val="00CF480A"/>
    <w:rsid w:val="00CF4E5E"/>
    <w:rsid w:val="00CF5286"/>
    <w:rsid w:val="00CF6EE3"/>
    <w:rsid w:val="00D010FC"/>
    <w:rsid w:val="00D03347"/>
    <w:rsid w:val="00D0356C"/>
    <w:rsid w:val="00D03954"/>
    <w:rsid w:val="00D03AA3"/>
    <w:rsid w:val="00D048EE"/>
    <w:rsid w:val="00D04E20"/>
    <w:rsid w:val="00D06066"/>
    <w:rsid w:val="00D076BE"/>
    <w:rsid w:val="00D079C7"/>
    <w:rsid w:val="00D10691"/>
    <w:rsid w:val="00D1071A"/>
    <w:rsid w:val="00D10D2A"/>
    <w:rsid w:val="00D130FB"/>
    <w:rsid w:val="00D13346"/>
    <w:rsid w:val="00D1390F"/>
    <w:rsid w:val="00D13C6B"/>
    <w:rsid w:val="00D20135"/>
    <w:rsid w:val="00D21ABB"/>
    <w:rsid w:val="00D221A1"/>
    <w:rsid w:val="00D22275"/>
    <w:rsid w:val="00D22B4F"/>
    <w:rsid w:val="00D23168"/>
    <w:rsid w:val="00D2486F"/>
    <w:rsid w:val="00D24D2F"/>
    <w:rsid w:val="00D25121"/>
    <w:rsid w:val="00D25732"/>
    <w:rsid w:val="00D26D1F"/>
    <w:rsid w:val="00D27439"/>
    <w:rsid w:val="00D3114B"/>
    <w:rsid w:val="00D31905"/>
    <w:rsid w:val="00D31BFE"/>
    <w:rsid w:val="00D3284B"/>
    <w:rsid w:val="00D333E0"/>
    <w:rsid w:val="00D345C6"/>
    <w:rsid w:val="00D34F13"/>
    <w:rsid w:val="00D35830"/>
    <w:rsid w:val="00D36B88"/>
    <w:rsid w:val="00D42458"/>
    <w:rsid w:val="00D4290F"/>
    <w:rsid w:val="00D42C41"/>
    <w:rsid w:val="00D437A9"/>
    <w:rsid w:val="00D43E9A"/>
    <w:rsid w:val="00D4465F"/>
    <w:rsid w:val="00D450C2"/>
    <w:rsid w:val="00D46C87"/>
    <w:rsid w:val="00D5049D"/>
    <w:rsid w:val="00D509A9"/>
    <w:rsid w:val="00D515CE"/>
    <w:rsid w:val="00D52F18"/>
    <w:rsid w:val="00D53A77"/>
    <w:rsid w:val="00D54C9F"/>
    <w:rsid w:val="00D54D5F"/>
    <w:rsid w:val="00D55E8D"/>
    <w:rsid w:val="00D56D9B"/>
    <w:rsid w:val="00D57B9C"/>
    <w:rsid w:val="00D613A6"/>
    <w:rsid w:val="00D61490"/>
    <w:rsid w:val="00D62E2D"/>
    <w:rsid w:val="00D63005"/>
    <w:rsid w:val="00D632F2"/>
    <w:rsid w:val="00D636E4"/>
    <w:rsid w:val="00D65A10"/>
    <w:rsid w:val="00D6610E"/>
    <w:rsid w:val="00D66D32"/>
    <w:rsid w:val="00D6714F"/>
    <w:rsid w:val="00D711F6"/>
    <w:rsid w:val="00D726CC"/>
    <w:rsid w:val="00D76219"/>
    <w:rsid w:val="00D76734"/>
    <w:rsid w:val="00D7798F"/>
    <w:rsid w:val="00D80492"/>
    <w:rsid w:val="00D81A70"/>
    <w:rsid w:val="00D8238C"/>
    <w:rsid w:val="00D82875"/>
    <w:rsid w:val="00D8417D"/>
    <w:rsid w:val="00D84A58"/>
    <w:rsid w:val="00D85856"/>
    <w:rsid w:val="00D8660F"/>
    <w:rsid w:val="00D86768"/>
    <w:rsid w:val="00D871CA"/>
    <w:rsid w:val="00D874A1"/>
    <w:rsid w:val="00D91A7F"/>
    <w:rsid w:val="00D968CC"/>
    <w:rsid w:val="00D97CAF"/>
    <w:rsid w:val="00DA1193"/>
    <w:rsid w:val="00DA1EAE"/>
    <w:rsid w:val="00DA234E"/>
    <w:rsid w:val="00DA3CB8"/>
    <w:rsid w:val="00DA4317"/>
    <w:rsid w:val="00DA69B2"/>
    <w:rsid w:val="00DA7F84"/>
    <w:rsid w:val="00DB077A"/>
    <w:rsid w:val="00DB1AF0"/>
    <w:rsid w:val="00DB29EC"/>
    <w:rsid w:val="00DB40C9"/>
    <w:rsid w:val="00DB43FF"/>
    <w:rsid w:val="00DB485F"/>
    <w:rsid w:val="00DB4B36"/>
    <w:rsid w:val="00DC1DD9"/>
    <w:rsid w:val="00DC26A4"/>
    <w:rsid w:val="00DC2732"/>
    <w:rsid w:val="00DC41DB"/>
    <w:rsid w:val="00DC4DC3"/>
    <w:rsid w:val="00DC551E"/>
    <w:rsid w:val="00DC6323"/>
    <w:rsid w:val="00DC68CD"/>
    <w:rsid w:val="00DD074E"/>
    <w:rsid w:val="00DD0D82"/>
    <w:rsid w:val="00DD18DB"/>
    <w:rsid w:val="00DD3378"/>
    <w:rsid w:val="00DD341C"/>
    <w:rsid w:val="00DD4638"/>
    <w:rsid w:val="00DD4D3B"/>
    <w:rsid w:val="00DD5A57"/>
    <w:rsid w:val="00DD6E88"/>
    <w:rsid w:val="00DE001C"/>
    <w:rsid w:val="00DE0316"/>
    <w:rsid w:val="00DE07D8"/>
    <w:rsid w:val="00DE103A"/>
    <w:rsid w:val="00DE13C5"/>
    <w:rsid w:val="00DE1768"/>
    <w:rsid w:val="00DE1831"/>
    <w:rsid w:val="00DE19E1"/>
    <w:rsid w:val="00DE1DF8"/>
    <w:rsid w:val="00DE3344"/>
    <w:rsid w:val="00DE3E68"/>
    <w:rsid w:val="00DE4261"/>
    <w:rsid w:val="00DE449E"/>
    <w:rsid w:val="00DE4560"/>
    <w:rsid w:val="00DE59CD"/>
    <w:rsid w:val="00DE61E4"/>
    <w:rsid w:val="00DE6E36"/>
    <w:rsid w:val="00DE7FB1"/>
    <w:rsid w:val="00DF04C4"/>
    <w:rsid w:val="00DF158A"/>
    <w:rsid w:val="00DF2194"/>
    <w:rsid w:val="00DF31A0"/>
    <w:rsid w:val="00DF5224"/>
    <w:rsid w:val="00DF5B4D"/>
    <w:rsid w:val="00DF5D1B"/>
    <w:rsid w:val="00DF6688"/>
    <w:rsid w:val="00DF6F3A"/>
    <w:rsid w:val="00E03176"/>
    <w:rsid w:val="00E034C3"/>
    <w:rsid w:val="00E04A4B"/>
    <w:rsid w:val="00E05056"/>
    <w:rsid w:val="00E05448"/>
    <w:rsid w:val="00E057C8"/>
    <w:rsid w:val="00E074C8"/>
    <w:rsid w:val="00E10A48"/>
    <w:rsid w:val="00E10A77"/>
    <w:rsid w:val="00E126DD"/>
    <w:rsid w:val="00E1447D"/>
    <w:rsid w:val="00E14E6F"/>
    <w:rsid w:val="00E1582E"/>
    <w:rsid w:val="00E17974"/>
    <w:rsid w:val="00E20CB2"/>
    <w:rsid w:val="00E21AA2"/>
    <w:rsid w:val="00E2290B"/>
    <w:rsid w:val="00E231EF"/>
    <w:rsid w:val="00E241AB"/>
    <w:rsid w:val="00E24234"/>
    <w:rsid w:val="00E26179"/>
    <w:rsid w:val="00E274AD"/>
    <w:rsid w:val="00E30247"/>
    <w:rsid w:val="00E31F4B"/>
    <w:rsid w:val="00E32DD3"/>
    <w:rsid w:val="00E33085"/>
    <w:rsid w:val="00E33CD2"/>
    <w:rsid w:val="00E3621E"/>
    <w:rsid w:val="00E400AD"/>
    <w:rsid w:val="00E403CF"/>
    <w:rsid w:val="00E43EB2"/>
    <w:rsid w:val="00E44FDA"/>
    <w:rsid w:val="00E47926"/>
    <w:rsid w:val="00E51671"/>
    <w:rsid w:val="00E53E47"/>
    <w:rsid w:val="00E5448D"/>
    <w:rsid w:val="00E5615A"/>
    <w:rsid w:val="00E564AE"/>
    <w:rsid w:val="00E56939"/>
    <w:rsid w:val="00E6132B"/>
    <w:rsid w:val="00E623C4"/>
    <w:rsid w:val="00E63772"/>
    <w:rsid w:val="00E63B82"/>
    <w:rsid w:val="00E63C51"/>
    <w:rsid w:val="00E6466E"/>
    <w:rsid w:val="00E646D4"/>
    <w:rsid w:val="00E65268"/>
    <w:rsid w:val="00E65AB6"/>
    <w:rsid w:val="00E6748C"/>
    <w:rsid w:val="00E70908"/>
    <w:rsid w:val="00E70D42"/>
    <w:rsid w:val="00E72A3C"/>
    <w:rsid w:val="00E75654"/>
    <w:rsid w:val="00E76F56"/>
    <w:rsid w:val="00E77FE3"/>
    <w:rsid w:val="00E8061D"/>
    <w:rsid w:val="00E828B5"/>
    <w:rsid w:val="00E832B5"/>
    <w:rsid w:val="00E85332"/>
    <w:rsid w:val="00E860E1"/>
    <w:rsid w:val="00E867F4"/>
    <w:rsid w:val="00E86D31"/>
    <w:rsid w:val="00E9051C"/>
    <w:rsid w:val="00E90C36"/>
    <w:rsid w:val="00E90F22"/>
    <w:rsid w:val="00E9145E"/>
    <w:rsid w:val="00E915EE"/>
    <w:rsid w:val="00E92E1B"/>
    <w:rsid w:val="00E93E11"/>
    <w:rsid w:val="00E946C9"/>
    <w:rsid w:val="00E95A62"/>
    <w:rsid w:val="00E968FF"/>
    <w:rsid w:val="00EA2BD1"/>
    <w:rsid w:val="00EA515E"/>
    <w:rsid w:val="00EA68C2"/>
    <w:rsid w:val="00EA71AF"/>
    <w:rsid w:val="00EB012A"/>
    <w:rsid w:val="00EB118E"/>
    <w:rsid w:val="00EB1735"/>
    <w:rsid w:val="00EB26A2"/>
    <w:rsid w:val="00EB2F1B"/>
    <w:rsid w:val="00EB31C0"/>
    <w:rsid w:val="00EB4CC8"/>
    <w:rsid w:val="00EB586A"/>
    <w:rsid w:val="00EB6F1E"/>
    <w:rsid w:val="00EB739F"/>
    <w:rsid w:val="00EC0503"/>
    <w:rsid w:val="00EC2D62"/>
    <w:rsid w:val="00EC3989"/>
    <w:rsid w:val="00EC3D58"/>
    <w:rsid w:val="00EC3DE2"/>
    <w:rsid w:val="00EC48E6"/>
    <w:rsid w:val="00EC6A50"/>
    <w:rsid w:val="00EC7884"/>
    <w:rsid w:val="00EC7D0F"/>
    <w:rsid w:val="00ED05F5"/>
    <w:rsid w:val="00ED0E88"/>
    <w:rsid w:val="00ED11F0"/>
    <w:rsid w:val="00ED22CC"/>
    <w:rsid w:val="00ED3341"/>
    <w:rsid w:val="00ED3654"/>
    <w:rsid w:val="00ED36DC"/>
    <w:rsid w:val="00ED41B8"/>
    <w:rsid w:val="00ED4E93"/>
    <w:rsid w:val="00ED50A8"/>
    <w:rsid w:val="00ED549A"/>
    <w:rsid w:val="00ED5816"/>
    <w:rsid w:val="00EE000B"/>
    <w:rsid w:val="00EE02D5"/>
    <w:rsid w:val="00EE100D"/>
    <w:rsid w:val="00EE255A"/>
    <w:rsid w:val="00EE3780"/>
    <w:rsid w:val="00EE3B51"/>
    <w:rsid w:val="00EE40DF"/>
    <w:rsid w:val="00EE47E8"/>
    <w:rsid w:val="00EE4BE8"/>
    <w:rsid w:val="00EE5BA1"/>
    <w:rsid w:val="00EE689B"/>
    <w:rsid w:val="00EF0059"/>
    <w:rsid w:val="00EF1359"/>
    <w:rsid w:val="00EF1838"/>
    <w:rsid w:val="00EF1D3E"/>
    <w:rsid w:val="00EF23C6"/>
    <w:rsid w:val="00EF2D59"/>
    <w:rsid w:val="00EF3801"/>
    <w:rsid w:val="00EF3C9E"/>
    <w:rsid w:val="00EF3E11"/>
    <w:rsid w:val="00EF4446"/>
    <w:rsid w:val="00EF4F3E"/>
    <w:rsid w:val="00EF60BA"/>
    <w:rsid w:val="00F00EA7"/>
    <w:rsid w:val="00F03617"/>
    <w:rsid w:val="00F04417"/>
    <w:rsid w:val="00F05827"/>
    <w:rsid w:val="00F06262"/>
    <w:rsid w:val="00F07AA6"/>
    <w:rsid w:val="00F1222D"/>
    <w:rsid w:val="00F12A23"/>
    <w:rsid w:val="00F13221"/>
    <w:rsid w:val="00F13617"/>
    <w:rsid w:val="00F15E36"/>
    <w:rsid w:val="00F177EC"/>
    <w:rsid w:val="00F17FBA"/>
    <w:rsid w:val="00F2055D"/>
    <w:rsid w:val="00F20DC0"/>
    <w:rsid w:val="00F211F7"/>
    <w:rsid w:val="00F21798"/>
    <w:rsid w:val="00F21AF2"/>
    <w:rsid w:val="00F21FCC"/>
    <w:rsid w:val="00F22D6C"/>
    <w:rsid w:val="00F22DA1"/>
    <w:rsid w:val="00F30364"/>
    <w:rsid w:val="00F30AB8"/>
    <w:rsid w:val="00F33421"/>
    <w:rsid w:val="00F35F5E"/>
    <w:rsid w:val="00F36A06"/>
    <w:rsid w:val="00F40A1D"/>
    <w:rsid w:val="00F40A7A"/>
    <w:rsid w:val="00F40C1D"/>
    <w:rsid w:val="00F4182D"/>
    <w:rsid w:val="00F421D4"/>
    <w:rsid w:val="00F42E0D"/>
    <w:rsid w:val="00F42E72"/>
    <w:rsid w:val="00F44CD2"/>
    <w:rsid w:val="00F450E8"/>
    <w:rsid w:val="00F47A33"/>
    <w:rsid w:val="00F50B03"/>
    <w:rsid w:val="00F50DC3"/>
    <w:rsid w:val="00F51176"/>
    <w:rsid w:val="00F51C9B"/>
    <w:rsid w:val="00F54408"/>
    <w:rsid w:val="00F54466"/>
    <w:rsid w:val="00F60966"/>
    <w:rsid w:val="00F60B73"/>
    <w:rsid w:val="00F60EEB"/>
    <w:rsid w:val="00F61C21"/>
    <w:rsid w:val="00F622DD"/>
    <w:rsid w:val="00F62604"/>
    <w:rsid w:val="00F659F7"/>
    <w:rsid w:val="00F66791"/>
    <w:rsid w:val="00F67630"/>
    <w:rsid w:val="00F718BB"/>
    <w:rsid w:val="00F72C90"/>
    <w:rsid w:val="00F7473E"/>
    <w:rsid w:val="00F747BB"/>
    <w:rsid w:val="00F74E85"/>
    <w:rsid w:val="00F75D09"/>
    <w:rsid w:val="00F76135"/>
    <w:rsid w:val="00F76155"/>
    <w:rsid w:val="00F77B34"/>
    <w:rsid w:val="00F8018B"/>
    <w:rsid w:val="00F81111"/>
    <w:rsid w:val="00F81394"/>
    <w:rsid w:val="00F83128"/>
    <w:rsid w:val="00F842CF"/>
    <w:rsid w:val="00F84EFB"/>
    <w:rsid w:val="00F85226"/>
    <w:rsid w:val="00F85349"/>
    <w:rsid w:val="00F86A7C"/>
    <w:rsid w:val="00F877F9"/>
    <w:rsid w:val="00F91089"/>
    <w:rsid w:val="00F91F64"/>
    <w:rsid w:val="00F941EE"/>
    <w:rsid w:val="00F9443B"/>
    <w:rsid w:val="00FA1092"/>
    <w:rsid w:val="00FA2B48"/>
    <w:rsid w:val="00FA309B"/>
    <w:rsid w:val="00FA3777"/>
    <w:rsid w:val="00FA4DE7"/>
    <w:rsid w:val="00FB07D7"/>
    <w:rsid w:val="00FB2B36"/>
    <w:rsid w:val="00FB4F9A"/>
    <w:rsid w:val="00FB546F"/>
    <w:rsid w:val="00FB5D7C"/>
    <w:rsid w:val="00FB5E3B"/>
    <w:rsid w:val="00FB689A"/>
    <w:rsid w:val="00FB7587"/>
    <w:rsid w:val="00FB7956"/>
    <w:rsid w:val="00FC35A7"/>
    <w:rsid w:val="00FC4851"/>
    <w:rsid w:val="00FC504D"/>
    <w:rsid w:val="00FC5BB9"/>
    <w:rsid w:val="00FC6EFD"/>
    <w:rsid w:val="00FD04C4"/>
    <w:rsid w:val="00FD0924"/>
    <w:rsid w:val="00FD154D"/>
    <w:rsid w:val="00FD3589"/>
    <w:rsid w:val="00FD4419"/>
    <w:rsid w:val="00FD4DD9"/>
    <w:rsid w:val="00FD4FD7"/>
    <w:rsid w:val="00FD5147"/>
    <w:rsid w:val="00FD5504"/>
    <w:rsid w:val="00FD58FA"/>
    <w:rsid w:val="00FD600F"/>
    <w:rsid w:val="00FE026D"/>
    <w:rsid w:val="00FE0A83"/>
    <w:rsid w:val="00FE38BB"/>
    <w:rsid w:val="00FE38F0"/>
    <w:rsid w:val="00FE4047"/>
    <w:rsid w:val="00FE51D7"/>
    <w:rsid w:val="00FE55DF"/>
    <w:rsid w:val="00FE5771"/>
    <w:rsid w:val="00FE5C73"/>
    <w:rsid w:val="00FE6499"/>
    <w:rsid w:val="00FE7C20"/>
    <w:rsid w:val="00FE7D98"/>
    <w:rsid w:val="00FF0932"/>
    <w:rsid w:val="00FF2383"/>
    <w:rsid w:val="00FF3008"/>
    <w:rsid w:val="00FF3515"/>
    <w:rsid w:val="00FF6098"/>
    <w:rsid w:val="00FF60B1"/>
    <w:rsid w:val="00FF6C0A"/>
    <w:rsid w:val="00FF6C82"/>
    <w:rsid w:val="00FF71E3"/>
    <w:rsid w:val="00FF75C6"/>
    <w:rsid w:val="00FF7B8C"/>
    <w:rsid w:val="0B1C7C80"/>
    <w:rsid w:val="154A22A4"/>
    <w:rsid w:val="172F363A"/>
    <w:rsid w:val="411C4713"/>
    <w:rsid w:val="5C3F15BD"/>
    <w:rsid w:val="5FCE0BE4"/>
    <w:rsid w:val="65EC4782"/>
    <w:rsid w:val="67B84185"/>
    <w:rsid w:val="75E0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99" w:name="toc 1"/>
    <w:lsdException w:qFormat="1" w:uiPriority="99" w:name="toc 2"/>
    <w:lsdException w:qFormat="1" w:uiPriority="99" w:name="toc 3"/>
    <w:lsdException w:qFormat="1" w:uiPriority="99" w:name="toc 4"/>
    <w:lsdException w:qFormat="1" w:uiPriority="99" w:name="toc 5"/>
    <w:lsdException w:qFormat="1" w:uiPriority="99" w:name="toc 6"/>
    <w:lsdException w:qFormat="1" w:uiPriority="99" w:name="toc 7"/>
    <w:lsdException w:qFormat="1" w:uiPriority="99" w:name="toc 8"/>
    <w:lsdException w:qFormat="1"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name="List"/>
    <w:lsdException w:qFormat="1" w:uiPriority="99" w:semiHidden="0" w:name="List Bullet"/>
    <w:lsdException w:uiPriority="99" w:name="List Number"/>
    <w:lsdException w:qFormat="1" w:uiPriority="99" w:name="List 2"/>
    <w:lsdException w:uiPriority="99" w:name="List 3"/>
    <w:lsdException w:uiPriority="99" w:name="List 4"/>
    <w:lsdException w:uiPriority="99" w:name="List 5"/>
    <w:lsdException w:qFormat="1" w:uiPriority="0" w:semiHidden="0" w:name="List Bullet 2"/>
    <w:lsdException w:qFormat="1" w:uiPriority="36" w:semiHidden="0" w:name="List Bullet 3"/>
    <w:lsdException w:qFormat="1" w:uiPriority="36" w:semiHidden="0" w:name="List Bullet 4"/>
    <w:lsdException w:qFormat="1" w:uiPriority="36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0" w:semiHidden="0" w:name="Table Grid 1"/>
    <w:lsdException w:qFormat="1" w:uiPriority="99" w:semiHidden="0" w:name="Balloon Text"/>
    <w:lsdException w:qFormat="1" w:unhideWhenUsed="0" w:uiPriority="39" w:semiHidden="0" w:name="Table Grid"/>
    <w:lsdException w:qFormat="1" w:uiPriority="99" w:semiHidden="0" w:name="Placeholder Text"/>
    <w:lsdException w:qFormat="1" w:unhideWhenUsed="0" w:uiPriority="99" w:semiHidden="0" w:name="No Spacing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80" w:line="264" w:lineRule="auto"/>
    </w:pPr>
    <w:rPr>
      <w:rFonts w:cs="Times New Roman" w:asciiTheme="minorHAnsi" w:hAnsiTheme="minorHAnsi" w:eastAsiaTheme="minorHAnsi"/>
      <w:kern w:val="24"/>
      <w:sz w:val="23"/>
      <w:lang w:val="fr-FR" w:eastAsia="en-US" w:bidi="ar-SA"/>
      <w14:ligatures w14:val="standardContextual"/>
    </w:rPr>
  </w:style>
  <w:style w:type="paragraph" w:styleId="2">
    <w:name w:val="heading 1"/>
    <w:basedOn w:val="1"/>
    <w:next w:val="1"/>
    <w:link w:val="53"/>
    <w:unhideWhenUsed/>
    <w:qFormat/>
    <w:uiPriority w:val="9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54"/>
    <w:unhideWhenUsed/>
    <w:qFormat/>
    <w:uiPriority w:val="9"/>
    <w:pPr>
      <w:spacing w:before="240" w:after="80"/>
      <w:outlineLvl w:val="1"/>
    </w:pPr>
    <w:rPr>
      <w:b/>
      <w:color w:val="94B6D2" w:themeColor="accent1"/>
      <w:spacing w:val="20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55"/>
    <w:unhideWhenUsed/>
    <w:qFormat/>
    <w:uiPriority w:val="9"/>
    <w:pPr>
      <w:spacing w:before="240" w:after="60"/>
      <w:outlineLvl w:val="2"/>
    </w:pPr>
    <w:rPr>
      <w:b/>
      <w:color w:val="000000" w:themeColor="text1"/>
      <w:spacing w:val="10"/>
      <w:szCs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64"/>
    <w:unhideWhenUsed/>
    <w:qFormat/>
    <w:uiPriority w:val="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6">
    <w:name w:val="heading 5"/>
    <w:basedOn w:val="1"/>
    <w:next w:val="1"/>
    <w:link w:val="65"/>
    <w:semiHidden/>
    <w:unhideWhenUsed/>
    <w:qFormat/>
    <w:uiPriority w:val="9"/>
    <w:pPr>
      <w:spacing w:before="200" w:after="0"/>
      <w:outlineLvl w:val="4"/>
    </w:pPr>
    <w:rPr>
      <w:b/>
      <w:color w:val="775F55" w:themeColor="text2"/>
      <w:spacing w:val="10"/>
      <w:szCs w:val="26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66"/>
    <w:semiHidden/>
    <w:unhideWhenUsed/>
    <w:qFormat/>
    <w:uiPriority w:val="9"/>
    <w:pPr>
      <w:spacing w:after="0"/>
      <w:outlineLvl w:val="5"/>
    </w:pPr>
    <w:rPr>
      <w:b/>
      <w:color w:val="DD8047" w:themeColor="accent2"/>
      <w:spacing w:val="10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67"/>
    <w:semiHidden/>
    <w:unhideWhenUsed/>
    <w:qFormat/>
    <w:uiPriority w:val="9"/>
    <w:pPr>
      <w:spacing w:after="0"/>
      <w:outlineLvl w:val="6"/>
    </w:pPr>
    <w:rPr>
      <w:smallCaps/>
      <w:color w:val="000000" w:themeColor="text1"/>
      <w:spacing w:val="10"/>
      <w14:textFill>
        <w14:solidFill>
          <w14:schemeClr w14:val="tx1"/>
        </w14:solidFill>
      </w14:textFill>
    </w:rPr>
  </w:style>
  <w:style w:type="paragraph" w:styleId="9">
    <w:name w:val="heading 8"/>
    <w:basedOn w:val="1"/>
    <w:next w:val="1"/>
    <w:link w:val="68"/>
    <w:semiHidden/>
    <w:unhideWhenUsed/>
    <w:qFormat/>
    <w:uiPriority w:val="9"/>
    <w:pPr>
      <w:spacing w:after="0"/>
      <w:outlineLvl w:val="7"/>
    </w:pPr>
    <w:rPr>
      <w:b/>
      <w:i/>
      <w:color w:val="94B6D2" w:themeColor="accent1"/>
      <w:spacing w:val="10"/>
      <w:sz w:val="24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69"/>
    <w:semiHidden/>
    <w:unhideWhenUsed/>
    <w:qFormat/>
    <w:uiPriority w:val="9"/>
    <w:pPr>
      <w:spacing w:after="0"/>
      <w:outlineLvl w:val="8"/>
    </w:pPr>
    <w:rPr>
      <w:b/>
      <w:caps/>
      <w:color w:val="A5AB81" w:themeColor="accent3"/>
      <w:spacing w:val="40"/>
      <w:sz w:val="20"/>
      <w14:textFill>
        <w14:solidFill>
          <w14:schemeClr w14:val="accent3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F7B615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Strong"/>
    <w:qFormat/>
    <w:uiPriority w:val="22"/>
    <w:rPr>
      <w:rFonts w:asciiTheme="minorHAnsi" w:hAnsiTheme="minorHAnsi"/>
      <w:b/>
      <w:color w:val="DD8047" w:themeColor="accent2"/>
      <w14:textFill>
        <w14:solidFill>
          <w14:schemeClr w14:val="accent2"/>
        </w14:solidFill>
      </w14:textFill>
    </w:rPr>
  </w:style>
  <w:style w:type="character" w:styleId="16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7">
    <w:name w:val="page number"/>
    <w:basedOn w:val="11"/>
    <w:uiPriority w:val="0"/>
  </w:style>
  <w:style w:type="character" w:styleId="18">
    <w:name w:val="Emphasis"/>
    <w:qFormat/>
    <w:uiPriority w:val="20"/>
    <w:rPr>
      <w:rFonts w:asciiTheme="minorHAnsi" w:hAnsiTheme="minorHAnsi"/>
      <w:b/>
      <w:i/>
      <w:color w:val="775F55" w:themeColor="text2"/>
      <w:spacing w:val="10"/>
      <w:sz w:val="23"/>
      <w14:textFill>
        <w14:solidFill>
          <w14:schemeClr w14:val="tx2"/>
        </w14:solidFill>
      </w14:textFill>
    </w:rPr>
  </w:style>
  <w:style w:type="character" w:styleId="19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20">
    <w:name w:val="toc 9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1152"/>
    </w:pPr>
  </w:style>
  <w:style w:type="paragraph" w:styleId="21">
    <w:name w:val="toc 5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576"/>
    </w:pPr>
  </w:style>
  <w:style w:type="paragraph" w:styleId="22">
    <w:name w:val="Subtitle"/>
    <w:basedOn w:val="1"/>
    <w:link w:val="60"/>
    <w:qFormat/>
    <w:uiPriority w:val="0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  <w14:textFill>
        <w14:solidFill>
          <w14:schemeClr w14:val="accent2"/>
        </w14:solidFill>
      </w14:textFill>
    </w:rPr>
  </w:style>
  <w:style w:type="paragraph" w:styleId="23">
    <w:name w:val="List Bullet 5"/>
    <w:basedOn w:val="1"/>
    <w:unhideWhenUsed/>
    <w:qFormat/>
    <w:uiPriority w:val="36"/>
    <w:pPr>
      <w:numPr>
        <w:ilvl w:val="0"/>
        <w:numId w:val="1"/>
      </w:numPr>
    </w:pPr>
  </w:style>
  <w:style w:type="paragraph" w:styleId="24">
    <w:name w:val="endnote text"/>
    <w:basedOn w:val="1"/>
    <w:link w:val="116"/>
    <w:semiHidden/>
    <w:unhideWhenUsed/>
    <w:uiPriority w:val="99"/>
    <w:pPr>
      <w:spacing w:after="0" w:line="240" w:lineRule="auto"/>
    </w:pPr>
    <w:rPr>
      <w:rFonts w:ascii="Times New Roman" w:hAnsi="Times New Roman" w:eastAsia="Times New Roman"/>
      <w:kern w:val="0"/>
      <w:sz w:val="20"/>
      <w14:ligatures w14:val="none"/>
    </w:rPr>
  </w:style>
  <w:style w:type="paragraph" w:styleId="25">
    <w:name w:val="List Bullet 2"/>
    <w:basedOn w:val="1"/>
    <w:unhideWhenUsed/>
    <w:qFormat/>
    <w:uiPriority w:val="0"/>
    <w:pPr>
      <w:numPr>
        <w:ilvl w:val="0"/>
        <w:numId w:val="2"/>
      </w:numPr>
    </w:pPr>
    <w:rPr>
      <w:color w:val="94B6D2" w:themeColor="accent1"/>
      <w14:textFill>
        <w14:solidFill>
          <w14:schemeClr w14:val="accent1"/>
        </w14:solidFill>
      </w14:textFill>
    </w:rPr>
  </w:style>
  <w:style w:type="paragraph" w:styleId="26">
    <w:name w:val="annotation subject"/>
    <w:basedOn w:val="27"/>
    <w:next w:val="27"/>
    <w:link w:val="186"/>
    <w:semiHidden/>
    <w:unhideWhenUsed/>
    <w:uiPriority w:val="99"/>
    <w:rPr>
      <w:b/>
      <w:bCs/>
    </w:rPr>
  </w:style>
  <w:style w:type="paragraph" w:styleId="27">
    <w:name w:val="annotation text"/>
    <w:basedOn w:val="1"/>
    <w:link w:val="185"/>
    <w:semiHidden/>
    <w:unhideWhenUsed/>
    <w:uiPriority w:val="99"/>
    <w:pPr>
      <w:spacing w:after="0" w:line="240" w:lineRule="auto"/>
    </w:pPr>
    <w:rPr>
      <w:rFonts w:ascii="Times New Roman" w:hAnsi="Times New Roman" w:eastAsia="Times New Roman"/>
      <w:kern w:val="0"/>
      <w:sz w:val="20"/>
      <w14:ligatures w14:val="none"/>
    </w:rPr>
  </w:style>
  <w:style w:type="paragraph" w:styleId="28">
    <w:name w:val="Body Text Indent"/>
    <w:basedOn w:val="1"/>
    <w:link w:val="91"/>
    <w:unhideWhenUsed/>
    <w:uiPriority w:val="99"/>
    <w:pPr>
      <w:spacing w:after="0" w:line="240" w:lineRule="auto"/>
      <w:ind w:left="708"/>
    </w:pPr>
    <w:rPr>
      <w:rFonts w:ascii="Times New Roman" w:hAnsi="Times New Roman" w:eastAsia="Times New Roman"/>
      <w:kern w:val="0"/>
      <w:sz w:val="52"/>
      <w:szCs w:val="52"/>
      <w:lang w:eastAsia="fr-FR"/>
      <w14:ligatures w14:val="none"/>
    </w:rPr>
  </w:style>
  <w:style w:type="paragraph" w:styleId="29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30">
    <w:name w:val="Body Text 3"/>
    <w:basedOn w:val="1"/>
    <w:link w:val="94"/>
    <w:uiPriority w:val="0"/>
    <w:pPr>
      <w:spacing w:after="120" w:line="240" w:lineRule="auto"/>
    </w:pPr>
    <w:rPr>
      <w:rFonts w:ascii="Times New Roman" w:hAnsi="Times New Roman" w:eastAsia="Times New Roman"/>
      <w:kern w:val="0"/>
      <w:sz w:val="16"/>
      <w:szCs w:val="16"/>
      <w:lang w:eastAsia="fr-FR"/>
      <w14:ligatures w14:val="none"/>
    </w:rPr>
  </w:style>
  <w:style w:type="paragraph" w:styleId="31">
    <w:name w:val="caption"/>
    <w:basedOn w:val="1"/>
    <w:next w:val="1"/>
    <w:unhideWhenUsed/>
    <w:uiPriority w:val="35"/>
    <w:rPr>
      <w:b/>
      <w:bCs/>
      <w:caps/>
      <w:sz w:val="16"/>
      <w:szCs w:val="16"/>
    </w:rPr>
  </w:style>
  <w:style w:type="paragraph" w:styleId="32">
    <w:name w:val="Body Text"/>
    <w:basedOn w:val="1"/>
    <w:link w:val="98"/>
    <w:unhideWhenUsed/>
    <w:uiPriority w:val="99"/>
    <w:pPr>
      <w:spacing w:after="120" w:line="240" w:lineRule="auto"/>
    </w:pPr>
    <w:rPr>
      <w:rFonts w:ascii="Times New Roman" w:hAnsi="Times New Roman" w:eastAsia="Times New Roman"/>
      <w:kern w:val="0"/>
      <w:sz w:val="20"/>
      <w14:ligatures w14:val="none"/>
    </w:rPr>
  </w:style>
  <w:style w:type="paragraph" w:styleId="33">
    <w:name w:val="Balloon Text"/>
    <w:basedOn w:val="1"/>
    <w:link w:val="62"/>
    <w:unhideWhenUsed/>
    <w:qFormat/>
    <w:uiPriority w:val="99"/>
    <w:rPr>
      <w:rFonts w:ascii="Tahoma" w:hAnsi="Tahoma" w:cs="Tahoma"/>
      <w:sz w:val="16"/>
      <w:szCs w:val="16"/>
    </w:rPr>
  </w:style>
  <w:style w:type="paragraph" w:styleId="34">
    <w:name w:val="toc 8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1008"/>
    </w:pPr>
  </w:style>
  <w:style w:type="paragraph" w:styleId="35">
    <w:name w:val="Plain Text"/>
    <w:basedOn w:val="1"/>
    <w:link w:val="188"/>
    <w:unhideWhenUsed/>
    <w:qFormat/>
    <w:uiPriority w:val="99"/>
    <w:pPr>
      <w:spacing w:after="0" w:line="240" w:lineRule="auto"/>
    </w:pPr>
    <w:rPr>
      <w:rFonts w:ascii="Calibri" w:hAnsi="Calibri" w:eastAsia="Times New Roman" w:cs="Consolas"/>
      <w:kern w:val="0"/>
      <w:sz w:val="22"/>
      <w:szCs w:val="21"/>
      <w:lang w:eastAsia="fr-FR"/>
      <w14:ligatures w14:val="none"/>
    </w:rPr>
  </w:style>
  <w:style w:type="paragraph" w:styleId="36">
    <w:name w:val="toc 4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432"/>
    </w:pPr>
  </w:style>
  <w:style w:type="paragraph" w:styleId="37">
    <w:name w:val="Body Text 2"/>
    <w:basedOn w:val="1"/>
    <w:link w:val="93"/>
    <w:unhideWhenUsed/>
    <w:qFormat/>
    <w:uiPriority w:val="0"/>
    <w:pPr>
      <w:spacing w:after="120" w:line="480" w:lineRule="auto"/>
    </w:pPr>
    <w:rPr>
      <w:rFonts w:ascii="Times New Roman" w:hAnsi="Times New Roman" w:eastAsia="Times New Roman"/>
      <w:kern w:val="0"/>
      <w:sz w:val="20"/>
      <w14:ligatures w14:val="none"/>
    </w:rPr>
  </w:style>
  <w:style w:type="paragraph" w:styleId="38">
    <w:name w:val="toc 7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864"/>
    </w:pPr>
  </w:style>
  <w:style w:type="paragraph" w:styleId="39">
    <w:name w:val="toc 3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288"/>
    </w:pPr>
  </w:style>
  <w:style w:type="paragraph" w:styleId="4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14:ligatures w14:val="none"/>
    </w:rPr>
  </w:style>
  <w:style w:type="paragraph" w:styleId="41">
    <w:name w:val="footer"/>
    <w:basedOn w:val="1"/>
    <w:link w:val="56"/>
    <w:unhideWhenUsed/>
    <w:qFormat/>
    <w:uiPriority w:val="99"/>
    <w:pPr>
      <w:tabs>
        <w:tab w:val="center" w:pos="4320"/>
        <w:tab w:val="right" w:pos="8640"/>
      </w:tabs>
    </w:pPr>
  </w:style>
  <w:style w:type="paragraph" w:styleId="42">
    <w:name w:val="List"/>
    <w:basedOn w:val="1"/>
    <w:semiHidden/>
    <w:unhideWhenUsed/>
    <w:qFormat/>
    <w:uiPriority w:val="99"/>
    <w:pPr>
      <w:ind w:left="360" w:hanging="360"/>
    </w:pPr>
  </w:style>
  <w:style w:type="paragraph" w:styleId="43">
    <w:name w:val="header"/>
    <w:basedOn w:val="1"/>
    <w:link w:val="57"/>
    <w:unhideWhenUsed/>
    <w:qFormat/>
    <w:uiPriority w:val="99"/>
    <w:pPr>
      <w:tabs>
        <w:tab w:val="center" w:pos="4320"/>
        <w:tab w:val="right" w:pos="8640"/>
      </w:tabs>
    </w:pPr>
  </w:style>
  <w:style w:type="paragraph" w:styleId="44">
    <w:name w:val="toc 6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720"/>
    </w:pPr>
  </w:style>
  <w:style w:type="paragraph" w:styleId="45">
    <w:name w:val="toc 2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144"/>
    </w:pPr>
  </w:style>
  <w:style w:type="paragraph" w:styleId="46">
    <w:name w:val="List Bullet 3"/>
    <w:basedOn w:val="1"/>
    <w:unhideWhenUsed/>
    <w:qFormat/>
    <w:uiPriority w:val="36"/>
    <w:pPr>
      <w:numPr>
        <w:ilvl w:val="0"/>
        <w:numId w:val="3"/>
      </w:numPr>
    </w:pPr>
    <w:rPr>
      <w:color w:val="DD8047" w:themeColor="accent2"/>
      <w14:textFill>
        <w14:solidFill>
          <w14:schemeClr w14:val="accent2"/>
        </w14:solidFill>
      </w14:textFill>
    </w:rPr>
  </w:style>
  <w:style w:type="paragraph" w:styleId="47">
    <w:name w:val="List 2"/>
    <w:basedOn w:val="1"/>
    <w:semiHidden/>
    <w:unhideWhenUsed/>
    <w:qFormat/>
    <w:uiPriority w:val="99"/>
    <w:pPr>
      <w:ind w:left="720" w:hanging="360"/>
    </w:pPr>
  </w:style>
  <w:style w:type="paragraph" w:styleId="48">
    <w:name w:val="List Bullet 4"/>
    <w:basedOn w:val="1"/>
    <w:unhideWhenUsed/>
    <w:qFormat/>
    <w:uiPriority w:val="36"/>
    <w:pPr>
      <w:numPr>
        <w:ilvl w:val="0"/>
        <w:numId w:val="4"/>
      </w:numPr>
    </w:pPr>
    <w:rPr>
      <w:caps/>
      <w:spacing w:val="4"/>
    </w:rPr>
  </w:style>
  <w:style w:type="paragraph" w:styleId="49">
    <w:name w:val="List Bullet"/>
    <w:basedOn w:val="1"/>
    <w:unhideWhenUsed/>
    <w:qFormat/>
    <w:uiPriority w:val="99"/>
    <w:pPr>
      <w:numPr>
        <w:ilvl w:val="0"/>
        <w:numId w:val="5"/>
      </w:numPr>
    </w:pPr>
    <w:rPr>
      <w:sz w:val="24"/>
    </w:rPr>
  </w:style>
  <w:style w:type="paragraph" w:styleId="50">
    <w:name w:val="Title"/>
    <w:basedOn w:val="1"/>
    <w:link w:val="61"/>
    <w:qFormat/>
    <w:uiPriority w:val="10"/>
    <w:pPr>
      <w:spacing w:after="0" w:line="240" w:lineRule="auto"/>
    </w:pPr>
    <w:rPr>
      <w:color w:val="775F55" w:themeColor="text2"/>
      <w:sz w:val="72"/>
      <w:szCs w:val="72"/>
      <w14:textFill>
        <w14:solidFill>
          <w14:schemeClr w14:val="tx2"/>
        </w14:solidFill>
      </w14:textFill>
    </w:rPr>
  </w:style>
  <w:style w:type="paragraph" w:styleId="51">
    <w:name w:val="toc 1"/>
    <w:basedOn w:val="1"/>
    <w:next w:val="1"/>
    <w:semiHidden/>
    <w:unhideWhenUsed/>
    <w:qFormat/>
    <w:uiPriority w:val="99"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  <w14:textFill>
        <w14:solidFill>
          <w14:schemeClr w14:val="tx2"/>
        </w14:solidFill>
      </w14:textFill>
    </w:rPr>
  </w:style>
  <w:style w:type="character" w:customStyle="1" w:styleId="53">
    <w:name w:val="Titre 1 Car"/>
    <w:basedOn w:val="11"/>
    <w:link w:val="2"/>
    <w:qFormat/>
    <w:uiPriority w:val="9"/>
    <w:rPr>
      <w:rFonts w:cs="Times New Roman" w:asciiTheme="majorHAnsi" w:hAnsiTheme="majorHAnsi"/>
      <w:caps/>
      <w:color w:val="775F55" w:themeColor="text2"/>
      <w:sz w:val="32"/>
      <w:szCs w:val="32"/>
      <w14:textFill>
        <w14:solidFill>
          <w14:schemeClr w14:val="tx2"/>
        </w14:solidFill>
      </w14:textFill>
    </w:rPr>
  </w:style>
  <w:style w:type="character" w:customStyle="1" w:styleId="54">
    <w:name w:val="Titre 2 Car"/>
    <w:basedOn w:val="11"/>
    <w:link w:val="3"/>
    <w:qFormat/>
    <w:uiPriority w:val="9"/>
    <w:rPr>
      <w:rFonts w:cs="Times New Roman"/>
      <w:b/>
      <w:color w:val="94B6D2" w:themeColor="accent1"/>
      <w:spacing w:val="20"/>
      <w:sz w:val="28"/>
      <w:szCs w:val="28"/>
      <w14:textFill>
        <w14:solidFill>
          <w14:schemeClr w14:val="accent1"/>
        </w14:solidFill>
      </w14:textFill>
    </w:rPr>
  </w:style>
  <w:style w:type="character" w:customStyle="1" w:styleId="55">
    <w:name w:val="Titre 3 Car"/>
    <w:basedOn w:val="11"/>
    <w:link w:val="4"/>
    <w:qFormat/>
    <w:uiPriority w:val="9"/>
    <w:rPr>
      <w:rFonts w:cs="Times New Roman"/>
      <w:b/>
      <w:color w:val="000000" w:themeColor="text1"/>
      <w:spacing w:val="10"/>
      <w:sz w:val="23"/>
      <w:szCs w:val="23"/>
      <w14:textFill>
        <w14:solidFill>
          <w14:schemeClr w14:val="tx1"/>
        </w14:solidFill>
      </w14:textFill>
    </w:rPr>
  </w:style>
  <w:style w:type="character" w:customStyle="1" w:styleId="56">
    <w:name w:val="Pied de page Car"/>
    <w:basedOn w:val="11"/>
    <w:link w:val="41"/>
    <w:qFormat/>
    <w:uiPriority w:val="99"/>
    <w:rPr>
      <w:rFonts w:cs="Times New Roman"/>
      <w:sz w:val="23"/>
      <w:szCs w:val="23"/>
    </w:rPr>
  </w:style>
  <w:style w:type="character" w:customStyle="1" w:styleId="57">
    <w:name w:val="En-tête Car"/>
    <w:basedOn w:val="11"/>
    <w:link w:val="43"/>
    <w:qFormat/>
    <w:uiPriority w:val="99"/>
    <w:rPr>
      <w:rFonts w:cs="Times New Roman"/>
      <w:sz w:val="23"/>
      <w:szCs w:val="23"/>
    </w:rPr>
  </w:style>
  <w:style w:type="paragraph" w:styleId="58">
    <w:name w:val="Intense Quote"/>
    <w:basedOn w:val="1"/>
    <w:link w:val="59"/>
    <w:qFormat/>
    <w:uiPriority w:val="30"/>
    <w:pPr>
      <w:pBdr>
        <w:top w:val="double" w:color="DD8047" w:themeColor="accent2" w:sz="12" w:space="10"/>
        <w:left w:val="double" w:color="DD8047" w:themeColor="accent2" w:sz="12" w:space="10"/>
        <w:bottom w:val="double" w:color="DD8047" w:themeColor="accent2" w:sz="12" w:space="10"/>
        <w:right w:val="double" w:color="DD8047" w:themeColor="accent2" w:sz="12" w:space="10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  <w14:textFill>
        <w14:solidFill>
          <w14:schemeClr w14:val="accent2"/>
        </w14:solidFill>
      </w14:textFill>
    </w:rPr>
  </w:style>
  <w:style w:type="character" w:customStyle="1" w:styleId="59">
    <w:name w:val="Citation intense Car"/>
    <w:basedOn w:val="11"/>
    <w:link w:val="58"/>
    <w:qFormat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  <w14:textFill>
        <w14:solidFill>
          <w14:schemeClr w14:val="accent2"/>
        </w14:solidFill>
      </w14:textFill>
    </w:rPr>
  </w:style>
  <w:style w:type="character" w:customStyle="1" w:styleId="60">
    <w:name w:val="Sous-titre Car"/>
    <w:basedOn w:val="11"/>
    <w:link w:val="22"/>
    <w:qFormat/>
    <w:uiPriority w:val="0"/>
    <w:rPr>
      <w:rFonts w:cs="Times New Roman" w:asciiTheme="majorHAnsi" w:hAnsiTheme="majorHAnsi"/>
      <w:b/>
      <w:caps/>
      <w:color w:val="DD8047" w:themeColor="accent2"/>
      <w:spacing w:val="50"/>
      <w:sz w:val="24"/>
      <w14:textFill>
        <w14:solidFill>
          <w14:schemeClr w14:val="accent2"/>
        </w14:solidFill>
      </w14:textFill>
    </w:rPr>
  </w:style>
  <w:style w:type="character" w:customStyle="1" w:styleId="61">
    <w:name w:val="Titre Car"/>
    <w:basedOn w:val="11"/>
    <w:link w:val="50"/>
    <w:qFormat/>
    <w:uiPriority w:val="10"/>
    <w:rPr>
      <w:rFonts w:cs="Times New Roman"/>
      <w:color w:val="775F55" w:themeColor="text2"/>
      <w:sz w:val="72"/>
      <w:szCs w:val="72"/>
      <w14:textFill>
        <w14:solidFill>
          <w14:schemeClr w14:val="tx2"/>
        </w14:solidFill>
      </w14:textFill>
    </w:rPr>
  </w:style>
  <w:style w:type="character" w:customStyle="1" w:styleId="62">
    <w:name w:val="Texte de bulles Car"/>
    <w:basedOn w:val="11"/>
    <w:link w:val="33"/>
    <w:qFormat/>
    <w:uiPriority w:val="99"/>
    <w:rPr>
      <w:rFonts w:ascii="Tahoma" w:hAnsi="Tahoma" w:cs="Tahoma"/>
      <w:sz w:val="16"/>
      <w:szCs w:val="16"/>
    </w:rPr>
  </w:style>
  <w:style w:type="character" w:customStyle="1" w:styleId="63">
    <w:name w:val="Book Title"/>
    <w:basedOn w:val="11"/>
    <w:qFormat/>
    <w:uiPriority w:val="33"/>
    <w:rPr>
      <w:rFonts w:cs="Times New Roman" w:asciiTheme="minorHAnsi" w:hAnsiTheme="minorHAnsi"/>
      <w:i/>
      <w:color w:val="775F55" w:themeColor="text2"/>
      <w:sz w:val="23"/>
      <w:szCs w:val="23"/>
      <w14:textFill>
        <w14:solidFill>
          <w14:schemeClr w14:val="tx2"/>
        </w14:solidFill>
      </w14:textFill>
    </w:rPr>
  </w:style>
  <w:style w:type="character" w:customStyle="1" w:styleId="64">
    <w:name w:val="Titre 4 Car"/>
    <w:basedOn w:val="11"/>
    <w:link w:val="5"/>
    <w:qFormat/>
    <w:uiPriority w:val="9"/>
    <w:rPr>
      <w:rFonts w:cs="Times New Roman"/>
      <w:caps/>
      <w:spacing w:val="14"/>
    </w:rPr>
  </w:style>
  <w:style w:type="character" w:customStyle="1" w:styleId="65">
    <w:name w:val="Titre 5 Car"/>
    <w:basedOn w:val="11"/>
    <w:link w:val="6"/>
    <w:semiHidden/>
    <w:qFormat/>
    <w:uiPriority w:val="9"/>
    <w:rPr>
      <w:rFonts w:cs="Times New Roman"/>
      <w:b/>
      <w:color w:val="775F55" w:themeColor="text2"/>
      <w:spacing w:val="10"/>
      <w:sz w:val="23"/>
      <w:szCs w:val="23"/>
      <w14:textFill>
        <w14:solidFill>
          <w14:schemeClr w14:val="tx2"/>
        </w14:solidFill>
      </w14:textFill>
    </w:rPr>
  </w:style>
  <w:style w:type="character" w:customStyle="1" w:styleId="66">
    <w:name w:val="Titre 6 Car"/>
    <w:basedOn w:val="11"/>
    <w:link w:val="7"/>
    <w:semiHidden/>
    <w:qFormat/>
    <w:uiPriority w:val="9"/>
    <w:rPr>
      <w:rFonts w:cs="Times New Roman"/>
      <w:b/>
      <w:color w:val="DD8047" w:themeColor="accent2"/>
      <w:spacing w:val="10"/>
      <w:sz w:val="23"/>
      <w:szCs w:val="23"/>
      <w14:textFill>
        <w14:solidFill>
          <w14:schemeClr w14:val="accent2"/>
        </w14:solidFill>
      </w14:textFill>
    </w:rPr>
  </w:style>
  <w:style w:type="character" w:customStyle="1" w:styleId="67">
    <w:name w:val="Titre 7 Car"/>
    <w:basedOn w:val="11"/>
    <w:link w:val="8"/>
    <w:semiHidden/>
    <w:qFormat/>
    <w:uiPriority w:val="9"/>
    <w:rPr>
      <w:rFonts w:cs="Times New Roman"/>
      <w:smallCaps/>
      <w:color w:val="000000" w:themeColor="text1"/>
      <w:spacing w:val="10"/>
      <w:sz w:val="23"/>
      <w:szCs w:val="23"/>
      <w14:textFill>
        <w14:solidFill>
          <w14:schemeClr w14:val="tx1"/>
        </w14:solidFill>
      </w14:textFill>
    </w:rPr>
  </w:style>
  <w:style w:type="character" w:customStyle="1" w:styleId="68">
    <w:name w:val="Titre 8 Car"/>
    <w:basedOn w:val="11"/>
    <w:link w:val="9"/>
    <w:semiHidden/>
    <w:qFormat/>
    <w:uiPriority w:val="9"/>
    <w:rPr>
      <w:rFonts w:cs="Times New Roman"/>
      <w:b/>
      <w:i/>
      <w:color w:val="94B6D2" w:themeColor="accent1"/>
      <w:spacing w:val="10"/>
      <w:sz w:val="24"/>
      <w:szCs w:val="24"/>
      <w14:textFill>
        <w14:solidFill>
          <w14:schemeClr w14:val="accent1"/>
        </w14:solidFill>
      </w14:textFill>
    </w:rPr>
  </w:style>
  <w:style w:type="character" w:customStyle="1" w:styleId="69">
    <w:name w:val="Titre 9 Car"/>
    <w:basedOn w:val="11"/>
    <w:link w:val="10"/>
    <w:semiHidden/>
    <w:qFormat/>
    <w:uiPriority w:val="9"/>
    <w:rPr>
      <w:rFonts w:cs="Times New Roman"/>
      <w:b/>
      <w:caps/>
      <w:color w:val="A5AB81" w:themeColor="accent3"/>
      <w:spacing w:val="40"/>
      <w:sz w:val="20"/>
      <w:szCs w:val="20"/>
      <w14:textFill>
        <w14:solidFill>
          <w14:schemeClr w14:val="accent3"/>
        </w14:solidFill>
      </w14:textFill>
    </w:rPr>
  </w:style>
  <w:style w:type="character" w:customStyle="1" w:styleId="70">
    <w:name w:val="Intense Emphasis"/>
    <w:basedOn w:val="11"/>
    <w:qFormat/>
    <w:uiPriority w:val="21"/>
    <w:rPr>
      <w:rFonts w:asciiTheme="minorHAnsi" w:hAnsiTheme="minorHAnsi"/>
      <w:b/>
      <w:color w:val="DD8047" w:themeColor="accent2"/>
      <w:spacing w:val="10"/>
      <w:w w:val="100"/>
      <w:kern w:val="0"/>
      <w:position w:val="0"/>
      <w:sz w:val="23"/>
      <w:vertAlign w:val="baseline"/>
      <w14:textFill>
        <w14:solidFill>
          <w14:schemeClr w14:val="accent2"/>
        </w14:solidFill>
      </w14:textFill>
    </w:rPr>
  </w:style>
  <w:style w:type="character" w:customStyle="1" w:styleId="71">
    <w:name w:val="Intense Reference"/>
    <w:basedOn w:val="11"/>
    <w:qFormat/>
    <w:uiPriority w:val="32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14:textFill>
        <w14:solidFill>
          <w14:schemeClr w14:val="accent1"/>
        </w14:solidFill>
      </w14:textFill>
    </w:rPr>
  </w:style>
  <w:style w:type="paragraph" w:styleId="72">
    <w:name w:val="List Paragraph"/>
    <w:basedOn w:val="1"/>
    <w:link w:val="88"/>
    <w:unhideWhenUsed/>
    <w:qFormat/>
    <w:uiPriority w:val="34"/>
    <w:pPr>
      <w:ind w:left="720"/>
      <w:contextualSpacing/>
    </w:pPr>
  </w:style>
  <w:style w:type="paragraph" w:styleId="73">
    <w:name w:val="No Spacing"/>
    <w:basedOn w:val="1"/>
    <w:link w:val="180"/>
    <w:qFormat/>
    <w:uiPriority w:val="99"/>
    <w:pPr>
      <w:spacing w:after="0" w:line="240" w:lineRule="auto"/>
    </w:pPr>
  </w:style>
  <w:style w:type="character" w:styleId="74">
    <w:name w:val="Placeholder Text"/>
    <w:basedOn w:val="11"/>
    <w:unhideWhenUsed/>
    <w:qFormat/>
    <w:uiPriority w:val="99"/>
    <w:rPr>
      <w:color w:val="808080"/>
    </w:rPr>
  </w:style>
  <w:style w:type="paragraph" w:styleId="75">
    <w:name w:val="Quote"/>
    <w:basedOn w:val="1"/>
    <w:link w:val="76"/>
    <w:qFormat/>
    <w:uiPriority w:val="29"/>
    <w:rPr>
      <w:i/>
      <w:smallCaps/>
      <w:color w:val="775F55" w:themeColor="text2"/>
      <w:spacing w:val="6"/>
      <w14:textFill>
        <w14:solidFill>
          <w14:schemeClr w14:val="tx2"/>
        </w14:solidFill>
      </w14:textFill>
    </w:rPr>
  </w:style>
  <w:style w:type="character" w:customStyle="1" w:styleId="76">
    <w:name w:val="Citation Car"/>
    <w:basedOn w:val="11"/>
    <w:link w:val="75"/>
    <w:qFormat/>
    <w:uiPriority w:val="29"/>
    <w:rPr>
      <w:rFonts w:cs="Times New Roman"/>
      <w:i/>
      <w:smallCaps/>
      <w:color w:val="775F55" w:themeColor="text2"/>
      <w:spacing w:val="6"/>
      <w:sz w:val="23"/>
      <w:szCs w:val="23"/>
      <w14:textFill>
        <w14:solidFill>
          <w14:schemeClr w14:val="tx2"/>
        </w14:solidFill>
      </w14:textFill>
    </w:rPr>
  </w:style>
  <w:style w:type="character" w:customStyle="1" w:styleId="77">
    <w:name w:val="Subtle Emphasis"/>
    <w:basedOn w:val="11"/>
    <w:qFormat/>
    <w:uiPriority w:val="19"/>
    <w:rPr>
      <w:rFonts w:asciiTheme="minorHAnsi" w:hAnsiTheme="minorHAnsi"/>
      <w:i/>
      <w:sz w:val="23"/>
    </w:rPr>
  </w:style>
  <w:style w:type="character" w:customStyle="1" w:styleId="78">
    <w:name w:val="Subtle Reference"/>
    <w:basedOn w:val="11"/>
    <w:qFormat/>
    <w:uiPriority w:val="31"/>
    <w:rPr>
      <w:rFonts w:asciiTheme="minorHAnsi" w:hAnsiTheme="minorHAnsi"/>
      <w:b/>
      <w:i/>
      <w:color w:val="775F55" w:themeColor="text2"/>
      <w:sz w:val="23"/>
      <w14:textFill>
        <w14:solidFill>
          <w14:schemeClr w14:val="tx2"/>
        </w14:solidFill>
      </w14:textFill>
    </w:rPr>
  </w:style>
  <w:style w:type="table" w:styleId="79">
    <w:name w:val="Table Grid"/>
    <w:basedOn w:val="52"/>
    <w:qFormat/>
    <w:uiPriority w:val="39"/>
    <w:pPr>
      <w:spacing w:after="0" w:line="240" w:lineRule="auto"/>
    </w:pPr>
    <w:rPr>
      <w:rFonts w:cstheme="minorBidi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0">
    <w:name w:val="Catégorie"/>
    <w:basedOn w:val="1"/>
    <w:qFormat/>
    <w:uiPriority w:val="49"/>
    <w:pPr>
      <w:spacing w:after="0"/>
    </w:pPr>
    <w:rPr>
      <w:b/>
      <w:sz w:val="24"/>
      <w:szCs w:val="24"/>
    </w:rPr>
  </w:style>
  <w:style w:type="paragraph" w:customStyle="1" w:styleId="81">
    <w:name w:val="Nom de la société"/>
    <w:basedOn w:val="1"/>
    <w:qFormat/>
    <w:uiPriority w:val="49"/>
    <w:pPr>
      <w:spacing w:after="0"/>
    </w:pPr>
    <w:rPr>
      <w:rFonts w:cstheme="minorBidi"/>
      <w:sz w:val="36"/>
      <w:szCs w:val="36"/>
    </w:rPr>
  </w:style>
  <w:style w:type="paragraph" w:customStyle="1" w:styleId="82">
    <w:name w:val="Pied de page paire"/>
    <w:basedOn w:val="1"/>
    <w:unhideWhenUsed/>
    <w:qFormat/>
    <w:uiPriority w:val="0"/>
    <w:pPr>
      <w:pBdr>
        <w:top w:val="single" w:color="94B6D2" w:themeColor="accent1" w:sz="4" w:space="1"/>
      </w:pBdr>
    </w:pPr>
    <w:rPr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83">
    <w:name w:val="Pied de page impaire"/>
    <w:basedOn w:val="1"/>
    <w:unhideWhenUsed/>
    <w:qFormat/>
    <w:uiPriority w:val="0"/>
    <w:pPr>
      <w:pBdr>
        <w:top w:val="single" w:color="94B6D2" w:themeColor="accent1" w:sz="4" w:space="1"/>
      </w:pBdr>
      <w:jc w:val="right"/>
    </w:pPr>
    <w:rPr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84">
    <w:name w:val="En-tête de page paire"/>
    <w:basedOn w:val="1"/>
    <w:unhideWhenUsed/>
    <w:qFormat/>
    <w:uiPriority w:val="0"/>
    <w:pPr>
      <w:pBdr>
        <w:bottom w:val="single" w:color="94B6D2" w:themeColor="accent1" w:sz="4" w:space="1"/>
      </w:pBdr>
      <w:spacing w:after="0" w:line="240" w:lineRule="auto"/>
    </w:pPr>
    <w:rPr>
      <w:rFonts w:eastAsia="Times New Roman"/>
      <w:b/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85">
    <w:name w:val="En-tête de page impaire"/>
    <w:basedOn w:val="1"/>
    <w:unhideWhenUsed/>
    <w:qFormat/>
    <w:uiPriority w:val="0"/>
    <w:pPr>
      <w:pBdr>
        <w:bottom w:val="single" w:color="94B6D2" w:themeColor="accent1" w:sz="4" w:space="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86">
    <w:name w:val="Sans interligne1"/>
    <w:basedOn w:val="1"/>
    <w:qFormat/>
    <w:uiPriority w:val="0"/>
    <w:pPr>
      <w:framePr w:wrap="auto" w:vAnchor="margin" w:hAnchor="page" w:xAlign="center" w:yAlign="top"/>
      <w:suppressOverlap/>
      <w:spacing w:after="0" w:line="240" w:lineRule="auto"/>
    </w:pPr>
    <w:rPr>
      <w:szCs w:val="120"/>
    </w:rPr>
  </w:style>
  <w:style w:type="character" w:customStyle="1" w:styleId="87">
    <w:name w:val="apple-converted-space"/>
    <w:basedOn w:val="11"/>
    <w:qFormat/>
    <w:uiPriority w:val="0"/>
  </w:style>
  <w:style w:type="character" w:customStyle="1" w:styleId="88">
    <w:name w:val="Paragraphe de liste Car"/>
    <w:link w:val="72"/>
    <w:qFormat/>
    <w:locked/>
    <w:uiPriority w:val="34"/>
    <w:rPr>
      <w:lang w:val="fr-FR"/>
    </w:rPr>
  </w:style>
  <w:style w:type="paragraph" w:customStyle="1" w:styleId="89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14:ligatures w14:val="none"/>
    </w:rPr>
  </w:style>
  <w:style w:type="character" w:customStyle="1" w:styleId="90">
    <w:name w:val="Mention"/>
    <w:basedOn w:val="11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91">
    <w:name w:val="Retrait corps de texte Car"/>
    <w:basedOn w:val="11"/>
    <w:link w:val="28"/>
    <w:uiPriority w:val="99"/>
    <w:rPr>
      <w:rFonts w:ascii="Times New Roman" w:hAnsi="Times New Roman" w:eastAsia="Times New Roman"/>
      <w:kern w:val="0"/>
      <w:sz w:val="52"/>
      <w:szCs w:val="52"/>
      <w:lang w:val="fr-FR" w:eastAsia="fr-FR"/>
      <w14:ligatures w14:val="none"/>
    </w:rPr>
  </w:style>
  <w:style w:type="character" w:customStyle="1" w:styleId="92">
    <w:name w:val="Texte de bulles Car1"/>
    <w:basedOn w:val="11"/>
    <w:uiPriority w:val="99"/>
    <w:rPr>
      <w:rFonts w:ascii="Tahoma" w:hAnsi="Tahoma" w:eastAsia="Times New Roman" w:cs="Tahoma"/>
      <w:sz w:val="16"/>
      <w:szCs w:val="16"/>
    </w:rPr>
  </w:style>
  <w:style w:type="character" w:customStyle="1" w:styleId="93">
    <w:name w:val="Corps de texte 2 Car"/>
    <w:basedOn w:val="11"/>
    <w:link w:val="37"/>
    <w:qFormat/>
    <w:uiPriority w:val="0"/>
    <w:rPr>
      <w:rFonts w:ascii="Times New Roman" w:hAnsi="Times New Roman" w:eastAsia="Times New Roman"/>
      <w:kern w:val="0"/>
      <w:sz w:val="20"/>
      <w:lang w:val="fr-FR"/>
      <w14:ligatures w14:val="none"/>
    </w:rPr>
  </w:style>
  <w:style w:type="character" w:customStyle="1" w:styleId="94">
    <w:name w:val="Corps de texte 3 Car"/>
    <w:basedOn w:val="11"/>
    <w:link w:val="30"/>
    <w:qFormat/>
    <w:uiPriority w:val="0"/>
    <w:rPr>
      <w:rFonts w:ascii="Times New Roman" w:hAnsi="Times New Roman" w:eastAsia="Times New Roman"/>
      <w:kern w:val="0"/>
      <w:sz w:val="16"/>
      <w:szCs w:val="16"/>
      <w:lang w:val="fr-FR" w:eastAsia="fr-FR"/>
      <w14:ligatures w14:val="none"/>
    </w:rPr>
  </w:style>
  <w:style w:type="paragraph" w:customStyle="1" w:styleId="95">
    <w:name w:val="pb1_body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96">
    <w:name w:val="ptc_tablecap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97">
    <w:name w:val="ptf_tablefootnot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98">
    <w:name w:val="Corps de texte Car"/>
    <w:basedOn w:val="11"/>
    <w:link w:val="32"/>
    <w:uiPriority w:val="99"/>
    <w:rPr>
      <w:rFonts w:ascii="Times New Roman" w:hAnsi="Times New Roman" w:eastAsia="Times New Roman"/>
      <w:kern w:val="0"/>
      <w:sz w:val="20"/>
      <w:lang w:val="fr-FR"/>
      <w14:ligatures w14:val="none"/>
    </w:rPr>
  </w:style>
  <w:style w:type="character" w:customStyle="1" w:styleId="99">
    <w:name w:val="apple-style-span"/>
    <w:basedOn w:val="11"/>
    <w:qFormat/>
    <w:uiPriority w:val="0"/>
  </w:style>
  <w:style w:type="character" w:customStyle="1" w:styleId="100">
    <w:name w:val="yui-dt-label"/>
    <w:basedOn w:val="11"/>
    <w:uiPriority w:val="0"/>
  </w:style>
  <w:style w:type="paragraph" w:customStyle="1" w:styleId="101">
    <w:name w:val="Annexe tableau"/>
    <w:basedOn w:val="1"/>
    <w:uiPriority w:val="0"/>
    <w:pPr>
      <w:spacing w:before="60" w:after="0" w:line="240" w:lineRule="auto"/>
      <w:ind w:left="57"/>
      <w:jc w:val="both"/>
    </w:pPr>
    <w:rPr>
      <w:rFonts w:ascii="Arial" w:hAnsi="Arial" w:eastAsia="Times New Roman" w:cs="Arial"/>
      <w:kern w:val="0"/>
      <w:sz w:val="20"/>
      <w:lang w:val="en-GB" w:eastAsia="fr-FR"/>
      <w14:ligatures w14:val="none"/>
    </w:rPr>
  </w:style>
  <w:style w:type="paragraph" w:customStyle="1" w:styleId="102">
    <w:name w:val="Annexe SS titre"/>
    <w:basedOn w:val="1"/>
    <w:qFormat/>
    <w:uiPriority w:val="0"/>
    <w:pPr>
      <w:tabs>
        <w:tab w:val="left" w:pos="1260"/>
      </w:tabs>
      <w:spacing w:before="60" w:after="120" w:line="240" w:lineRule="auto"/>
      <w:ind w:left="1080" w:hanging="178"/>
      <w:jc w:val="both"/>
    </w:pPr>
    <w:rPr>
      <w:rFonts w:ascii="Arial" w:hAnsi="Arial" w:eastAsia="Times New Roman" w:cs="Arial"/>
      <w:b/>
      <w:bCs/>
      <w:kern w:val="0"/>
      <w:sz w:val="20"/>
      <w:lang w:val="en-GB" w:eastAsia="fr-FR"/>
      <w14:ligatures w14:val="none"/>
    </w:rPr>
  </w:style>
  <w:style w:type="paragraph" w:customStyle="1" w:styleId="103">
    <w:name w:val="quote_autho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04">
    <w:name w:val="body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05">
    <w:name w:val="yshortcuts"/>
    <w:basedOn w:val="11"/>
    <w:qFormat/>
    <w:uiPriority w:val="0"/>
  </w:style>
  <w:style w:type="paragraph" w:customStyle="1" w:styleId="106">
    <w:name w:val="Liste à tirets 1"/>
    <w:basedOn w:val="1"/>
    <w:uiPriority w:val="0"/>
    <w:pPr>
      <w:numPr>
        <w:ilvl w:val="0"/>
        <w:numId w:val="6"/>
      </w:numPr>
      <w:spacing w:before="60" w:after="0" w:line="240" w:lineRule="auto"/>
      <w:jc w:val="both"/>
    </w:pPr>
    <w:rPr>
      <w:rFonts w:ascii="Arial" w:hAnsi="Arial" w:eastAsia="Times New Roman" w:cs="Arial"/>
      <w:bCs/>
      <w:kern w:val="0"/>
      <w:sz w:val="20"/>
      <w:lang w:eastAsia="fr-FR"/>
      <w14:ligatures w14:val="none"/>
    </w:rPr>
  </w:style>
  <w:style w:type="paragraph" w:customStyle="1" w:styleId="107">
    <w:name w:val="Espace Avant"/>
    <w:basedOn w:val="1"/>
    <w:next w:val="1"/>
    <w:uiPriority w:val="0"/>
    <w:pPr>
      <w:spacing w:before="180" w:after="0" w:line="240" w:lineRule="auto"/>
      <w:ind w:left="709"/>
      <w:jc w:val="both"/>
    </w:pPr>
    <w:rPr>
      <w:rFonts w:ascii="Arial" w:hAnsi="Arial" w:eastAsia="Times New Roman" w:cs="Arial"/>
      <w:kern w:val="0"/>
      <w:sz w:val="20"/>
      <w:lang w:eastAsia="fr-FR"/>
      <w14:ligatures w14:val="none"/>
    </w:rPr>
  </w:style>
  <w:style w:type="paragraph" w:customStyle="1" w:styleId="108">
    <w:name w:val="Liste PB"/>
    <w:basedOn w:val="106"/>
    <w:uiPriority w:val="0"/>
    <w:pPr>
      <w:numPr>
        <w:ilvl w:val="0"/>
        <w:numId w:val="7"/>
      </w:numPr>
      <w:spacing w:before="120"/>
    </w:pPr>
    <w:rPr>
      <w:rFonts w:ascii="Arial Narrow" w:hAnsi="Arial Narrow"/>
      <w:b/>
      <w:bCs w:val="0"/>
      <w:sz w:val="22"/>
      <w:szCs w:val="24"/>
    </w:rPr>
  </w:style>
  <w:style w:type="paragraph" w:customStyle="1" w:styleId="109">
    <w:name w:val="cueparagraph"/>
    <w:basedOn w:val="1"/>
    <w:uiPriority w:val="0"/>
    <w:pPr>
      <w:spacing w:before="100" w:beforeAutospacing="1" w:after="100" w:afterAutospacing="1" w:line="336" w:lineRule="atLeast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10">
    <w:name w:val="Titre 11"/>
    <w:basedOn w:val="1"/>
    <w:uiPriority w:val="0"/>
    <w:pPr>
      <w:spacing w:after="72" w:line="240" w:lineRule="auto"/>
      <w:outlineLvl w:val="1"/>
    </w:pPr>
    <w:rPr>
      <w:rFonts w:ascii="Times New Roman" w:hAnsi="Times New Roman" w:eastAsia="Times New Roman"/>
      <w:b/>
      <w:bCs/>
      <w:color w:val="000000"/>
      <w:kern w:val="36"/>
      <w:sz w:val="48"/>
      <w:szCs w:val="48"/>
      <w:lang w:eastAsia="fr-FR"/>
      <w14:ligatures w14:val="none"/>
    </w:rPr>
  </w:style>
  <w:style w:type="paragraph" w:customStyle="1" w:styleId="111">
    <w:name w:val="yiv1320481010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12">
    <w:name w:val="yiv299364492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13">
    <w:name w:val="texte"/>
    <w:basedOn w:val="11"/>
    <w:uiPriority w:val="0"/>
  </w:style>
  <w:style w:type="character" w:customStyle="1" w:styleId="114">
    <w:name w:val="pbshorttxt"/>
    <w:basedOn w:val="11"/>
    <w:uiPriority w:val="0"/>
  </w:style>
  <w:style w:type="paragraph" w:customStyle="1" w:styleId="115">
    <w:name w:val="bodytex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16">
    <w:name w:val="Note de fin Car"/>
    <w:basedOn w:val="11"/>
    <w:link w:val="24"/>
    <w:semiHidden/>
    <w:uiPriority w:val="99"/>
    <w:rPr>
      <w:rFonts w:ascii="Times New Roman" w:hAnsi="Times New Roman" w:eastAsia="Times New Roman"/>
      <w:kern w:val="0"/>
      <w:sz w:val="20"/>
      <w:lang w:val="fr-FR"/>
      <w14:ligatures w14:val="none"/>
    </w:rPr>
  </w:style>
  <w:style w:type="character" w:customStyle="1" w:styleId="117">
    <w:name w:val="titre_produit"/>
    <w:basedOn w:val="11"/>
    <w:uiPriority w:val="0"/>
  </w:style>
  <w:style w:type="character" w:customStyle="1" w:styleId="118">
    <w:name w:val="product-ref"/>
    <w:basedOn w:val="11"/>
    <w:uiPriority w:val="0"/>
  </w:style>
  <w:style w:type="paragraph" w:customStyle="1" w:styleId="119">
    <w:name w:val="Paragraphe de liste1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kern w:val="0"/>
      <w:sz w:val="22"/>
      <w:szCs w:val="22"/>
      <w14:ligatures w14:val="none"/>
    </w:rPr>
  </w:style>
  <w:style w:type="character" w:customStyle="1" w:styleId="120">
    <w:name w:val="tx_rouge"/>
    <w:basedOn w:val="11"/>
    <w:uiPriority w:val="0"/>
  </w:style>
  <w:style w:type="character" w:customStyle="1" w:styleId="121">
    <w:name w:val="themebody"/>
    <w:basedOn w:val="11"/>
    <w:uiPriority w:val="0"/>
  </w:style>
  <w:style w:type="character" w:customStyle="1" w:styleId="122">
    <w:name w:val="color666666"/>
    <w:basedOn w:val="11"/>
    <w:uiPriority w:val="0"/>
  </w:style>
  <w:style w:type="character" w:customStyle="1" w:styleId="123">
    <w:name w:val="prog-disc-icn"/>
    <w:basedOn w:val="11"/>
    <w:uiPriority w:val="0"/>
  </w:style>
  <w:style w:type="character" w:customStyle="1" w:styleId="124">
    <w:name w:val="prodname"/>
    <w:basedOn w:val="11"/>
    <w:uiPriority w:val="0"/>
  </w:style>
  <w:style w:type="paragraph" w:customStyle="1" w:styleId="125">
    <w:name w:val="ptablecaptioncm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26">
    <w:name w:val="ccmtdefault"/>
    <w:basedOn w:val="11"/>
    <w:uiPriority w:val="0"/>
  </w:style>
  <w:style w:type="paragraph" w:customStyle="1" w:styleId="127">
    <w:name w:val="pchart_headcm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28">
    <w:name w:val="pchart_subheadcm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29">
    <w:name w:val="pchart_bodycm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30">
    <w:name w:val="label"/>
    <w:basedOn w:val="11"/>
    <w:uiPriority w:val="0"/>
  </w:style>
  <w:style w:type="paragraph" w:customStyle="1" w:styleId="131">
    <w:name w:val="table_cap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32">
    <w:name w:val="PS"/>
    <w:uiPriority w:val="0"/>
    <w:pPr>
      <w:tabs>
        <w:tab w:val="left" w:pos="431"/>
        <w:tab w:val="left" w:pos="862"/>
        <w:tab w:val="left" w:pos="1293"/>
        <w:tab w:val="left" w:pos="1730"/>
        <w:tab w:val="left" w:pos="4610"/>
        <w:tab w:val="right" w:pos="9072"/>
      </w:tabs>
      <w:suppressAutoHyphens/>
      <w:spacing w:after="120" w:line="240" w:lineRule="atLeast"/>
    </w:pPr>
    <w:rPr>
      <w:rFonts w:ascii="New York" w:hAnsi="New York" w:eastAsia="Times New Roman" w:cs="Times New Roman"/>
      <w:kern w:val="0"/>
      <w:sz w:val="20"/>
      <w:lang w:val="fr-FR" w:eastAsia="ar-SA" w:bidi="ar-SA"/>
      <w14:ligatures w14:val="none"/>
    </w:rPr>
  </w:style>
  <w:style w:type="character" w:customStyle="1" w:styleId="133">
    <w:name w:val="icn_pls_drk"/>
    <w:basedOn w:val="11"/>
    <w:uiPriority w:val="0"/>
  </w:style>
  <w:style w:type="character" w:customStyle="1" w:styleId="134">
    <w:name w:val="icn_mns_drk"/>
    <w:basedOn w:val="11"/>
    <w:uiPriority w:val="0"/>
  </w:style>
  <w:style w:type="paragraph" w:customStyle="1" w:styleId="135">
    <w:name w:val="pratiqu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36">
    <w:name w:val="fn"/>
    <w:basedOn w:val="11"/>
    <w:uiPriority w:val="0"/>
  </w:style>
  <w:style w:type="paragraph" w:customStyle="1" w:styleId="137">
    <w:name w:val="hualunbiaoti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character" w:customStyle="1" w:styleId="138">
    <w:name w:val="last_tubiao"/>
    <w:basedOn w:val="11"/>
    <w:uiPriority w:val="0"/>
  </w:style>
  <w:style w:type="character" w:customStyle="1" w:styleId="139">
    <w:name w:val="warranty"/>
    <w:basedOn w:val="11"/>
    <w:uiPriority w:val="0"/>
  </w:style>
  <w:style w:type="paragraph" w:customStyle="1" w:styleId="14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Myriad Web Pro" w:hAnsi="Myriad Web Pro" w:cs="Myriad Web Pro" w:eastAsiaTheme="minorHAnsi"/>
      <w:color w:val="000000"/>
      <w:kern w:val="0"/>
      <w:sz w:val="24"/>
      <w:szCs w:val="24"/>
      <w:lang w:val="fr-FR" w:eastAsia="en-US" w:bidi="ar-SA"/>
      <w14:ligatures w14:val="none"/>
    </w:rPr>
  </w:style>
  <w:style w:type="paragraph" w:customStyle="1" w:styleId="141">
    <w:name w:val="yiv1233786322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character" w:customStyle="1" w:styleId="142">
    <w:name w:val="yiv291093497yui3722461390460626072526"/>
    <w:basedOn w:val="11"/>
    <w:uiPriority w:val="0"/>
  </w:style>
  <w:style w:type="paragraph" w:customStyle="1" w:styleId="143">
    <w:name w:val="sku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character" w:customStyle="1" w:styleId="144">
    <w:name w:val="cm-reload-29908"/>
    <w:basedOn w:val="11"/>
    <w:uiPriority w:val="0"/>
  </w:style>
  <w:style w:type="character" w:customStyle="1" w:styleId="145">
    <w:name w:val="cm-reload-29856"/>
    <w:basedOn w:val="11"/>
    <w:uiPriority w:val="0"/>
  </w:style>
  <w:style w:type="paragraph" w:customStyle="1" w:styleId="146">
    <w:name w:val="yiv210004147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character" w:customStyle="1" w:styleId="147">
    <w:name w:val="yiv210004147grame"/>
    <w:basedOn w:val="11"/>
    <w:uiPriority w:val="0"/>
  </w:style>
  <w:style w:type="paragraph" w:customStyle="1" w:styleId="148">
    <w:name w:val="yiv1567812335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49">
    <w:name w:val="yiv389789043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0">
    <w:name w:val="yiv326224082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character" w:customStyle="1" w:styleId="151">
    <w:name w:val="bluefont15px"/>
    <w:basedOn w:val="11"/>
    <w:uiPriority w:val="0"/>
  </w:style>
  <w:style w:type="character" w:customStyle="1" w:styleId="152">
    <w:name w:val="product_description_red"/>
    <w:basedOn w:val="11"/>
    <w:uiPriority w:val="0"/>
  </w:style>
  <w:style w:type="character" w:customStyle="1" w:styleId="153">
    <w:name w:val="bluefontwithadottedbordertop"/>
    <w:basedOn w:val="11"/>
    <w:uiPriority w:val="0"/>
  </w:style>
  <w:style w:type="paragraph" w:customStyle="1" w:styleId="154">
    <w:name w:val="yiv3288924776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5">
    <w:name w:val="yiv9941198132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6">
    <w:name w:val="titulo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7">
    <w:name w:val="titulo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8">
    <w:name w:val="titulo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9">
    <w:name w:val="body_cv"/>
    <w:basedOn w:val="32"/>
    <w:uiPriority w:val="0"/>
    <w:pPr>
      <w:widowControl w:val="0"/>
      <w:suppressAutoHyphens/>
      <w:spacing w:after="57"/>
      <w:ind w:left="737"/>
    </w:pPr>
    <w:rPr>
      <w:rFonts w:ascii="Arial" w:hAnsi="Arial" w:eastAsia="DejaVu Sans"/>
      <w:color w:val="4A4A4A"/>
      <w:kern w:val="1"/>
      <w:sz w:val="17"/>
      <w:szCs w:val="24"/>
      <w:lang w:eastAsia="fr-FR"/>
    </w:rPr>
  </w:style>
  <w:style w:type="paragraph" w:customStyle="1" w:styleId="160">
    <w:name w:val="Title_right_side"/>
    <w:basedOn w:val="1"/>
    <w:uiPriority w:val="0"/>
    <w:pPr>
      <w:widowControl w:val="0"/>
      <w:suppressLineNumbers/>
      <w:suppressAutoHyphens/>
      <w:spacing w:before="142" w:after="0" w:line="240" w:lineRule="auto"/>
    </w:pPr>
    <w:rPr>
      <w:rFonts w:ascii="Arial" w:hAnsi="Arial" w:eastAsia="DejaVu Sans"/>
      <w:b/>
      <w:color w:val="4C4C4C"/>
      <w:kern w:val="1"/>
      <w:sz w:val="25"/>
      <w:szCs w:val="24"/>
      <w:lang w:eastAsia="fr-FR"/>
      <w14:ligatures w14:val="none"/>
    </w:rPr>
  </w:style>
  <w:style w:type="paragraph" w:customStyle="1" w:styleId="161">
    <w:name w:val="Table Contents"/>
    <w:basedOn w:val="1"/>
    <w:uiPriority w:val="0"/>
    <w:pPr>
      <w:widowControl w:val="0"/>
      <w:suppressLineNumbers/>
      <w:suppressAutoHyphens/>
      <w:spacing w:after="0" w:line="240" w:lineRule="auto"/>
    </w:pPr>
    <w:rPr>
      <w:rFonts w:ascii="Arial" w:hAnsi="Arial" w:eastAsia="DejaVu Sans"/>
      <w:color w:val="4A4A4A"/>
      <w:kern w:val="1"/>
      <w:sz w:val="17"/>
      <w:szCs w:val="24"/>
      <w14:ligatures w14:val="none"/>
    </w:rPr>
  </w:style>
  <w:style w:type="paragraph" w:customStyle="1" w:styleId="162">
    <w:name w:val="Title_niv1"/>
    <w:next w:val="163"/>
    <w:uiPriority w:val="0"/>
    <w:pPr>
      <w:widowControl w:val="0"/>
      <w:suppressAutoHyphens/>
      <w:spacing w:after="0" w:line="240" w:lineRule="auto"/>
      <w:ind w:left="227"/>
    </w:pPr>
    <w:rPr>
      <w:rFonts w:ascii="Arial" w:hAnsi="Arial" w:eastAsia="DejaVu Sans" w:cs="Times New Roman"/>
      <w:b/>
      <w:color w:val="4C4C4C"/>
      <w:kern w:val="1"/>
      <w:sz w:val="25"/>
      <w:szCs w:val="24"/>
      <w:lang w:val="fr-FR" w:eastAsia="en-US" w:bidi="ar-SA"/>
      <w14:ligatures w14:val="none"/>
    </w:rPr>
  </w:style>
  <w:style w:type="paragraph" w:customStyle="1" w:styleId="163">
    <w:name w:val="Marginalia"/>
    <w:basedOn w:val="32"/>
    <w:uiPriority w:val="0"/>
    <w:pPr>
      <w:widowControl w:val="0"/>
      <w:suppressAutoHyphens/>
      <w:spacing w:after="57"/>
      <w:ind w:left="2268"/>
    </w:pPr>
    <w:rPr>
      <w:rFonts w:ascii="Arial" w:hAnsi="Arial" w:eastAsia="DejaVu Sans"/>
      <w:color w:val="4A4A4A"/>
      <w:kern w:val="1"/>
      <w:sz w:val="17"/>
      <w:szCs w:val="24"/>
    </w:rPr>
  </w:style>
  <w:style w:type="paragraph" w:customStyle="1" w:styleId="164">
    <w:name w:val="info_user"/>
    <w:basedOn w:val="161"/>
    <w:uiPriority w:val="0"/>
    <w:rPr>
      <w:color w:val="4C4C4C"/>
    </w:rPr>
  </w:style>
  <w:style w:type="paragraph" w:customStyle="1" w:styleId="165">
    <w:name w:val="Sub_title"/>
    <w:basedOn w:val="32"/>
    <w:uiPriority w:val="0"/>
    <w:pPr>
      <w:widowControl w:val="0"/>
      <w:suppressAutoHyphens/>
      <w:spacing w:after="0"/>
    </w:pPr>
    <w:rPr>
      <w:rFonts w:ascii="Arial" w:hAnsi="Arial" w:eastAsia="DejaVu Sans"/>
      <w:i/>
      <w:color w:val="808080"/>
      <w:kern w:val="1"/>
      <w:sz w:val="15"/>
      <w:szCs w:val="24"/>
    </w:rPr>
  </w:style>
  <w:style w:type="paragraph" w:customStyle="1" w:styleId="166">
    <w:name w:val="tpl_txt_small"/>
    <w:basedOn w:val="32"/>
    <w:uiPriority w:val="0"/>
    <w:pPr>
      <w:widowControl w:val="0"/>
      <w:suppressAutoHyphens/>
      <w:spacing w:after="57"/>
    </w:pPr>
    <w:rPr>
      <w:rFonts w:ascii="Arial" w:hAnsi="Arial" w:eastAsia="DejaVu Sans"/>
      <w:color w:val="4A4A4A"/>
      <w:kern w:val="1"/>
      <w:sz w:val="4"/>
      <w:szCs w:val="24"/>
    </w:rPr>
  </w:style>
  <w:style w:type="paragraph" w:customStyle="1" w:styleId="167">
    <w:name w:val="sub_header"/>
    <w:basedOn w:val="32"/>
    <w:uiPriority w:val="0"/>
    <w:pPr>
      <w:widowControl w:val="0"/>
      <w:suppressAutoHyphens/>
      <w:spacing w:after="0"/>
    </w:pPr>
    <w:rPr>
      <w:rFonts w:ascii="Arial" w:hAnsi="Arial" w:eastAsia="DejaVu Sans"/>
      <w:color w:val="5F849C"/>
      <w:kern w:val="1"/>
      <w:sz w:val="24"/>
      <w:szCs w:val="24"/>
    </w:rPr>
  </w:style>
  <w:style w:type="paragraph" w:customStyle="1" w:styleId="168">
    <w:name w:val="title_my_online_resume"/>
    <w:uiPriority w:val="0"/>
    <w:pPr>
      <w:widowControl w:val="0"/>
      <w:suppressAutoHyphens/>
      <w:spacing w:after="0" w:line="240" w:lineRule="auto"/>
    </w:pPr>
    <w:rPr>
      <w:rFonts w:ascii="Arial" w:hAnsi="Arial" w:eastAsia="DejaVu Sans" w:cs="Times New Roman"/>
      <w:b/>
      <w:color w:val="DADADA"/>
      <w:kern w:val="1"/>
      <w:sz w:val="24"/>
      <w:szCs w:val="24"/>
      <w:lang w:val="fr-FR" w:eastAsia="en-US" w:bidi="ar-SA"/>
      <w14:ligatures w14:val="none"/>
    </w:rPr>
  </w:style>
  <w:style w:type="paragraph" w:customStyle="1" w:styleId="169">
    <w:name w:val="CV_Header"/>
    <w:next w:val="167"/>
    <w:uiPriority w:val="0"/>
    <w:pPr>
      <w:widowControl w:val="0"/>
      <w:suppressAutoHyphens/>
      <w:spacing w:after="0" w:line="317" w:lineRule="exact"/>
    </w:pPr>
    <w:rPr>
      <w:rFonts w:ascii="Arial" w:hAnsi="Arial" w:eastAsia="DejaVu Sans" w:cs="Times New Roman"/>
      <w:b/>
      <w:color w:val="5F849C"/>
      <w:kern w:val="1"/>
      <w:sz w:val="34"/>
      <w:szCs w:val="24"/>
      <w:lang w:val="fr-FR" w:eastAsia="en-US" w:bidi="ar-SA"/>
      <w14:ligatures w14:val="none"/>
    </w:rPr>
  </w:style>
  <w:style w:type="paragraph" w:customStyle="1" w:styleId="170">
    <w:name w:val="title_niv2"/>
    <w:qFormat/>
    <w:uiPriority w:val="0"/>
    <w:pPr>
      <w:widowControl w:val="0"/>
      <w:suppressAutoHyphens/>
      <w:spacing w:before="28" w:after="0" w:line="240" w:lineRule="auto"/>
      <w:ind w:left="454"/>
    </w:pPr>
    <w:rPr>
      <w:rFonts w:ascii="Arial" w:hAnsi="Arial" w:eastAsia="DejaVu Sans" w:cs="Times New Roman"/>
      <w:b/>
      <w:color w:val="5F849C"/>
      <w:kern w:val="1"/>
      <w:sz w:val="23"/>
      <w:szCs w:val="24"/>
      <w:lang w:val="fr-FR" w:eastAsia="en-US" w:bidi="ar-SA"/>
      <w14:ligatures w14:val="none"/>
    </w:rPr>
  </w:style>
  <w:style w:type="paragraph" w:customStyle="1" w:styleId="171">
    <w:name w:val="txt_contact"/>
    <w:basedOn w:val="1"/>
    <w:uiPriority w:val="0"/>
    <w:pPr>
      <w:widowControl w:val="0"/>
      <w:suppressLineNumbers/>
      <w:suppressAutoHyphens/>
      <w:spacing w:before="142" w:after="0" w:line="240" w:lineRule="auto"/>
    </w:pPr>
    <w:rPr>
      <w:rFonts w:ascii="Arial" w:hAnsi="Arial" w:eastAsia="DejaVu Sans"/>
      <w:color w:val="4A4A4A"/>
      <w:kern w:val="1"/>
      <w:sz w:val="17"/>
      <w:szCs w:val="24"/>
      <w14:ligatures w14:val="none"/>
    </w:rPr>
  </w:style>
  <w:style w:type="character" w:customStyle="1" w:styleId="172">
    <w:name w:val="Style (Latin) Arial (Complexe) Arial (Complexe) 10 pt Gras"/>
    <w:basedOn w:val="11"/>
    <w:uiPriority w:val="0"/>
    <w:rPr>
      <w:rFonts w:ascii="Arial" w:hAnsi="Arial" w:cs="Arial"/>
      <w:b/>
      <w:bCs/>
      <w:sz w:val="20"/>
      <w:szCs w:val="20"/>
    </w:rPr>
  </w:style>
  <w:style w:type="paragraph" w:customStyle="1" w:styleId="173">
    <w:name w:val="Texte de bulles1"/>
    <w:basedOn w:val="1"/>
    <w:next w:val="33"/>
    <w:unhideWhenUsed/>
    <w:uiPriority w:val="99"/>
    <w:pPr>
      <w:spacing w:after="0" w:line="240" w:lineRule="auto"/>
    </w:pPr>
    <w:rPr>
      <w:rFonts w:ascii="Lucida Grande" w:hAnsi="Lucida Grande" w:cstheme="minorBidi"/>
      <w:kern w:val="0"/>
      <w:sz w:val="18"/>
      <w:szCs w:val="18"/>
      <w14:ligatures w14:val="none"/>
    </w:rPr>
  </w:style>
  <w:style w:type="paragraph" w:customStyle="1" w:styleId="174">
    <w:name w:val="[Paragraphe standard]"/>
    <w:basedOn w:val="1"/>
    <w:uiPriority w:val="9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eastAsia="MS Mincho" w:cs="MinionPro-Regular"/>
      <w:color w:val="000000"/>
      <w:kern w:val="0"/>
      <w:sz w:val="24"/>
      <w:szCs w:val="24"/>
      <w:lang w:eastAsia="fr-FR"/>
      <w14:ligatures w14:val="none"/>
    </w:rPr>
  </w:style>
  <w:style w:type="paragraph" w:customStyle="1" w:styleId="175">
    <w:name w:val="Annexe_title"/>
    <w:basedOn w:val="2"/>
    <w:next w:val="1"/>
    <w:uiPriority w:val="0"/>
    <w:pPr>
      <w:pBdr>
        <w:top w:val="single" w:color="auto" w:sz="4" w:space="11"/>
        <w:left w:val="single" w:color="auto" w:sz="4" w:space="4"/>
        <w:bottom w:val="single" w:color="auto" w:sz="4" w:space="11"/>
        <w:right w:val="single" w:color="auto" w:sz="4" w:space="4"/>
      </w:pBdr>
      <w:tabs>
        <w:tab w:val="left" w:pos="1701"/>
        <w:tab w:val="left" w:pos="2552"/>
      </w:tabs>
      <w:spacing w:before="0" w:after="240"/>
      <w:jc w:val="center"/>
      <w:outlineLvl w:val="9"/>
    </w:pPr>
    <w:rPr>
      <w:rFonts w:ascii="Century Gothic" w:hAnsi="Century Gothic" w:eastAsia="Times New Roman"/>
      <w:b/>
      <w:color w:val="auto"/>
      <w:kern w:val="0"/>
      <w:sz w:val="24"/>
      <w:szCs w:val="20"/>
      <w:lang w:eastAsia="de-DE"/>
      <w14:ligatures w14:val="none"/>
    </w:rPr>
  </w:style>
  <w:style w:type="paragraph" w:customStyle="1" w:styleId="176">
    <w:name w:val="yiv1324192822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77">
    <w:name w:val="Section"/>
    <w:basedOn w:val="1"/>
    <w:next w:val="1"/>
    <w:link w:val="182"/>
    <w:qFormat/>
    <w:uiPriority w:val="1"/>
    <w:pPr>
      <w:spacing w:after="120" w:line="240" w:lineRule="auto"/>
      <w:contextualSpacing/>
    </w:pPr>
    <w:rPr>
      <w:rFonts w:asciiTheme="majorHAnsi" w:hAnsiTheme="majorHAnsi"/>
      <w:b/>
      <w:color w:val="DD8047" w:themeColor="accent2"/>
      <w:kern w:val="0"/>
      <w:sz w:val="24"/>
      <w:lang w:eastAsia="fr-FR"/>
      <w14:textFill>
        <w14:solidFill>
          <w14:schemeClr w14:val="accent2"/>
        </w14:solidFill>
      </w14:textFill>
      <w14:ligatures w14:val="none"/>
    </w:rPr>
  </w:style>
  <w:style w:type="paragraph" w:customStyle="1" w:styleId="178">
    <w:name w:val="Sous-section"/>
    <w:basedOn w:val="1"/>
    <w:link w:val="183"/>
    <w:qFormat/>
    <w:uiPriority w:val="3"/>
    <w:pPr>
      <w:spacing w:before="40" w:after="80" w:line="240" w:lineRule="auto"/>
    </w:pPr>
    <w:rPr>
      <w:rFonts w:asciiTheme="majorHAnsi" w:hAnsiTheme="majorHAnsi"/>
      <w:b/>
      <w:color w:val="94B6D2" w:themeColor="accent1"/>
      <w:kern w:val="0"/>
      <w:sz w:val="18"/>
      <w:lang w:eastAsia="fr-FR"/>
      <w14:textFill>
        <w14:solidFill>
          <w14:schemeClr w14:val="accent1"/>
        </w14:solidFill>
      </w14:textFill>
      <w14:ligatures w14:val="none"/>
    </w:rPr>
  </w:style>
  <w:style w:type="paragraph" w:customStyle="1" w:styleId="179">
    <w:name w:val="Nom"/>
    <w:basedOn w:val="73"/>
    <w:link w:val="181"/>
    <w:qFormat/>
    <w:uiPriority w:val="1"/>
    <w:pPr>
      <w:jc w:val="right"/>
    </w:pPr>
    <w:rPr>
      <w:rFonts w:asciiTheme="majorHAnsi" w:hAnsiTheme="majorHAnsi"/>
      <w:color w:val="558BB8" w:themeColor="accent1" w:themeShade="BF"/>
      <w:kern w:val="0"/>
      <w:sz w:val="40"/>
      <w:szCs w:val="40"/>
      <w14:ligatures w14:val="none"/>
    </w:rPr>
  </w:style>
  <w:style w:type="character" w:customStyle="1" w:styleId="180">
    <w:name w:val="Sans interligne Car"/>
    <w:basedOn w:val="11"/>
    <w:link w:val="73"/>
    <w:uiPriority w:val="99"/>
    <w:rPr>
      <w:lang w:val="fr-FR"/>
    </w:rPr>
  </w:style>
  <w:style w:type="character" w:customStyle="1" w:styleId="181">
    <w:name w:val="Texte nom"/>
    <w:basedOn w:val="180"/>
    <w:link w:val="179"/>
    <w:uiPriority w:val="1"/>
    <w:rPr>
      <w:rFonts w:asciiTheme="majorHAnsi" w:hAnsiTheme="majorHAnsi"/>
      <w:color w:val="558BB8" w:themeColor="accent1" w:themeShade="BF"/>
      <w:kern w:val="0"/>
      <w:sz w:val="40"/>
      <w:szCs w:val="40"/>
      <w:lang w:val="fr-FR"/>
      <w14:ligatures w14:val="none"/>
    </w:rPr>
  </w:style>
  <w:style w:type="character" w:customStyle="1" w:styleId="182">
    <w:name w:val="Texte section"/>
    <w:basedOn w:val="11"/>
    <w:link w:val="177"/>
    <w:uiPriority w:val="1"/>
    <w:rPr>
      <w:rFonts w:asciiTheme="majorHAnsi" w:hAnsiTheme="majorHAnsi"/>
      <w:b/>
      <w:color w:val="DD8047" w:themeColor="accent2"/>
      <w:kern w:val="0"/>
      <w:sz w:val="24"/>
      <w:lang w:val="fr-FR" w:eastAsia="fr-FR"/>
      <w14:textFill>
        <w14:solidFill>
          <w14:schemeClr w14:val="accent2"/>
        </w14:solidFill>
      </w14:textFill>
      <w14:ligatures w14:val="none"/>
    </w:rPr>
  </w:style>
  <w:style w:type="character" w:customStyle="1" w:styleId="183">
    <w:name w:val="Texte sous-section"/>
    <w:basedOn w:val="11"/>
    <w:link w:val="178"/>
    <w:uiPriority w:val="3"/>
    <w:rPr>
      <w:rFonts w:asciiTheme="majorHAnsi" w:hAnsiTheme="majorHAnsi"/>
      <w:b/>
      <w:color w:val="94B6D2" w:themeColor="accent1"/>
      <w:kern w:val="0"/>
      <w:sz w:val="18"/>
      <w:lang w:val="fr-FR" w:eastAsia="fr-FR"/>
      <w14:textFill>
        <w14:solidFill>
          <w14:schemeClr w14:val="accent1"/>
        </w14:solidFill>
      </w14:textFill>
      <w14:ligatures w14:val="none"/>
    </w:rPr>
  </w:style>
  <w:style w:type="paragraph" w:customStyle="1" w:styleId="184">
    <w:name w:val="Texte d'adresse"/>
    <w:basedOn w:val="73"/>
    <w:qFormat/>
    <w:uiPriority w:val="2"/>
    <w:pPr>
      <w:spacing w:before="200" w:line="276" w:lineRule="auto"/>
      <w:contextualSpacing/>
      <w:jc w:val="right"/>
    </w:pPr>
    <w:rPr>
      <w:rFonts w:asciiTheme="majorHAnsi" w:hAnsiTheme="majorHAnsi"/>
      <w:color w:val="DD8047" w:themeColor="accent2"/>
      <w:kern w:val="0"/>
      <w:sz w:val="18"/>
      <w:lang w:eastAsia="fr-FR"/>
      <w14:textFill>
        <w14:solidFill>
          <w14:schemeClr w14:val="accent2"/>
        </w14:solidFill>
      </w14:textFill>
      <w14:ligatures w14:val="none"/>
    </w:rPr>
  </w:style>
  <w:style w:type="character" w:customStyle="1" w:styleId="185">
    <w:name w:val="Commentaire Car"/>
    <w:basedOn w:val="11"/>
    <w:link w:val="27"/>
    <w:semiHidden/>
    <w:uiPriority w:val="99"/>
    <w:rPr>
      <w:rFonts w:ascii="Times New Roman" w:hAnsi="Times New Roman" w:eastAsia="Times New Roman"/>
      <w:kern w:val="0"/>
      <w:sz w:val="20"/>
      <w:lang w:val="fr-FR"/>
      <w14:ligatures w14:val="none"/>
    </w:rPr>
  </w:style>
  <w:style w:type="character" w:customStyle="1" w:styleId="186">
    <w:name w:val="Objet du commentaire Car"/>
    <w:basedOn w:val="185"/>
    <w:link w:val="26"/>
    <w:semiHidden/>
    <w:uiPriority w:val="99"/>
    <w:rPr>
      <w:rFonts w:ascii="Times New Roman" w:hAnsi="Times New Roman" w:eastAsia="Times New Roman"/>
      <w:b/>
      <w:bCs/>
      <w:kern w:val="0"/>
      <w:sz w:val="20"/>
      <w:lang w:val="fr-FR"/>
      <w14:ligatures w14:val="none"/>
    </w:rPr>
  </w:style>
  <w:style w:type="character" w:customStyle="1" w:styleId="187">
    <w:name w:val="extra-span"/>
    <w:basedOn w:val="11"/>
    <w:uiPriority w:val="0"/>
  </w:style>
  <w:style w:type="character" w:customStyle="1" w:styleId="188">
    <w:name w:val="Texte brut Car"/>
    <w:basedOn w:val="11"/>
    <w:link w:val="35"/>
    <w:uiPriority w:val="99"/>
    <w:rPr>
      <w:rFonts w:ascii="Calibri" w:hAnsi="Calibri" w:eastAsia="Times New Roman" w:cs="Consolas"/>
      <w:kern w:val="0"/>
      <w:sz w:val="22"/>
      <w:szCs w:val="21"/>
      <w:lang w:val="fr-FR" w:eastAsia="fr-FR"/>
      <w14:ligatures w14:val="none"/>
    </w:rPr>
  </w:style>
  <w:style w:type="paragraph" w:customStyle="1" w:styleId="189">
    <w:name w:val="yiv4344504600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90">
    <w:name w:val="yiv0662262690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91">
    <w:name w:val="yiv0662262690msolist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92">
    <w:name w:val="yiv9871812948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93">
    <w:name w:val="yiv2440448129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94">
    <w:name w:val="descrip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95">
    <w:name w:val="hps"/>
    <w:basedOn w:val="11"/>
    <w:uiPriority w:val="0"/>
  </w:style>
  <w:style w:type="paragraph" w:customStyle="1" w:styleId="196">
    <w:name w:val="fin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97">
    <w:name w:val="Unresolved Mention"/>
    <w:basedOn w:val="11"/>
    <w:semiHidden/>
    <w:unhideWhenUsed/>
    <w:uiPriority w:val="99"/>
    <w:rPr>
      <w:color w:val="808080"/>
      <w:shd w:val="clear" w:color="auto" w:fill="E6E6E6"/>
    </w:rPr>
  </w:style>
  <w:style w:type="table" w:styleId="198">
    <w:name w:val="Table Grid 1"/>
    <w:basedOn w:val="52"/>
    <w:uiPriority w:val="0"/>
    <w:pPr>
      <w:spacing w:after="0" w:line="240" w:lineRule="auto"/>
    </w:pPr>
    <w:rPr>
      <w:rFonts w:ascii="Times New Roman" w:hAnsi="Times New Roman" w:eastAsia="Times New Roman"/>
      <w:kern w:val="0"/>
      <w:sz w:val="20"/>
      <w14:ligatures w14:val="none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cPr>
        <w:tcBorders>
          <w:tl2br w:val="nil"/>
          <w:tr2bl w:val="nil"/>
        </w:tcBorders>
      </w:tcPr>
    </w:tblStylePr>
    <w:tblStylePr w:type="lastCol">
      <w:rPr>
        <w:i/>
        <w:iCs/>
      </w:rPr>
      <w:tcPr>
        <w:tcBorders>
          <w:tl2br w:val="nil"/>
          <w:tr2bl w:val="nil"/>
        </w:tcBorders>
      </w:tcPr>
    </w:tblStylePr>
  </w:style>
  <w:style w:type="character" w:customStyle="1" w:styleId="199">
    <w:name w:val="titreinfo"/>
    <w:basedOn w:val="11"/>
    <w:uiPriority w:val="0"/>
  </w:style>
  <w:style w:type="paragraph" w:customStyle="1" w:styleId="200">
    <w:name w:val="Text"/>
    <w:basedOn w:val="1"/>
    <w:link w:val="201"/>
    <w:uiPriority w:val="0"/>
    <w:pPr>
      <w:widowControl w:val="0"/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eastAsia="SimSun"/>
      <w:kern w:val="0"/>
      <w:sz w:val="24"/>
      <w:szCs w:val="28"/>
      <w:lang w:val="en-US" w:eastAsia="zh-CN"/>
      <w14:ligatures w14:val="none"/>
    </w:rPr>
  </w:style>
  <w:style w:type="character" w:customStyle="1" w:styleId="201">
    <w:name w:val="Text Char"/>
    <w:link w:val="200"/>
    <w:uiPriority w:val="0"/>
    <w:rPr>
      <w:rFonts w:ascii="Times New Roman" w:hAnsi="Times New Roman" w:eastAsia="SimSun"/>
      <w:kern w:val="0"/>
      <w:sz w:val="24"/>
      <w:szCs w:val="28"/>
      <w:lang w:eastAsia="zh-CN"/>
      <w14:ligatures w14:val="none"/>
    </w:rPr>
  </w:style>
  <w:style w:type="table" w:customStyle="1" w:styleId="202">
    <w:name w:val="Grid Table 4 Accent 5"/>
    <w:basedOn w:val="52"/>
    <w:uiPriority w:val="49"/>
    <w:pPr>
      <w:spacing w:after="0" w:line="240" w:lineRule="auto"/>
    </w:pPr>
    <w:rPr>
      <w:rFonts w:hAnsi="Times New Roman" w:eastAsia="Times New Roman"/>
      <w:kern w:val="0"/>
      <w:sz w:val="22"/>
      <w:szCs w:val="22"/>
      <w:lang w:val="fr-FR" w:eastAsia="fr-FR"/>
      <w14:ligatures w14:val="none"/>
    </w:rPr>
    <w:tblPr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</w:style>
  <w:style w:type="table" w:customStyle="1" w:styleId="203">
    <w:name w:val="Table Grid1"/>
    <w:basedOn w:val="52"/>
    <w:uiPriority w:val="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4">
    <w:name w:val="Plain Table 3"/>
    <w:basedOn w:val="5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05">
    <w:name w:val="Grid Table 5 Dark Accent 1"/>
    <w:basedOn w:val="5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0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cPr>
        <w:shd w:val="clear" w:color="auto" w:fill="D4E1EC" w:themeFill="accent1" w:themeFillTint="66"/>
      </w:tcPr>
    </w:tblStylePr>
    <w:tblStylePr w:type="band1Horz">
      <w:tcPr>
        <w:shd w:val="clear" w:color="auto" w:fill="D4E1EC" w:themeFill="accent1" w:themeFillTint="66"/>
      </w:tcPr>
    </w:tblStylePr>
  </w:style>
  <w:style w:type="table" w:customStyle="1" w:styleId="206">
    <w:name w:val="TableGrid"/>
    <w:uiPriority w:val="0"/>
    <w:pPr>
      <w:spacing w:after="0" w:line="240" w:lineRule="auto"/>
    </w:pPr>
    <w:rPr>
      <w:rFonts w:eastAsiaTheme="minorEastAsia" w:cstheme="minorBidi"/>
      <w:kern w:val="0"/>
      <w:sz w:val="22"/>
      <w:szCs w:val="22"/>
      <w:lang w:val="fr-FR" w:eastAsia="fr-F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pnet\AppData\Roaming\Microsoft\Templates\Rapport%20(Th&#232;me%20M&#233;dian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5.xml><?xml version="1.0" encoding="utf-8"?>
<CoverPageProperties xmlns="http://schemas.microsoft.com/office/2006/coverPageProps">
  <PublishDate>2018-05-22T00:00:00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8AB30E-5B02-4B1C-9DEC-343DC4A37DA6}">
  <ds:schemaRefs/>
</ds:datastoreItem>
</file>

<file path=customXml/itemProps3.xml><?xml version="1.0" encoding="utf-8"?>
<ds:datastoreItem xmlns:ds="http://schemas.openxmlformats.org/officeDocument/2006/customXml" ds:itemID="{C51A7D67-D648-4B75-A4AF-60AAA0A38EA2}">
  <ds:schemaRefs/>
</ds:datastoreItem>
</file>

<file path=customXml/itemProps4.xml><?xml version="1.0" encoding="utf-8"?>
<ds:datastoreItem xmlns:ds="http://schemas.openxmlformats.org/officeDocument/2006/customXml" ds:itemID="{00D242DE-FD3E-4AF6-B22B-0478C246FE4F}">
  <ds:schemaRefs/>
</ds:datastoreItem>
</file>

<file path=customXml/itemProps5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Pages>5</Pages>
  <Words>363</Words>
  <Characters>2002</Characters>
  <Lines>16</Lines>
  <Paragraphs>4</Paragraphs>
  <TotalTime>3</TotalTime>
  <ScaleCrop>false</ScaleCrop>
  <LinksUpToDate>false</LinksUpToDate>
  <CharactersWithSpaces>2361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2020-11-13T17:31:00Z</dcterms:created>
  <dc:creator>Pawou BATANA</dc:creator>
  <cp:lastModifiedBy>Harmony Bunny</cp:lastModifiedBy>
  <cp:lastPrinted>2019-10-28T22:22:00Z</cp:lastPrinted>
  <dcterms:modified xsi:type="dcterms:W3CDTF">2022-06-14T09:42:37Z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  <property fmtid="{D5CDD505-2E9C-101B-9397-08002B2CF9AE}" pid="3" name="KSOProductBuildVer">
    <vt:lpwstr>1036-11.2.0.11156</vt:lpwstr>
  </property>
  <property fmtid="{D5CDD505-2E9C-101B-9397-08002B2CF9AE}" pid="4" name="ICV">
    <vt:lpwstr>4CF609E9EEC74057BECFCC9BED3B86DF</vt:lpwstr>
  </property>
</Properties>
</file>